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3ACF" w14:textId="77777777" w:rsidR="00D92CF6" w:rsidRPr="006E400C" w:rsidRDefault="00D92CF6" w:rsidP="00D92CF6">
      <w:pPr>
        <w:pStyle w:val="Title2"/>
        <w:ind w:firstLine="0"/>
        <w:jc w:val="center"/>
        <w:rPr>
          <w:rFonts w:cstheme="majorHAnsi"/>
          <w:bCs/>
          <w:sz w:val="36"/>
          <w:szCs w:val="36"/>
        </w:rPr>
      </w:pPr>
      <w:bookmarkStart w:id="0" w:name="_Hlk122080440"/>
    </w:p>
    <w:p w14:paraId="3A974801" w14:textId="77777777" w:rsidR="00D92CF6" w:rsidRPr="006E400C" w:rsidRDefault="00D92CF6" w:rsidP="00D92CF6">
      <w:pPr>
        <w:pStyle w:val="Title2"/>
        <w:ind w:firstLine="0"/>
        <w:jc w:val="center"/>
        <w:rPr>
          <w:rFonts w:cstheme="majorHAnsi"/>
          <w:bCs/>
          <w:sz w:val="36"/>
          <w:szCs w:val="36"/>
        </w:rPr>
      </w:pPr>
    </w:p>
    <w:p w14:paraId="2EA791A7" w14:textId="6C84052F" w:rsidR="008F5B86" w:rsidRPr="006E400C" w:rsidRDefault="00000000" w:rsidP="00D92CF6">
      <w:pPr>
        <w:pStyle w:val="Title2"/>
        <w:ind w:firstLine="0"/>
        <w:jc w:val="center"/>
        <w:rPr>
          <w:rFonts w:cstheme="majorHAnsi"/>
          <w:szCs w:val="24"/>
        </w:rPr>
      </w:pPr>
      <w:sdt>
        <w:sdtPr>
          <w:rPr>
            <w:rFonts w:cstheme="majorHAnsi"/>
            <w:bCs/>
            <w:sz w:val="36"/>
            <w:szCs w:val="36"/>
          </w:rPr>
          <w:alias w:val="Title:"/>
          <w:tag w:val="Title:"/>
          <w:id w:val="726351117"/>
          <w:placeholder>
            <w:docPart w:val="4F6B5092C6BC474A87EBFE8AC8F1D71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B4D54" w:rsidRPr="006E400C">
            <w:rPr>
              <w:rFonts w:cstheme="majorHAnsi"/>
              <w:bCs/>
              <w:sz w:val="36"/>
              <w:szCs w:val="36"/>
            </w:rPr>
            <w:t>Network Architecture Design Report</w:t>
          </w:r>
        </w:sdtContent>
      </w:sdt>
      <w:r w:rsidR="684C450D" w:rsidRPr="006E400C">
        <w:rPr>
          <w:rFonts w:cstheme="majorHAnsi"/>
        </w:rPr>
        <w:t xml:space="preserve"> </w:t>
      </w:r>
    </w:p>
    <w:p w14:paraId="2EA25C5C" w14:textId="4D24E496" w:rsidR="008F5B86" w:rsidRPr="006E400C" w:rsidRDefault="008F5B86" w:rsidP="00D92CF6">
      <w:pPr>
        <w:pStyle w:val="Title2"/>
        <w:ind w:firstLine="0"/>
        <w:jc w:val="center"/>
        <w:rPr>
          <w:rFonts w:cstheme="majorHAnsi"/>
          <w:szCs w:val="24"/>
        </w:rPr>
      </w:pPr>
    </w:p>
    <w:p w14:paraId="6E554131" w14:textId="03504739" w:rsidR="008F5B86" w:rsidRPr="006E400C" w:rsidRDefault="684C450D" w:rsidP="00D92CF6">
      <w:pPr>
        <w:pStyle w:val="Title2"/>
        <w:ind w:firstLine="0"/>
        <w:jc w:val="center"/>
        <w:rPr>
          <w:rFonts w:cstheme="majorHAnsi"/>
          <w:b w:val="0"/>
          <w:szCs w:val="24"/>
        </w:rPr>
      </w:pPr>
      <w:r w:rsidRPr="006E400C">
        <w:rPr>
          <w:rFonts w:cstheme="majorHAnsi"/>
          <w:b w:val="0"/>
          <w:szCs w:val="24"/>
        </w:rPr>
        <w:t xml:space="preserve">Module: Networking Concepts and Cyber Security (COMP40002) </w:t>
      </w:r>
    </w:p>
    <w:p w14:paraId="186F1B8F" w14:textId="18D4D865" w:rsidR="008F5B86" w:rsidRPr="006E400C" w:rsidRDefault="684C450D" w:rsidP="00D92CF6">
      <w:pPr>
        <w:pStyle w:val="Title2"/>
        <w:ind w:firstLine="0"/>
        <w:jc w:val="center"/>
        <w:rPr>
          <w:rFonts w:cstheme="majorHAnsi"/>
          <w:b w:val="0"/>
          <w:szCs w:val="24"/>
        </w:rPr>
      </w:pPr>
      <w:r w:rsidRPr="006E400C">
        <w:rPr>
          <w:rFonts w:cstheme="majorHAnsi"/>
          <w:b w:val="0"/>
          <w:szCs w:val="24"/>
        </w:rPr>
        <w:t xml:space="preserve">Lecturer: Dr. </w:t>
      </w:r>
      <w:proofErr w:type="spellStart"/>
      <w:r w:rsidRPr="006E400C">
        <w:rPr>
          <w:rFonts w:cstheme="majorHAnsi"/>
          <w:b w:val="0"/>
          <w:szCs w:val="24"/>
        </w:rPr>
        <w:t>Anchit</w:t>
      </w:r>
      <w:proofErr w:type="spellEnd"/>
      <w:r w:rsidRPr="006E400C">
        <w:rPr>
          <w:rFonts w:cstheme="majorHAnsi"/>
          <w:b w:val="0"/>
          <w:szCs w:val="24"/>
        </w:rPr>
        <w:t xml:space="preserve"> </w:t>
      </w:r>
      <w:proofErr w:type="spellStart"/>
      <w:r w:rsidRPr="006E400C">
        <w:rPr>
          <w:rFonts w:cstheme="majorHAnsi"/>
          <w:b w:val="0"/>
          <w:szCs w:val="24"/>
        </w:rPr>
        <w:t>Bijalwan</w:t>
      </w:r>
      <w:proofErr w:type="spellEnd"/>
      <w:r w:rsidRPr="006E400C">
        <w:rPr>
          <w:rFonts w:cstheme="majorHAnsi"/>
          <w:b w:val="0"/>
          <w:szCs w:val="24"/>
        </w:rPr>
        <w:t xml:space="preserve"> </w:t>
      </w:r>
    </w:p>
    <w:p w14:paraId="0622992B" w14:textId="564D7B50" w:rsidR="008F5B86" w:rsidRPr="006E400C" w:rsidRDefault="684C450D" w:rsidP="00D92CF6">
      <w:pPr>
        <w:pStyle w:val="Title2"/>
        <w:ind w:firstLine="0"/>
        <w:jc w:val="center"/>
        <w:rPr>
          <w:rFonts w:cstheme="majorHAnsi"/>
          <w:b w:val="0"/>
          <w:szCs w:val="24"/>
        </w:rPr>
      </w:pPr>
      <w:r w:rsidRPr="006E400C">
        <w:rPr>
          <w:rFonts w:cstheme="majorHAnsi"/>
          <w:b w:val="0"/>
          <w:szCs w:val="24"/>
        </w:rPr>
        <w:t xml:space="preserve">Cohort: CS2210 </w:t>
      </w:r>
    </w:p>
    <w:p w14:paraId="514DF77D" w14:textId="65EFA9E2" w:rsidR="008F5B86" w:rsidRPr="006E400C" w:rsidRDefault="684C450D" w:rsidP="00D92CF6">
      <w:pPr>
        <w:pStyle w:val="Title2"/>
        <w:ind w:firstLine="0"/>
        <w:jc w:val="center"/>
        <w:rPr>
          <w:rFonts w:cstheme="majorHAnsi"/>
          <w:b w:val="0"/>
          <w:szCs w:val="24"/>
        </w:rPr>
      </w:pPr>
      <w:r w:rsidRPr="006E400C">
        <w:rPr>
          <w:rFonts w:cstheme="majorHAnsi"/>
          <w:b w:val="0"/>
          <w:szCs w:val="24"/>
        </w:rPr>
        <w:t>Semester: 1</w:t>
      </w:r>
      <w:r w:rsidRPr="006E400C">
        <w:rPr>
          <w:rFonts w:cstheme="majorHAnsi"/>
          <w:b w:val="0"/>
          <w:szCs w:val="24"/>
          <w:vertAlign w:val="superscript"/>
        </w:rPr>
        <w:t>st</w:t>
      </w:r>
      <w:r w:rsidRPr="006E400C">
        <w:rPr>
          <w:rFonts w:cstheme="majorHAnsi"/>
          <w:b w:val="0"/>
          <w:szCs w:val="24"/>
        </w:rPr>
        <w:t xml:space="preserve"> Year 1</w:t>
      </w:r>
      <w:r w:rsidRPr="006E400C">
        <w:rPr>
          <w:rFonts w:cstheme="majorHAnsi"/>
          <w:b w:val="0"/>
          <w:szCs w:val="24"/>
          <w:vertAlign w:val="superscript"/>
        </w:rPr>
        <w:t>st</w:t>
      </w:r>
      <w:r w:rsidRPr="006E400C">
        <w:rPr>
          <w:rFonts w:cstheme="majorHAnsi"/>
          <w:b w:val="0"/>
          <w:szCs w:val="24"/>
        </w:rPr>
        <w:t xml:space="preserve"> Semester</w:t>
      </w:r>
      <w:r w:rsidRPr="006E400C">
        <w:rPr>
          <w:rFonts w:cstheme="majorHAnsi"/>
          <w:szCs w:val="24"/>
        </w:rPr>
        <w:t xml:space="preserve"> </w:t>
      </w:r>
    </w:p>
    <w:p w14:paraId="5F74D9E8" w14:textId="33479078" w:rsidR="008F5B86" w:rsidRPr="006E400C" w:rsidRDefault="684C450D" w:rsidP="00D92CF6">
      <w:pPr>
        <w:pStyle w:val="Title2"/>
        <w:ind w:firstLine="0"/>
        <w:jc w:val="center"/>
        <w:rPr>
          <w:rFonts w:cstheme="majorHAnsi"/>
          <w:szCs w:val="24"/>
        </w:rPr>
      </w:pPr>
      <w:r w:rsidRPr="006E400C">
        <w:rPr>
          <w:rFonts w:cstheme="majorHAnsi"/>
          <w:szCs w:val="24"/>
        </w:rPr>
        <w:t>Group report by</w:t>
      </w:r>
    </w:p>
    <w:p w14:paraId="3407AECE" w14:textId="4DBB46C2" w:rsidR="008F5B86" w:rsidRPr="006E400C" w:rsidRDefault="684C450D" w:rsidP="00D92CF6">
      <w:pPr>
        <w:pStyle w:val="Title2"/>
        <w:ind w:firstLine="0"/>
        <w:jc w:val="center"/>
        <w:rPr>
          <w:rFonts w:cstheme="majorHAnsi"/>
          <w:b w:val="0"/>
          <w:szCs w:val="24"/>
        </w:rPr>
      </w:pPr>
      <w:r w:rsidRPr="006E400C">
        <w:rPr>
          <w:rFonts w:cstheme="majorHAnsi"/>
          <w:b w:val="0"/>
          <w:szCs w:val="24"/>
        </w:rPr>
        <w:t>HAN22080358</w:t>
      </w:r>
    </w:p>
    <w:p w14:paraId="3628FE3E" w14:textId="559D364C" w:rsidR="008F5B86" w:rsidRPr="006E400C" w:rsidRDefault="684C450D" w:rsidP="00D92CF6">
      <w:pPr>
        <w:pStyle w:val="Title2"/>
        <w:ind w:firstLine="0"/>
        <w:jc w:val="center"/>
        <w:rPr>
          <w:rFonts w:cstheme="majorHAnsi"/>
          <w:b w:val="0"/>
          <w:szCs w:val="24"/>
        </w:rPr>
      </w:pPr>
      <w:r w:rsidRPr="006E400C">
        <w:rPr>
          <w:rFonts w:cstheme="majorHAnsi"/>
          <w:b w:val="0"/>
          <w:szCs w:val="24"/>
        </w:rPr>
        <w:t>HAN22080119</w:t>
      </w:r>
    </w:p>
    <w:p w14:paraId="2BB726E6" w14:textId="12FB4A70" w:rsidR="008F5B86" w:rsidRPr="006E400C" w:rsidRDefault="684C450D" w:rsidP="00D92CF6">
      <w:pPr>
        <w:pStyle w:val="Title2"/>
        <w:ind w:firstLine="0"/>
        <w:jc w:val="center"/>
        <w:rPr>
          <w:rFonts w:cstheme="majorHAnsi"/>
          <w:b w:val="0"/>
          <w:szCs w:val="24"/>
        </w:rPr>
      </w:pPr>
      <w:r w:rsidRPr="006E400C">
        <w:rPr>
          <w:rFonts w:cstheme="majorHAnsi"/>
          <w:b w:val="0"/>
          <w:szCs w:val="24"/>
        </w:rPr>
        <w:t>HAN22080236</w:t>
      </w:r>
    </w:p>
    <w:p w14:paraId="31344C00" w14:textId="31D1A7EB" w:rsidR="008F5B86" w:rsidRPr="006E400C" w:rsidRDefault="684C450D" w:rsidP="00D92CF6">
      <w:pPr>
        <w:pStyle w:val="Title2"/>
        <w:ind w:firstLine="0"/>
        <w:jc w:val="center"/>
        <w:rPr>
          <w:rFonts w:cstheme="majorHAnsi"/>
          <w:b w:val="0"/>
          <w:szCs w:val="24"/>
        </w:rPr>
      </w:pPr>
      <w:r w:rsidRPr="006E400C">
        <w:rPr>
          <w:rFonts w:cstheme="majorHAnsi"/>
          <w:b w:val="0"/>
          <w:szCs w:val="24"/>
        </w:rPr>
        <w:t>HAN22080381</w:t>
      </w:r>
    </w:p>
    <w:p w14:paraId="62993198" w14:textId="4DA9AE36" w:rsidR="008F5B86" w:rsidRPr="006E400C" w:rsidRDefault="684C450D" w:rsidP="00D92CF6">
      <w:pPr>
        <w:pStyle w:val="Title2"/>
        <w:ind w:firstLine="0"/>
        <w:jc w:val="center"/>
        <w:rPr>
          <w:rFonts w:cstheme="majorHAnsi"/>
          <w:b w:val="0"/>
          <w:szCs w:val="24"/>
        </w:rPr>
      </w:pPr>
      <w:r w:rsidRPr="006E400C">
        <w:rPr>
          <w:rFonts w:cstheme="majorHAnsi"/>
          <w:b w:val="0"/>
          <w:szCs w:val="24"/>
        </w:rPr>
        <w:t>HAN22080226</w:t>
      </w:r>
    </w:p>
    <w:p w14:paraId="0E1BF736" w14:textId="315E0D94" w:rsidR="008F5B86" w:rsidRPr="006E400C" w:rsidRDefault="684C450D" w:rsidP="00D92CF6">
      <w:pPr>
        <w:pStyle w:val="Title2"/>
        <w:ind w:firstLine="0"/>
        <w:jc w:val="center"/>
        <w:rPr>
          <w:rFonts w:cstheme="majorHAnsi"/>
          <w:b w:val="0"/>
          <w:szCs w:val="24"/>
        </w:rPr>
      </w:pPr>
      <w:r w:rsidRPr="006E400C">
        <w:rPr>
          <w:rFonts w:cstheme="majorHAnsi"/>
          <w:b w:val="0"/>
          <w:szCs w:val="24"/>
        </w:rPr>
        <w:t xml:space="preserve"> </w:t>
      </w:r>
    </w:p>
    <w:p w14:paraId="3167F4B3" w14:textId="4145CC7F" w:rsidR="008F5B86" w:rsidRPr="006E400C" w:rsidRDefault="684C450D" w:rsidP="00D92CF6">
      <w:pPr>
        <w:pStyle w:val="Title2"/>
        <w:ind w:firstLine="0"/>
        <w:jc w:val="center"/>
        <w:rPr>
          <w:rFonts w:cstheme="majorHAnsi"/>
          <w:szCs w:val="24"/>
        </w:rPr>
      </w:pPr>
      <w:r w:rsidRPr="006E400C">
        <w:rPr>
          <w:rFonts w:cstheme="majorHAnsi"/>
          <w:szCs w:val="24"/>
        </w:rPr>
        <w:t xml:space="preserve"> </w:t>
      </w:r>
    </w:p>
    <w:p w14:paraId="50B16B94" w14:textId="46AB4C3E" w:rsidR="008F5B86" w:rsidRPr="006E400C" w:rsidRDefault="684C450D" w:rsidP="00D92CF6">
      <w:pPr>
        <w:pStyle w:val="Title2"/>
        <w:ind w:firstLine="0"/>
        <w:jc w:val="center"/>
        <w:rPr>
          <w:rFonts w:cstheme="majorHAnsi"/>
          <w:szCs w:val="24"/>
        </w:rPr>
      </w:pPr>
      <w:r w:rsidRPr="006E400C">
        <w:rPr>
          <w:rFonts w:cstheme="majorHAnsi"/>
          <w:szCs w:val="24"/>
        </w:rPr>
        <w:t xml:space="preserve"> </w:t>
      </w:r>
    </w:p>
    <w:p w14:paraId="2B827834" w14:textId="5329C3C2" w:rsidR="008F5B86" w:rsidRPr="006E400C" w:rsidRDefault="684C450D" w:rsidP="00D92CF6">
      <w:pPr>
        <w:pStyle w:val="Title2"/>
        <w:ind w:firstLine="0"/>
        <w:jc w:val="center"/>
        <w:rPr>
          <w:rFonts w:cstheme="majorHAnsi"/>
          <w:szCs w:val="24"/>
        </w:rPr>
      </w:pPr>
      <w:r w:rsidRPr="006E400C">
        <w:rPr>
          <w:rFonts w:cstheme="majorHAnsi"/>
          <w:szCs w:val="24"/>
        </w:rPr>
        <w:t>Submitted to</w:t>
      </w:r>
    </w:p>
    <w:p w14:paraId="5E4CA488" w14:textId="71537C16" w:rsidR="00B719E7" w:rsidRPr="006E400C" w:rsidRDefault="684C450D" w:rsidP="00D92CF6">
      <w:pPr>
        <w:pStyle w:val="Title2"/>
        <w:ind w:firstLine="0"/>
        <w:jc w:val="center"/>
        <w:rPr>
          <w:rFonts w:cstheme="majorHAnsi"/>
          <w:b w:val="0"/>
          <w:szCs w:val="24"/>
        </w:rPr>
      </w:pPr>
      <w:r w:rsidRPr="006E400C">
        <w:rPr>
          <w:rFonts w:cstheme="majorHAnsi"/>
          <w:b w:val="0"/>
          <w:szCs w:val="24"/>
        </w:rPr>
        <w:t>British University Vietnam in collaboration with Staffordshire University</w:t>
      </w:r>
    </w:p>
    <w:p w14:paraId="03C9C600" w14:textId="37B0604F" w:rsidR="00E81978" w:rsidRPr="006E400C" w:rsidRDefault="00B719E7" w:rsidP="006E400C">
      <w:pPr>
        <w:spacing w:line="360" w:lineRule="auto"/>
        <w:ind w:firstLine="0"/>
        <w:jc w:val="center"/>
        <w:rPr>
          <w:rFonts w:asciiTheme="majorHAnsi" w:hAnsiTheme="majorHAnsi" w:cstheme="majorHAnsi"/>
        </w:rPr>
      </w:pPr>
      <w:r w:rsidRPr="006E400C">
        <w:rPr>
          <w:rFonts w:asciiTheme="majorHAnsi" w:hAnsiTheme="majorHAnsi" w:cstheme="majorHAnsi"/>
          <w:b/>
        </w:rPr>
        <w:br w:type="page"/>
      </w:r>
      <w:sdt>
        <w:sdtPr>
          <w:rPr>
            <w:rFonts w:asciiTheme="majorHAnsi" w:hAnsiTheme="majorHAnsi" w:cstheme="majorHAnsi"/>
          </w:rPr>
          <w:alias w:val="Abstract:"/>
          <w:tag w:val="Abstract:"/>
          <w:id w:val="1255748688"/>
          <w:placeholder>
            <w:docPart w:val="B7C23F718388455DB3F3D1EEDF792255"/>
          </w:placeholder>
          <w:temporary/>
          <w:showingPlcHdr/>
          <w15:appearance w15:val="hidden"/>
        </w:sdtPr>
        <w:sdtContent>
          <w:r w:rsidR="005D3A03" w:rsidRPr="006E400C">
            <w:rPr>
              <w:rStyle w:val="Emphasis"/>
              <w:rFonts w:asciiTheme="majorHAnsi" w:hAnsiTheme="majorHAnsi" w:cstheme="majorHAnsi"/>
              <w:b/>
              <w:bCs/>
              <w:i w:val="0"/>
              <w:iCs w:val="0"/>
            </w:rPr>
            <w:t>Abstract</w:t>
          </w:r>
        </w:sdtContent>
      </w:sdt>
    </w:p>
    <w:p w14:paraId="79279D30" w14:textId="0CE4D3C7" w:rsidR="001C157B" w:rsidRPr="006E400C" w:rsidRDefault="478E3535" w:rsidP="006E400C">
      <w:pPr>
        <w:pStyle w:val="NoSpacing"/>
        <w:spacing w:line="360" w:lineRule="auto"/>
        <w:ind w:firstLine="720"/>
        <w:jc w:val="both"/>
        <w:rPr>
          <w:rFonts w:asciiTheme="majorHAnsi" w:hAnsiTheme="majorHAnsi" w:cstheme="majorHAnsi"/>
        </w:rPr>
      </w:pPr>
      <w:r w:rsidRPr="006E400C">
        <w:rPr>
          <w:rFonts w:asciiTheme="majorHAnsi" w:hAnsiTheme="majorHAnsi" w:cstheme="majorHAnsi"/>
        </w:rPr>
        <w:t xml:space="preserve">A new start-up company launched their </w:t>
      </w:r>
      <w:r w:rsidR="148C74C8" w:rsidRPr="006E400C">
        <w:rPr>
          <w:rFonts w:asciiTheme="majorHAnsi" w:hAnsiTheme="majorHAnsi" w:cstheme="majorHAnsi"/>
        </w:rPr>
        <w:t>E</w:t>
      </w:r>
      <w:r w:rsidR="648FF656" w:rsidRPr="006E400C">
        <w:rPr>
          <w:rFonts w:asciiTheme="majorHAnsi" w:hAnsiTheme="majorHAnsi" w:cstheme="majorHAnsi"/>
        </w:rPr>
        <w:t>-</w:t>
      </w:r>
      <w:r w:rsidRPr="006E400C">
        <w:rPr>
          <w:rFonts w:asciiTheme="majorHAnsi" w:hAnsiTheme="majorHAnsi" w:cstheme="majorHAnsi"/>
        </w:rPr>
        <w:t>sport project with a vision to create a multi-sites business capable of providing fundamental infrastructure for casual and competitive gaming. We – as an IT team</w:t>
      </w:r>
      <w:r w:rsidR="1B3CB2DE" w:rsidRPr="006E400C">
        <w:rPr>
          <w:rFonts w:asciiTheme="majorHAnsi" w:hAnsiTheme="majorHAnsi" w:cstheme="majorHAnsi"/>
        </w:rPr>
        <w:t>,</w:t>
      </w:r>
      <w:r w:rsidRPr="006E400C">
        <w:rPr>
          <w:rFonts w:asciiTheme="majorHAnsi" w:hAnsiTheme="majorHAnsi" w:cstheme="majorHAnsi"/>
        </w:rPr>
        <w:t xml:space="preserve"> tasked with the responsibility to evaluate network operations requirements – </w:t>
      </w:r>
      <w:r w:rsidR="00B23205" w:rsidRPr="006E400C">
        <w:rPr>
          <w:rFonts w:asciiTheme="majorHAnsi" w:hAnsiTheme="majorHAnsi" w:cstheme="majorHAnsi"/>
        </w:rPr>
        <w:t>have</w:t>
      </w:r>
      <w:r w:rsidRPr="006E400C">
        <w:rPr>
          <w:rFonts w:asciiTheme="majorHAnsi" w:hAnsiTheme="majorHAnsi" w:cstheme="majorHAnsi"/>
        </w:rPr>
        <w:t xml:space="preserve"> designed a network architecture that can satisfy the needs. </w:t>
      </w:r>
      <w:r w:rsidR="148C74C8" w:rsidRPr="006E400C">
        <w:rPr>
          <w:rFonts w:asciiTheme="majorHAnsi" w:hAnsiTheme="majorHAnsi" w:cstheme="majorHAnsi"/>
        </w:rPr>
        <w:t xml:space="preserve">Our </w:t>
      </w:r>
      <w:r w:rsidR="1AF30B2C" w:rsidRPr="006E400C">
        <w:rPr>
          <w:rFonts w:asciiTheme="majorHAnsi" w:hAnsiTheme="majorHAnsi" w:cstheme="majorHAnsi"/>
        </w:rPr>
        <w:t>primary</w:t>
      </w:r>
      <w:r w:rsidR="148C74C8" w:rsidRPr="006E400C">
        <w:rPr>
          <w:rFonts w:asciiTheme="majorHAnsi" w:hAnsiTheme="majorHAnsi" w:cstheme="majorHAnsi"/>
        </w:rPr>
        <w:t xml:space="preserve"> goal is provid</w:t>
      </w:r>
      <w:r w:rsidR="0F8BD353" w:rsidRPr="006E400C">
        <w:rPr>
          <w:rFonts w:asciiTheme="majorHAnsi" w:hAnsiTheme="majorHAnsi" w:cstheme="majorHAnsi"/>
        </w:rPr>
        <w:t>ing</w:t>
      </w:r>
      <w:r w:rsidR="148C74C8" w:rsidRPr="006E400C">
        <w:rPr>
          <w:rFonts w:asciiTheme="majorHAnsi" w:hAnsiTheme="majorHAnsi" w:cstheme="majorHAnsi"/>
        </w:rPr>
        <w:t xml:space="preserve"> network design, network configuration, network equipment specifications and internal communications. </w:t>
      </w:r>
      <w:r w:rsidR="006E400C" w:rsidRPr="006E400C">
        <w:rPr>
          <w:rFonts w:asciiTheme="majorHAnsi" w:hAnsiTheme="majorHAnsi" w:cstheme="majorHAnsi"/>
        </w:rPr>
        <w:t>T</w:t>
      </w:r>
      <w:r w:rsidR="369F465B" w:rsidRPr="006E400C">
        <w:rPr>
          <w:rFonts w:asciiTheme="majorHAnsi" w:hAnsiTheme="majorHAnsi" w:cstheme="majorHAnsi"/>
        </w:rPr>
        <w:t xml:space="preserve">he design </w:t>
      </w:r>
      <w:r w:rsidR="00B23205" w:rsidRPr="006E400C">
        <w:rPr>
          <w:rFonts w:asciiTheme="majorHAnsi" w:hAnsiTheme="majorHAnsi" w:cstheme="majorHAnsi"/>
        </w:rPr>
        <w:t>utilizes</w:t>
      </w:r>
      <w:r w:rsidR="369F465B" w:rsidRPr="006E400C">
        <w:rPr>
          <w:rFonts w:asciiTheme="majorHAnsi" w:hAnsiTheme="majorHAnsi" w:cstheme="majorHAnsi"/>
        </w:rPr>
        <w:t xml:space="preserve"> OSPF protocol, LAN, </w:t>
      </w:r>
      <w:r w:rsidR="3FEBFD4E" w:rsidRPr="006E400C">
        <w:rPr>
          <w:rFonts w:asciiTheme="majorHAnsi" w:hAnsiTheme="majorHAnsi" w:cstheme="majorHAnsi"/>
        </w:rPr>
        <w:t>VLAN</w:t>
      </w:r>
      <w:r w:rsidR="369F465B" w:rsidRPr="006E400C">
        <w:rPr>
          <w:rFonts w:asciiTheme="majorHAnsi" w:hAnsiTheme="majorHAnsi" w:cstheme="majorHAnsi"/>
        </w:rPr>
        <w:t xml:space="preserve">, WAN, </w:t>
      </w:r>
      <w:r w:rsidR="37CA6761" w:rsidRPr="006E400C">
        <w:rPr>
          <w:rFonts w:asciiTheme="majorHAnsi" w:hAnsiTheme="majorHAnsi" w:cstheme="majorHAnsi"/>
        </w:rPr>
        <w:t>and</w:t>
      </w:r>
      <w:r w:rsidR="369F465B" w:rsidRPr="006E400C">
        <w:rPr>
          <w:rFonts w:asciiTheme="majorHAnsi" w:hAnsiTheme="majorHAnsi" w:cstheme="majorHAnsi"/>
        </w:rPr>
        <w:t xml:space="preserve"> routing protocols used for synchronization and communication. In addition to elaborate the design and implementation of said protocols, we investigate </w:t>
      </w:r>
      <w:r w:rsidR="09C7821D" w:rsidRPr="006E400C">
        <w:rPr>
          <w:rFonts w:asciiTheme="majorHAnsi" w:hAnsiTheme="majorHAnsi" w:cstheme="majorHAnsi"/>
        </w:rPr>
        <w:t>the layers of technology within the network and its security risks.</w:t>
      </w:r>
    </w:p>
    <w:p w14:paraId="416136C6" w14:textId="28A62A92" w:rsidR="00BC0837" w:rsidRPr="006E400C" w:rsidRDefault="36F307FC" w:rsidP="006E400C">
      <w:pPr>
        <w:pStyle w:val="NoSpacing"/>
        <w:spacing w:line="360" w:lineRule="auto"/>
        <w:jc w:val="both"/>
        <w:rPr>
          <w:rFonts w:asciiTheme="majorHAnsi" w:hAnsiTheme="majorHAnsi" w:cstheme="majorHAnsi"/>
        </w:rPr>
      </w:pPr>
      <w:r w:rsidRPr="006E400C">
        <w:rPr>
          <w:rFonts w:asciiTheme="majorHAnsi" w:hAnsiTheme="majorHAnsi" w:cstheme="majorHAnsi"/>
        </w:rPr>
        <w:t xml:space="preserve">The network consists of a main </w:t>
      </w:r>
      <w:r w:rsidR="16736BE8" w:rsidRPr="006E400C">
        <w:rPr>
          <w:rFonts w:asciiTheme="majorHAnsi" w:hAnsiTheme="majorHAnsi" w:cstheme="majorHAnsi"/>
        </w:rPr>
        <w:t>headquarters</w:t>
      </w:r>
      <w:r w:rsidR="62A573D7" w:rsidRPr="006E400C">
        <w:rPr>
          <w:rFonts w:asciiTheme="majorHAnsi" w:hAnsiTheme="majorHAnsi" w:cstheme="majorHAnsi"/>
        </w:rPr>
        <w:t xml:space="preserve"> (which located in Hanoi)</w:t>
      </w:r>
      <w:r w:rsidR="1BC088FA" w:rsidRPr="006E400C">
        <w:rPr>
          <w:rFonts w:asciiTheme="majorHAnsi" w:hAnsiTheme="majorHAnsi" w:cstheme="majorHAnsi"/>
        </w:rPr>
        <w:t xml:space="preserve"> </w:t>
      </w:r>
      <w:r w:rsidR="12D6FD7E" w:rsidRPr="006E400C">
        <w:rPr>
          <w:rFonts w:asciiTheme="majorHAnsi" w:hAnsiTheme="majorHAnsi" w:cstheme="majorHAnsi"/>
        </w:rPr>
        <w:t>in charge of providing</w:t>
      </w:r>
      <w:r w:rsidR="1465F04C" w:rsidRPr="006E400C">
        <w:rPr>
          <w:rFonts w:asciiTheme="majorHAnsi" w:hAnsiTheme="majorHAnsi" w:cstheme="majorHAnsi"/>
        </w:rPr>
        <w:t xml:space="preserve"> </w:t>
      </w:r>
      <w:r w:rsidR="0E2EECC8" w:rsidRPr="006E400C">
        <w:rPr>
          <w:rFonts w:asciiTheme="majorHAnsi" w:hAnsiTheme="majorHAnsi" w:cstheme="majorHAnsi"/>
        </w:rPr>
        <w:t xml:space="preserve">basic departments needed </w:t>
      </w:r>
      <w:r w:rsidR="507870B8" w:rsidRPr="006E400C">
        <w:rPr>
          <w:rFonts w:asciiTheme="majorHAnsi" w:hAnsiTheme="majorHAnsi" w:cstheme="majorHAnsi"/>
        </w:rPr>
        <w:t>to</w:t>
      </w:r>
      <w:r w:rsidR="0E2EECC8" w:rsidRPr="006E400C">
        <w:rPr>
          <w:rFonts w:asciiTheme="majorHAnsi" w:hAnsiTheme="majorHAnsi" w:cstheme="majorHAnsi"/>
        </w:rPr>
        <w:t xml:space="preserve"> facilitate a business</w:t>
      </w:r>
      <w:r w:rsidRPr="006E400C">
        <w:rPr>
          <w:rFonts w:asciiTheme="majorHAnsi" w:hAnsiTheme="majorHAnsi" w:cstheme="majorHAnsi"/>
        </w:rPr>
        <w:t xml:space="preserve"> and three </w:t>
      </w:r>
      <w:r w:rsidR="4C803ECB" w:rsidRPr="006E400C">
        <w:rPr>
          <w:rFonts w:asciiTheme="majorHAnsi" w:hAnsiTheme="majorHAnsi" w:cstheme="majorHAnsi"/>
        </w:rPr>
        <w:t xml:space="preserve">collaborative </w:t>
      </w:r>
      <w:r w:rsidRPr="006E400C">
        <w:rPr>
          <w:rFonts w:asciiTheme="majorHAnsi" w:hAnsiTheme="majorHAnsi" w:cstheme="majorHAnsi"/>
        </w:rPr>
        <w:t>venues</w:t>
      </w:r>
      <w:r w:rsidR="139EF0E3" w:rsidRPr="006E400C">
        <w:rPr>
          <w:rFonts w:asciiTheme="majorHAnsi" w:hAnsiTheme="majorHAnsi" w:cstheme="majorHAnsi"/>
        </w:rPr>
        <w:t xml:space="preserve"> (Ba </w:t>
      </w:r>
      <w:proofErr w:type="spellStart"/>
      <w:r w:rsidR="139EF0E3" w:rsidRPr="006E400C">
        <w:rPr>
          <w:rFonts w:asciiTheme="majorHAnsi" w:hAnsiTheme="majorHAnsi" w:cstheme="majorHAnsi"/>
        </w:rPr>
        <w:t>Dinh</w:t>
      </w:r>
      <w:proofErr w:type="spellEnd"/>
      <w:r w:rsidR="139EF0E3" w:rsidRPr="006E400C">
        <w:rPr>
          <w:rFonts w:asciiTheme="majorHAnsi" w:hAnsiTheme="majorHAnsi" w:cstheme="majorHAnsi"/>
        </w:rPr>
        <w:t xml:space="preserve">, </w:t>
      </w:r>
      <w:proofErr w:type="spellStart"/>
      <w:r w:rsidR="139EF0E3" w:rsidRPr="006E400C">
        <w:rPr>
          <w:rFonts w:asciiTheme="majorHAnsi" w:hAnsiTheme="majorHAnsi" w:cstheme="majorHAnsi"/>
        </w:rPr>
        <w:t>Cau</w:t>
      </w:r>
      <w:proofErr w:type="spellEnd"/>
      <w:r w:rsidR="139EF0E3" w:rsidRPr="006E400C">
        <w:rPr>
          <w:rFonts w:asciiTheme="majorHAnsi" w:hAnsiTheme="majorHAnsi" w:cstheme="majorHAnsi"/>
        </w:rPr>
        <w:t xml:space="preserve"> </w:t>
      </w:r>
      <w:proofErr w:type="spellStart"/>
      <w:r w:rsidR="139EF0E3" w:rsidRPr="006E400C">
        <w:rPr>
          <w:rFonts w:asciiTheme="majorHAnsi" w:hAnsiTheme="majorHAnsi" w:cstheme="majorHAnsi"/>
        </w:rPr>
        <w:t>Giay</w:t>
      </w:r>
      <w:proofErr w:type="spellEnd"/>
      <w:r w:rsidR="139EF0E3" w:rsidRPr="006E400C">
        <w:rPr>
          <w:rFonts w:asciiTheme="majorHAnsi" w:hAnsiTheme="majorHAnsi" w:cstheme="majorHAnsi"/>
        </w:rPr>
        <w:t xml:space="preserve"> and Ha Dong)</w:t>
      </w:r>
      <w:r w:rsidR="507870B8" w:rsidRPr="006E400C">
        <w:rPr>
          <w:rFonts w:asciiTheme="majorHAnsi" w:hAnsiTheme="majorHAnsi" w:cstheme="majorHAnsi"/>
        </w:rPr>
        <w:t xml:space="preserve"> </w:t>
      </w:r>
      <w:r w:rsidR="21BC2E4E" w:rsidRPr="006E400C">
        <w:rPr>
          <w:rFonts w:asciiTheme="majorHAnsi" w:hAnsiTheme="majorHAnsi" w:cstheme="majorHAnsi"/>
        </w:rPr>
        <w:t xml:space="preserve">for </w:t>
      </w:r>
      <w:r w:rsidR="53F4B1D1" w:rsidRPr="006E400C">
        <w:rPr>
          <w:rFonts w:asciiTheme="majorHAnsi" w:hAnsiTheme="majorHAnsi" w:cstheme="majorHAnsi"/>
        </w:rPr>
        <w:t>players</w:t>
      </w:r>
      <w:r w:rsidR="21BC2E4E" w:rsidRPr="006E400C">
        <w:rPr>
          <w:rFonts w:asciiTheme="majorHAnsi" w:hAnsiTheme="majorHAnsi" w:cstheme="majorHAnsi"/>
        </w:rPr>
        <w:t xml:space="preserve"> </w:t>
      </w:r>
      <w:r w:rsidR="58110D21" w:rsidRPr="006E400C">
        <w:rPr>
          <w:rFonts w:asciiTheme="majorHAnsi" w:hAnsiTheme="majorHAnsi" w:cstheme="majorHAnsi"/>
        </w:rPr>
        <w:t xml:space="preserve">in </w:t>
      </w:r>
      <w:r w:rsidR="00B63917" w:rsidRPr="006E400C">
        <w:rPr>
          <w:rFonts w:asciiTheme="majorHAnsi" w:hAnsiTheme="majorHAnsi" w:cstheme="majorHAnsi"/>
        </w:rPr>
        <w:t>various locations</w:t>
      </w:r>
      <w:r w:rsidR="58110D21" w:rsidRPr="006E400C">
        <w:rPr>
          <w:rFonts w:asciiTheme="majorHAnsi" w:hAnsiTheme="majorHAnsi" w:cstheme="majorHAnsi"/>
        </w:rPr>
        <w:t>.</w:t>
      </w:r>
    </w:p>
    <w:p w14:paraId="74081CD6" w14:textId="73A545B6" w:rsidR="003B0C20" w:rsidRPr="006E400C" w:rsidRDefault="003B0C20" w:rsidP="00D92CF6">
      <w:pPr>
        <w:pStyle w:val="NoSpacing"/>
        <w:spacing w:line="276" w:lineRule="auto"/>
        <w:jc w:val="both"/>
        <w:rPr>
          <w:rFonts w:asciiTheme="majorHAnsi" w:hAnsiTheme="majorHAnsi" w:cstheme="majorHAnsi"/>
        </w:rPr>
      </w:pPr>
    </w:p>
    <w:p w14:paraId="7ACEE3AA" w14:textId="1E2D7D83" w:rsidR="00E81978" w:rsidRPr="006E400C" w:rsidRDefault="214A5909" w:rsidP="00D92CF6">
      <w:pPr>
        <w:spacing w:line="276" w:lineRule="auto"/>
        <w:ind w:firstLine="0"/>
        <w:jc w:val="both"/>
        <w:rPr>
          <w:rFonts w:asciiTheme="majorHAnsi" w:hAnsiTheme="majorHAnsi" w:cstheme="majorHAnsi"/>
        </w:rPr>
      </w:pPr>
      <w:r w:rsidRPr="006E400C">
        <w:rPr>
          <w:rStyle w:val="Emphasis"/>
          <w:rFonts w:asciiTheme="majorHAnsi" w:hAnsiTheme="majorHAnsi" w:cstheme="majorHAnsi"/>
        </w:rPr>
        <w:t>Keywords</w:t>
      </w:r>
      <w:r w:rsidRPr="006E400C">
        <w:rPr>
          <w:rFonts w:asciiTheme="majorHAnsi" w:hAnsiTheme="majorHAnsi" w:cstheme="majorHAnsi"/>
        </w:rPr>
        <w:t xml:space="preserve">:  </w:t>
      </w:r>
      <w:r w:rsidR="518600BA" w:rsidRPr="006E400C">
        <w:rPr>
          <w:rFonts w:asciiTheme="majorHAnsi" w:hAnsiTheme="majorHAnsi" w:cstheme="majorHAnsi"/>
        </w:rPr>
        <w:t>protocols, co</w:t>
      </w:r>
      <w:r w:rsidR="4D1BE905" w:rsidRPr="006E400C">
        <w:rPr>
          <w:rFonts w:asciiTheme="majorHAnsi" w:hAnsiTheme="majorHAnsi" w:cstheme="majorHAnsi"/>
        </w:rPr>
        <w:t>mmunication</w:t>
      </w:r>
      <w:r w:rsidR="4AC9DFBE" w:rsidRPr="006E400C">
        <w:rPr>
          <w:rFonts w:asciiTheme="majorHAnsi" w:hAnsiTheme="majorHAnsi" w:cstheme="majorHAnsi"/>
        </w:rPr>
        <w:t xml:space="preserve">, </w:t>
      </w:r>
      <w:proofErr w:type="spellStart"/>
      <w:r w:rsidR="00B23205" w:rsidRPr="006E400C">
        <w:rPr>
          <w:rFonts w:asciiTheme="majorHAnsi" w:hAnsiTheme="majorHAnsi" w:cstheme="majorHAnsi"/>
        </w:rPr>
        <w:t>synchroni</w:t>
      </w:r>
      <w:r w:rsidR="035DD2F9" w:rsidRPr="006E400C">
        <w:rPr>
          <w:rFonts w:asciiTheme="majorHAnsi" w:hAnsiTheme="majorHAnsi" w:cstheme="majorHAnsi"/>
        </w:rPr>
        <w:t>s</w:t>
      </w:r>
      <w:r w:rsidR="00B23205" w:rsidRPr="006E400C">
        <w:rPr>
          <w:rFonts w:asciiTheme="majorHAnsi" w:hAnsiTheme="majorHAnsi" w:cstheme="majorHAnsi"/>
        </w:rPr>
        <w:t>ation</w:t>
      </w:r>
      <w:proofErr w:type="spellEnd"/>
      <w:r w:rsidR="4AC9DFBE" w:rsidRPr="006E400C">
        <w:rPr>
          <w:rFonts w:asciiTheme="majorHAnsi" w:hAnsiTheme="majorHAnsi" w:cstheme="majorHAnsi"/>
        </w:rPr>
        <w:t>, security</w:t>
      </w:r>
    </w:p>
    <w:p w14:paraId="0ECBF446" w14:textId="77777777" w:rsidR="000B0CAC" w:rsidRPr="006E400C" w:rsidRDefault="000B0CAC" w:rsidP="00D92CF6">
      <w:pPr>
        <w:spacing w:line="276" w:lineRule="auto"/>
        <w:ind w:firstLine="0"/>
        <w:jc w:val="both"/>
        <w:rPr>
          <w:rFonts w:asciiTheme="majorHAnsi" w:eastAsiaTheme="majorEastAsia" w:hAnsiTheme="majorHAnsi" w:cstheme="majorHAnsi"/>
          <w:b/>
          <w:bCs/>
        </w:rPr>
      </w:pPr>
      <w:r w:rsidRPr="006E400C">
        <w:rPr>
          <w:rFonts w:asciiTheme="majorHAnsi" w:hAnsiTheme="majorHAnsi" w:cstheme="majorHAnsi"/>
        </w:rPr>
        <w:br w:type="page"/>
      </w:r>
    </w:p>
    <w:sdt>
      <w:sdtPr>
        <w:rPr>
          <w:rFonts w:eastAsiaTheme="minorEastAsia" w:cstheme="majorHAnsi"/>
          <w:b w:val="0"/>
          <w:szCs w:val="24"/>
        </w:rPr>
        <w:id w:val="632911717"/>
        <w:docPartObj>
          <w:docPartGallery w:val="Table of Contents"/>
          <w:docPartUnique/>
        </w:docPartObj>
      </w:sdtPr>
      <w:sdtContent>
        <w:p w14:paraId="2C17D77B" w14:textId="2D785812" w:rsidR="004C23B8" w:rsidRPr="006E400C" w:rsidRDefault="004C23B8" w:rsidP="00D92CF6">
          <w:pPr>
            <w:pStyle w:val="TOCHeading"/>
            <w:ind w:firstLine="0"/>
            <w:rPr>
              <w:rFonts w:cstheme="majorHAnsi"/>
            </w:rPr>
          </w:pPr>
          <w:r w:rsidRPr="006E400C">
            <w:rPr>
              <w:rFonts w:cstheme="majorHAnsi"/>
            </w:rPr>
            <w:t>Contents</w:t>
          </w:r>
        </w:p>
        <w:p w14:paraId="5168A9FC" w14:textId="0AB94B03" w:rsidR="00D92CF6" w:rsidRPr="006E400C" w:rsidRDefault="57C1A7B4" w:rsidP="009E051B">
          <w:pPr>
            <w:pStyle w:val="TOC2"/>
            <w:rPr>
              <w:rFonts w:asciiTheme="majorHAnsi" w:hAnsiTheme="majorHAnsi" w:cstheme="majorHAnsi"/>
              <w:noProof/>
              <w:kern w:val="0"/>
              <w:sz w:val="22"/>
              <w:szCs w:val="22"/>
              <w:lang w:val="en-GB" w:eastAsia="en-GB"/>
            </w:rPr>
          </w:pPr>
          <w:r w:rsidRPr="006E400C">
            <w:rPr>
              <w:rFonts w:asciiTheme="majorHAnsi" w:hAnsiTheme="majorHAnsi" w:cstheme="majorHAnsi"/>
            </w:rPr>
            <w:fldChar w:fldCharType="begin"/>
          </w:r>
          <w:r w:rsidR="6A5B4367" w:rsidRPr="006E400C">
            <w:rPr>
              <w:rFonts w:asciiTheme="majorHAnsi" w:hAnsiTheme="majorHAnsi" w:cstheme="majorHAnsi"/>
            </w:rPr>
            <w:instrText>TOC \o "1-3" \h \z \u</w:instrText>
          </w:r>
          <w:r w:rsidRPr="006E400C">
            <w:rPr>
              <w:rFonts w:asciiTheme="majorHAnsi" w:hAnsiTheme="majorHAnsi" w:cstheme="majorHAnsi"/>
            </w:rPr>
            <w:fldChar w:fldCharType="separate"/>
          </w:r>
          <w:hyperlink w:anchor="_Toc122095228" w:history="1">
            <w:r w:rsidR="00D92CF6" w:rsidRPr="006E400C">
              <w:rPr>
                <w:rStyle w:val="Hyperlink"/>
                <w:rFonts w:asciiTheme="majorHAnsi" w:hAnsiTheme="majorHAnsi" w:cstheme="majorHAnsi"/>
                <w:noProof/>
                <w:color w:val="auto"/>
              </w:rPr>
              <w:t>1.</w:t>
            </w:r>
            <w:r w:rsidR="00D92CF6" w:rsidRPr="006E400C">
              <w:rPr>
                <w:rFonts w:asciiTheme="majorHAnsi" w:hAnsiTheme="majorHAnsi" w:cstheme="majorHAnsi"/>
                <w:noProof/>
                <w:kern w:val="0"/>
                <w:sz w:val="22"/>
                <w:szCs w:val="22"/>
                <w:lang w:val="en-GB" w:eastAsia="en-GB"/>
              </w:rPr>
              <w:tab/>
            </w:r>
            <w:r w:rsidR="00D92CF6" w:rsidRPr="006E400C">
              <w:rPr>
                <w:rStyle w:val="Hyperlink"/>
                <w:rFonts w:asciiTheme="majorHAnsi" w:hAnsiTheme="majorHAnsi" w:cstheme="majorHAnsi"/>
                <w:noProof/>
                <w:color w:val="auto"/>
              </w:rPr>
              <w:t>Network Overview</w:t>
            </w:r>
            <w:r w:rsidR="00D92CF6" w:rsidRPr="006E400C">
              <w:rPr>
                <w:rFonts w:asciiTheme="majorHAnsi" w:hAnsiTheme="majorHAnsi" w:cstheme="majorHAnsi"/>
                <w:noProof/>
                <w:webHidden/>
              </w:rPr>
              <w:tab/>
            </w:r>
            <w:r w:rsidR="00D92CF6" w:rsidRPr="006E400C">
              <w:rPr>
                <w:rFonts w:asciiTheme="majorHAnsi" w:hAnsiTheme="majorHAnsi" w:cstheme="majorHAnsi"/>
                <w:noProof/>
                <w:webHidden/>
              </w:rPr>
              <w:fldChar w:fldCharType="begin"/>
            </w:r>
            <w:r w:rsidR="00D92CF6" w:rsidRPr="006E400C">
              <w:rPr>
                <w:rFonts w:asciiTheme="majorHAnsi" w:hAnsiTheme="majorHAnsi" w:cstheme="majorHAnsi"/>
                <w:noProof/>
                <w:webHidden/>
              </w:rPr>
              <w:instrText xml:space="preserve"> PAGEREF _Toc122095228 \h </w:instrText>
            </w:r>
            <w:r w:rsidR="00D92CF6" w:rsidRPr="006E400C">
              <w:rPr>
                <w:rFonts w:asciiTheme="majorHAnsi" w:hAnsiTheme="majorHAnsi" w:cstheme="majorHAnsi"/>
                <w:noProof/>
                <w:webHidden/>
              </w:rPr>
            </w:r>
            <w:r w:rsidR="00D92CF6"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4</w:t>
            </w:r>
            <w:r w:rsidR="00D92CF6" w:rsidRPr="006E400C">
              <w:rPr>
                <w:rFonts w:asciiTheme="majorHAnsi" w:hAnsiTheme="majorHAnsi" w:cstheme="majorHAnsi"/>
                <w:noProof/>
                <w:webHidden/>
              </w:rPr>
              <w:fldChar w:fldCharType="end"/>
            </w:r>
          </w:hyperlink>
        </w:p>
        <w:p w14:paraId="374E06F5" w14:textId="0E7C87F5" w:rsidR="00D92CF6" w:rsidRPr="006E400C" w:rsidRDefault="00D92CF6" w:rsidP="009E051B">
          <w:pPr>
            <w:pStyle w:val="TOC2"/>
            <w:rPr>
              <w:rFonts w:asciiTheme="majorHAnsi" w:hAnsiTheme="majorHAnsi" w:cstheme="majorHAnsi"/>
              <w:noProof/>
              <w:kern w:val="0"/>
              <w:sz w:val="22"/>
              <w:szCs w:val="22"/>
              <w:lang w:val="en-GB" w:eastAsia="en-GB"/>
            </w:rPr>
          </w:pPr>
          <w:hyperlink w:anchor="_Toc122095229" w:history="1">
            <w:r w:rsidRPr="006E400C">
              <w:rPr>
                <w:rStyle w:val="Hyperlink"/>
                <w:rFonts w:asciiTheme="majorHAnsi" w:hAnsiTheme="majorHAnsi" w:cstheme="majorHAnsi"/>
                <w:noProof/>
                <w:color w:val="auto"/>
              </w:rPr>
              <w:t>2.</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Network Devices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_Toc122095229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4</w:t>
            </w:r>
            <w:r w:rsidRPr="006E400C">
              <w:rPr>
                <w:rFonts w:asciiTheme="majorHAnsi" w:hAnsiTheme="majorHAnsi" w:cstheme="majorHAnsi"/>
                <w:noProof/>
                <w:webHidden/>
              </w:rPr>
              <w:fldChar w:fldCharType="end"/>
            </w:r>
          </w:hyperlink>
        </w:p>
        <w:p w14:paraId="476DB9BF" w14:textId="5914DA4E"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0" w:history="1">
            <w:r w:rsidRPr="006E400C">
              <w:rPr>
                <w:rStyle w:val="Hyperlink"/>
                <w:rFonts w:asciiTheme="majorHAnsi" w:hAnsiTheme="majorHAnsi" w:cstheme="majorHAnsi"/>
                <w:noProof/>
                <w:color w:val="auto"/>
              </w:rPr>
              <w:t>2.1.</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Routers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_Toc122095230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4</w:t>
            </w:r>
            <w:r w:rsidRPr="006E400C">
              <w:rPr>
                <w:rFonts w:asciiTheme="majorHAnsi" w:hAnsiTheme="majorHAnsi" w:cstheme="majorHAnsi"/>
                <w:noProof/>
                <w:webHidden/>
              </w:rPr>
              <w:fldChar w:fldCharType="end"/>
            </w:r>
          </w:hyperlink>
        </w:p>
        <w:p w14:paraId="577BBEEF" w14:textId="16E71833"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1" w:history="1">
            <w:r w:rsidRPr="006E400C">
              <w:rPr>
                <w:rStyle w:val="Hyperlink"/>
                <w:rFonts w:asciiTheme="majorHAnsi" w:hAnsiTheme="majorHAnsi" w:cstheme="majorHAnsi"/>
                <w:noProof/>
                <w:color w:val="auto"/>
              </w:rPr>
              <w:t>2.2.</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Switches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_Toc122095231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5</w:t>
            </w:r>
            <w:r w:rsidRPr="006E400C">
              <w:rPr>
                <w:rFonts w:asciiTheme="majorHAnsi" w:hAnsiTheme="majorHAnsi" w:cstheme="majorHAnsi"/>
                <w:noProof/>
                <w:webHidden/>
              </w:rPr>
              <w:fldChar w:fldCharType="end"/>
            </w:r>
          </w:hyperlink>
        </w:p>
        <w:p w14:paraId="4158BBE7" w14:textId="7800D8A4"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2" w:history="1">
            <w:r w:rsidRPr="006E400C">
              <w:rPr>
                <w:rStyle w:val="Hyperlink"/>
                <w:rFonts w:asciiTheme="majorHAnsi" w:hAnsiTheme="majorHAnsi" w:cstheme="majorHAnsi"/>
                <w:noProof/>
                <w:color w:val="auto"/>
              </w:rPr>
              <w:t>2.3.</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Multi-layer switches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_Toc122095232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6</w:t>
            </w:r>
            <w:r w:rsidRPr="006E400C">
              <w:rPr>
                <w:rFonts w:asciiTheme="majorHAnsi" w:hAnsiTheme="majorHAnsi" w:cstheme="majorHAnsi"/>
                <w:noProof/>
                <w:webHidden/>
              </w:rPr>
              <w:fldChar w:fldCharType="end"/>
            </w:r>
          </w:hyperlink>
        </w:p>
        <w:p w14:paraId="042D6809" w14:textId="0CF29BC1"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3" w:history="1">
            <w:r w:rsidRPr="006E400C">
              <w:rPr>
                <w:rStyle w:val="Hyperlink"/>
                <w:rFonts w:asciiTheme="majorHAnsi" w:hAnsiTheme="majorHAnsi" w:cstheme="majorHAnsi"/>
                <w:noProof/>
                <w:color w:val="auto"/>
              </w:rPr>
              <w:t>2.4.</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PCs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_Toc122095233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6</w:t>
            </w:r>
            <w:r w:rsidRPr="006E400C">
              <w:rPr>
                <w:rFonts w:asciiTheme="majorHAnsi" w:hAnsiTheme="majorHAnsi" w:cstheme="majorHAnsi"/>
                <w:noProof/>
                <w:webHidden/>
              </w:rPr>
              <w:fldChar w:fldCharType="end"/>
            </w:r>
          </w:hyperlink>
        </w:p>
        <w:p w14:paraId="5CFCCFF3" w14:textId="111A9BCD" w:rsidR="00D92CF6" w:rsidRPr="006E400C" w:rsidRDefault="00D92CF6" w:rsidP="009E051B">
          <w:pPr>
            <w:pStyle w:val="TOC2"/>
            <w:rPr>
              <w:rFonts w:asciiTheme="majorHAnsi" w:hAnsiTheme="majorHAnsi" w:cstheme="majorHAnsi"/>
              <w:noProof/>
              <w:kern w:val="0"/>
              <w:sz w:val="22"/>
              <w:szCs w:val="22"/>
              <w:lang w:val="en-GB" w:eastAsia="en-GB"/>
            </w:rPr>
          </w:pPr>
          <w:hyperlink w:anchor="_Toc122095234" w:history="1">
            <w:r w:rsidRPr="006E400C">
              <w:rPr>
                <w:rStyle w:val="Hyperlink"/>
                <w:rFonts w:asciiTheme="majorHAnsi" w:hAnsiTheme="majorHAnsi" w:cstheme="majorHAnsi"/>
                <w:noProof/>
                <w:color w:val="auto"/>
              </w:rPr>
              <w:t>3.</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OSI Layers and Network Architecture Applications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_Toc122095234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7</w:t>
            </w:r>
            <w:r w:rsidRPr="006E400C">
              <w:rPr>
                <w:rFonts w:asciiTheme="majorHAnsi" w:hAnsiTheme="majorHAnsi" w:cstheme="majorHAnsi"/>
                <w:noProof/>
                <w:webHidden/>
              </w:rPr>
              <w:fldChar w:fldCharType="end"/>
            </w:r>
          </w:hyperlink>
        </w:p>
        <w:p w14:paraId="69C27D55" w14:textId="23232E57"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5" w:history="1">
            <w:r w:rsidRPr="006E400C">
              <w:rPr>
                <w:rStyle w:val="Hyperlink"/>
                <w:rFonts w:asciiTheme="majorHAnsi" w:hAnsiTheme="majorHAnsi" w:cstheme="majorHAnsi"/>
                <w:noProof/>
                <w:color w:val="auto"/>
              </w:rPr>
              <w:t>3.1.</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Physical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_Toc122095235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7</w:t>
            </w:r>
            <w:r w:rsidRPr="006E400C">
              <w:rPr>
                <w:rFonts w:asciiTheme="majorHAnsi" w:hAnsiTheme="majorHAnsi" w:cstheme="majorHAnsi"/>
                <w:noProof/>
                <w:webHidden/>
              </w:rPr>
              <w:fldChar w:fldCharType="end"/>
            </w:r>
          </w:hyperlink>
        </w:p>
        <w:p w14:paraId="654F20D6" w14:textId="28D5C9BD"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6" w:history="1">
            <w:r w:rsidRPr="006E400C">
              <w:rPr>
                <w:rStyle w:val="Hyperlink"/>
                <w:rFonts w:asciiTheme="majorHAnsi" w:hAnsiTheme="majorHAnsi" w:cstheme="majorHAnsi"/>
                <w:noProof/>
                <w:color w:val="auto"/>
              </w:rPr>
              <w:t>3.2.</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Data link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_Toc122095236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7</w:t>
            </w:r>
            <w:r w:rsidRPr="006E400C">
              <w:rPr>
                <w:rFonts w:asciiTheme="majorHAnsi" w:hAnsiTheme="majorHAnsi" w:cstheme="majorHAnsi"/>
                <w:noProof/>
                <w:webHidden/>
              </w:rPr>
              <w:fldChar w:fldCharType="end"/>
            </w:r>
          </w:hyperlink>
        </w:p>
        <w:p w14:paraId="27AB8E5B" w14:textId="7155B33F"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7" w:history="1">
            <w:r w:rsidRPr="006E400C">
              <w:rPr>
                <w:rStyle w:val="Hyperlink"/>
                <w:rFonts w:asciiTheme="majorHAnsi" w:hAnsiTheme="majorHAnsi" w:cstheme="majorHAnsi"/>
                <w:noProof/>
                <w:color w:val="auto"/>
              </w:rPr>
              <w:t>3.3.</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Network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_Toc122095237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9</w:t>
            </w:r>
            <w:r w:rsidRPr="006E400C">
              <w:rPr>
                <w:rFonts w:asciiTheme="majorHAnsi" w:hAnsiTheme="majorHAnsi" w:cstheme="majorHAnsi"/>
                <w:noProof/>
                <w:webHidden/>
              </w:rPr>
              <w:fldChar w:fldCharType="end"/>
            </w:r>
          </w:hyperlink>
        </w:p>
        <w:p w14:paraId="7B810003" w14:textId="15A479B9"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8" w:history="1">
            <w:r w:rsidRPr="006E400C">
              <w:rPr>
                <w:rStyle w:val="Hyperlink"/>
                <w:rFonts w:asciiTheme="majorHAnsi" w:hAnsiTheme="majorHAnsi" w:cstheme="majorHAnsi"/>
                <w:noProof/>
                <w:color w:val="auto"/>
              </w:rPr>
              <w:t>3.4.</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Transport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_Toc122095238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15</w:t>
            </w:r>
            <w:r w:rsidRPr="006E400C">
              <w:rPr>
                <w:rFonts w:asciiTheme="majorHAnsi" w:hAnsiTheme="majorHAnsi" w:cstheme="majorHAnsi"/>
                <w:noProof/>
                <w:webHidden/>
              </w:rPr>
              <w:fldChar w:fldCharType="end"/>
            </w:r>
          </w:hyperlink>
        </w:p>
        <w:p w14:paraId="1EEA73D2" w14:textId="2D22338E"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39" w:history="1">
            <w:r w:rsidRPr="006E400C">
              <w:rPr>
                <w:rStyle w:val="Hyperlink"/>
                <w:rFonts w:asciiTheme="majorHAnsi" w:hAnsiTheme="majorHAnsi" w:cstheme="majorHAnsi"/>
                <w:noProof/>
                <w:color w:val="auto"/>
              </w:rPr>
              <w:t>3.5.</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Session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_Toc122095239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15</w:t>
            </w:r>
            <w:r w:rsidRPr="006E400C">
              <w:rPr>
                <w:rFonts w:asciiTheme="majorHAnsi" w:hAnsiTheme="majorHAnsi" w:cstheme="majorHAnsi"/>
                <w:noProof/>
                <w:webHidden/>
              </w:rPr>
              <w:fldChar w:fldCharType="end"/>
            </w:r>
          </w:hyperlink>
        </w:p>
        <w:p w14:paraId="2369F52A" w14:textId="42C4FC76"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40" w:history="1">
            <w:r w:rsidRPr="006E400C">
              <w:rPr>
                <w:rStyle w:val="Hyperlink"/>
                <w:rFonts w:asciiTheme="majorHAnsi" w:hAnsiTheme="majorHAnsi" w:cstheme="majorHAnsi"/>
                <w:noProof/>
                <w:color w:val="auto"/>
              </w:rPr>
              <w:t>3.6.</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Presentation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_Toc122095240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16</w:t>
            </w:r>
            <w:r w:rsidRPr="006E400C">
              <w:rPr>
                <w:rFonts w:asciiTheme="majorHAnsi" w:hAnsiTheme="majorHAnsi" w:cstheme="majorHAnsi"/>
                <w:noProof/>
                <w:webHidden/>
              </w:rPr>
              <w:fldChar w:fldCharType="end"/>
            </w:r>
          </w:hyperlink>
        </w:p>
        <w:p w14:paraId="32EF16BD" w14:textId="5BD4B90C" w:rsidR="00D92CF6" w:rsidRPr="006E400C" w:rsidRDefault="00D92CF6" w:rsidP="00D92CF6">
          <w:pPr>
            <w:pStyle w:val="TOC3"/>
            <w:tabs>
              <w:tab w:val="left" w:pos="1920"/>
              <w:tab w:val="right" w:leader="dot" w:pos="9350"/>
            </w:tabs>
            <w:ind w:left="0" w:firstLine="0"/>
            <w:rPr>
              <w:rFonts w:asciiTheme="majorHAnsi" w:hAnsiTheme="majorHAnsi" w:cstheme="majorHAnsi"/>
              <w:noProof/>
              <w:kern w:val="0"/>
              <w:sz w:val="22"/>
              <w:szCs w:val="22"/>
              <w:lang w:val="en-GB" w:eastAsia="en-GB"/>
            </w:rPr>
          </w:pPr>
          <w:hyperlink w:anchor="_Toc122095241" w:history="1">
            <w:r w:rsidRPr="006E400C">
              <w:rPr>
                <w:rStyle w:val="Hyperlink"/>
                <w:rFonts w:asciiTheme="majorHAnsi" w:hAnsiTheme="majorHAnsi" w:cstheme="majorHAnsi"/>
                <w:noProof/>
                <w:color w:val="auto"/>
              </w:rPr>
              <w:t>3.7.</w:t>
            </w:r>
            <w:r w:rsidRPr="006E400C">
              <w:rPr>
                <w:rFonts w:asciiTheme="majorHAnsi" w:hAnsiTheme="majorHAnsi" w:cstheme="majorHAnsi"/>
                <w:noProof/>
                <w:kern w:val="0"/>
                <w:sz w:val="22"/>
                <w:szCs w:val="22"/>
                <w:lang w:val="en-GB" w:eastAsia="en-GB"/>
              </w:rPr>
              <w:tab/>
            </w:r>
            <w:r w:rsidRPr="006E400C">
              <w:rPr>
                <w:rStyle w:val="Hyperlink"/>
                <w:rFonts w:asciiTheme="majorHAnsi" w:hAnsiTheme="majorHAnsi" w:cstheme="majorHAnsi"/>
                <w:noProof/>
                <w:color w:val="auto"/>
              </w:rPr>
              <w:t>Application layer</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_Toc122095241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16</w:t>
            </w:r>
            <w:r w:rsidRPr="006E400C">
              <w:rPr>
                <w:rFonts w:asciiTheme="majorHAnsi" w:hAnsiTheme="majorHAnsi" w:cstheme="majorHAnsi"/>
                <w:noProof/>
                <w:webHidden/>
              </w:rPr>
              <w:fldChar w:fldCharType="end"/>
            </w:r>
          </w:hyperlink>
        </w:p>
        <w:p w14:paraId="19481945" w14:textId="499F4575" w:rsidR="00D92CF6" w:rsidRPr="006E400C" w:rsidRDefault="00D92CF6" w:rsidP="00D92CF6">
          <w:pPr>
            <w:pStyle w:val="TOC1"/>
            <w:ind w:firstLine="0"/>
            <w:rPr>
              <w:rFonts w:asciiTheme="majorHAnsi" w:hAnsiTheme="majorHAnsi" w:cstheme="majorHAnsi"/>
              <w:noProof/>
              <w:kern w:val="0"/>
              <w:sz w:val="22"/>
              <w:szCs w:val="22"/>
              <w:lang w:val="en-GB" w:eastAsia="en-GB"/>
            </w:rPr>
          </w:pPr>
          <w:hyperlink w:anchor="_Toc122095242" w:history="1">
            <w:r w:rsidRPr="006E400C">
              <w:rPr>
                <w:rStyle w:val="Hyperlink"/>
                <w:rFonts w:asciiTheme="majorHAnsi" w:hAnsiTheme="majorHAnsi" w:cstheme="majorHAnsi"/>
                <w:noProof/>
                <w:color w:val="auto"/>
              </w:rPr>
              <w:t>References</w:t>
            </w:r>
            <w:r w:rsidRPr="006E400C">
              <w:rPr>
                <w:rFonts w:asciiTheme="majorHAnsi" w:hAnsiTheme="majorHAnsi" w:cstheme="majorHAnsi"/>
                <w:noProof/>
                <w:webHidden/>
              </w:rPr>
              <w:tab/>
            </w:r>
            <w:r w:rsidRPr="006E400C">
              <w:rPr>
                <w:rFonts w:asciiTheme="majorHAnsi" w:hAnsiTheme="majorHAnsi" w:cstheme="majorHAnsi"/>
                <w:noProof/>
                <w:webHidden/>
              </w:rPr>
              <w:fldChar w:fldCharType="begin"/>
            </w:r>
            <w:r w:rsidRPr="006E400C">
              <w:rPr>
                <w:rFonts w:asciiTheme="majorHAnsi" w:hAnsiTheme="majorHAnsi" w:cstheme="majorHAnsi"/>
                <w:noProof/>
                <w:webHidden/>
              </w:rPr>
              <w:instrText xml:space="preserve"> PAGEREF _Toc122095242 \h </w:instrText>
            </w:r>
            <w:r w:rsidRPr="006E400C">
              <w:rPr>
                <w:rFonts w:asciiTheme="majorHAnsi" w:hAnsiTheme="majorHAnsi" w:cstheme="majorHAnsi"/>
                <w:noProof/>
                <w:webHidden/>
              </w:rPr>
            </w:r>
            <w:r w:rsidRPr="006E400C">
              <w:rPr>
                <w:rFonts w:asciiTheme="majorHAnsi" w:hAnsiTheme="majorHAnsi" w:cstheme="majorHAnsi"/>
                <w:noProof/>
                <w:webHidden/>
              </w:rPr>
              <w:fldChar w:fldCharType="separate"/>
            </w:r>
            <w:r w:rsidR="009E051B" w:rsidRPr="006E400C">
              <w:rPr>
                <w:rFonts w:asciiTheme="majorHAnsi" w:hAnsiTheme="majorHAnsi" w:cstheme="majorHAnsi"/>
                <w:noProof/>
                <w:webHidden/>
              </w:rPr>
              <w:t>18</w:t>
            </w:r>
            <w:r w:rsidRPr="006E400C">
              <w:rPr>
                <w:rFonts w:asciiTheme="majorHAnsi" w:hAnsiTheme="majorHAnsi" w:cstheme="majorHAnsi"/>
                <w:noProof/>
                <w:webHidden/>
              </w:rPr>
              <w:fldChar w:fldCharType="end"/>
            </w:r>
          </w:hyperlink>
        </w:p>
        <w:p w14:paraId="28659155" w14:textId="7AD2E19A" w:rsidR="57C1A7B4" w:rsidRPr="006E400C" w:rsidRDefault="57C1A7B4" w:rsidP="00D92CF6">
          <w:pPr>
            <w:pStyle w:val="TOC1"/>
            <w:tabs>
              <w:tab w:val="clear" w:pos="9350"/>
              <w:tab w:val="right" w:leader="dot" w:pos="9360"/>
            </w:tabs>
            <w:ind w:firstLine="0"/>
            <w:rPr>
              <w:rStyle w:val="Hyperlink"/>
              <w:rFonts w:asciiTheme="majorHAnsi" w:hAnsiTheme="majorHAnsi" w:cstheme="majorHAnsi"/>
              <w:color w:val="auto"/>
            </w:rPr>
          </w:pPr>
          <w:r w:rsidRPr="006E400C">
            <w:rPr>
              <w:rFonts w:asciiTheme="majorHAnsi" w:hAnsiTheme="majorHAnsi" w:cstheme="majorHAnsi"/>
            </w:rPr>
            <w:fldChar w:fldCharType="end"/>
          </w:r>
        </w:p>
      </w:sdtContent>
    </w:sdt>
    <w:p w14:paraId="29B25A75" w14:textId="2BD41CBD" w:rsidR="004C23B8" w:rsidRPr="006E400C" w:rsidRDefault="004C23B8" w:rsidP="00D92CF6">
      <w:pPr>
        <w:ind w:firstLine="0"/>
        <w:rPr>
          <w:rFonts w:asciiTheme="majorHAnsi" w:hAnsiTheme="majorHAnsi" w:cstheme="majorHAnsi"/>
        </w:rPr>
      </w:pPr>
    </w:p>
    <w:p w14:paraId="1F00111B" w14:textId="55DB6809" w:rsidR="00E81978" w:rsidRPr="006E400C" w:rsidRDefault="000B0CAC" w:rsidP="00D92CF6">
      <w:pPr>
        <w:spacing w:line="276" w:lineRule="auto"/>
        <w:ind w:firstLine="0"/>
        <w:jc w:val="both"/>
        <w:rPr>
          <w:rFonts w:asciiTheme="majorHAnsi" w:hAnsiTheme="majorHAnsi" w:cstheme="majorHAnsi"/>
        </w:rPr>
      </w:pPr>
      <w:r w:rsidRPr="006E400C">
        <w:rPr>
          <w:rFonts w:asciiTheme="majorHAnsi" w:hAnsiTheme="majorHAnsi" w:cstheme="majorHAnsi"/>
        </w:rPr>
        <w:br w:type="page"/>
      </w:r>
    </w:p>
    <w:p w14:paraId="2CB0CE1E" w14:textId="1EAE7E08" w:rsidR="18FE0ACE" w:rsidRPr="006E400C" w:rsidRDefault="000961DA" w:rsidP="00D92CF6">
      <w:pPr>
        <w:pStyle w:val="Heading2"/>
        <w:spacing w:line="360" w:lineRule="auto"/>
        <w:ind w:left="0" w:firstLine="0"/>
        <w:rPr>
          <w:rFonts w:cstheme="majorHAnsi"/>
        </w:rPr>
      </w:pPr>
      <w:bookmarkStart w:id="1" w:name="_Toc122083647"/>
      <w:bookmarkStart w:id="2" w:name="_Toc122095228"/>
      <w:r w:rsidRPr="006E400C">
        <w:rPr>
          <w:rFonts w:cstheme="majorHAnsi"/>
        </w:rPr>
        <w:lastRenderedPageBreak/>
        <w:t>Network Overview</w:t>
      </w:r>
      <w:bookmarkEnd w:id="1"/>
      <w:bookmarkEnd w:id="2"/>
    </w:p>
    <w:p w14:paraId="3AF05039" w14:textId="756F4BD1" w:rsidR="780531B3" w:rsidRPr="006E400C" w:rsidRDefault="780531B3" w:rsidP="00D92CF6">
      <w:pPr>
        <w:spacing w:line="360" w:lineRule="auto"/>
        <w:jc w:val="both"/>
        <w:rPr>
          <w:rFonts w:asciiTheme="majorHAnsi" w:hAnsiTheme="majorHAnsi" w:cstheme="majorHAnsi"/>
        </w:rPr>
      </w:pPr>
      <w:r w:rsidRPr="006E400C">
        <w:rPr>
          <w:rFonts w:asciiTheme="majorHAnsi" w:hAnsiTheme="majorHAnsi" w:cstheme="majorHAnsi"/>
        </w:rPr>
        <w:t xml:space="preserve">This </w:t>
      </w:r>
      <w:r w:rsidR="0F95F31A" w:rsidRPr="006E400C">
        <w:rPr>
          <w:rFonts w:asciiTheme="majorHAnsi" w:hAnsiTheme="majorHAnsi" w:cstheme="majorHAnsi"/>
        </w:rPr>
        <w:t>topology</w:t>
      </w:r>
      <w:r w:rsidRPr="006E400C">
        <w:rPr>
          <w:rFonts w:asciiTheme="majorHAnsi" w:hAnsiTheme="majorHAnsi" w:cstheme="majorHAnsi"/>
        </w:rPr>
        <w:t xml:space="preserve"> describes</w:t>
      </w:r>
      <w:r w:rsidR="37324343" w:rsidRPr="006E400C">
        <w:rPr>
          <w:rFonts w:asciiTheme="majorHAnsi" w:hAnsiTheme="majorHAnsi" w:cstheme="majorHAnsi"/>
        </w:rPr>
        <w:t xml:space="preserve"> </w:t>
      </w:r>
      <w:r w:rsidR="00A62C1A" w:rsidRPr="006E400C">
        <w:rPr>
          <w:rFonts w:asciiTheme="majorHAnsi" w:hAnsiTheme="majorHAnsi" w:cstheme="majorHAnsi"/>
        </w:rPr>
        <w:t>a network</w:t>
      </w:r>
      <w:r w:rsidR="37324343" w:rsidRPr="006E400C">
        <w:rPr>
          <w:rFonts w:asciiTheme="majorHAnsi" w:hAnsiTheme="majorHAnsi" w:cstheme="majorHAnsi"/>
        </w:rPr>
        <w:t xml:space="preserve"> of</w:t>
      </w:r>
      <w:r w:rsidR="00B30503" w:rsidRPr="006E400C">
        <w:rPr>
          <w:rFonts w:asciiTheme="majorHAnsi" w:hAnsiTheme="majorHAnsi" w:cstheme="majorHAnsi"/>
        </w:rPr>
        <w:t xml:space="preserve"> a</w:t>
      </w:r>
      <w:r w:rsidR="37324343" w:rsidRPr="006E400C">
        <w:rPr>
          <w:rFonts w:asciiTheme="majorHAnsi" w:hAnsiTheme="majorHAnsi" w:cstheme="majorHAnsi"/>
        </w:rPr>
        <w:t xml:space="preserve"> </w:t>
      </w:r>
      <w:r w:rsidR="00683025" w:rsidRPr="006E400C">
        <w:rPr>
          <w:rFonts w:asciiTheme="majorHAnsi" w:hAnsiTheme="majorHAnsi" w:cstheme="majorHAnsi"/>
        </w:rPr>
        <w:t>game</w:t>
      </w:r>
      <w:r w:rsidR="37324343" w:rsidRPr="006E400C">
        <w:rPr>
          <w:rFonts w:asciiTheme="majorHAnsi" w:hAnsiTheme="majorHAnsi" w:cstheme="majorHAnsi"/>
        </w:rPr>
        <w:t xml:space="preserve"> compan</w:t>
      </w:r>
      <w:r w:rsidR="00B30503" w:rsidRPr="006E400C">
        <w:rPr>
          <w:rFonts w:asciiTheme="majorHAnsi" w:hAnsiTheme="majorHAnsi" w:cstheme="majorHAnsi"/>
        </w:rPr>
        <w:t>y</w:t>
      </w:r>
      <w:r w:rsidR="37324343" w:rsidRPr="006E400C">
        <w:rPr>
          <w:rFonts w:asciiTheme="majorHAnsi" w:hAnsiTheme="majorHAnsi" w:cstheme="majorHAnsi"/>
        </w:rPr>
        <w:t xml:space="preserve"> with </w:t>
      </w:r>
      <w:r w:rsidR="00EF5FD9" w:rsidRPr="006E400C">
        <w:rPr>
          <w:rFonts w:asciiTheme="majorHAnsi" w:hAnsiTheme="majorHAnsi" w:cstheme="majorHAnsi"/>
        </w:rPr>
        <w:t>one</w:t>
      </w:r>
      <w:r w:rsidR="37324343" w:rsidRPr="006E400C">
        <w:rPr>
          <w:rFonts w:asciiTheme="majorHAnsi" w:hAnsiTheme="majorHAnsi" w:cstheme="majorHAnsi"/>
        </w:rPr>
        <w:t xml:space="preserve"> </w:t>
      </w:r>
      <w:r w:rsidR="00E5735F" w:rsidRPr="006E400C">
        <w:rPr>
          <w:rFonts w:asciiTheme="majorHAnsi" w:hAnsiTheme="majorHAnsi" w:cstheme="majorHAnsi"/>
        </w:rPr>
        <w:t>headquarters</w:t>
      </w:r>
      <w:r w:rsidR="37324343" w:rsidRPr="006E400C">
        <w:rPr>
          <w:rFonts w:asciiTheme="majorHAnsi" w:hAnsiTheme="majorHAnsi" w:cstheme="majorHAnsi"/>
        </w:rPr>
        <w:t xml:space="preserve"> and three </w:t>
      </w:r>
      <w:r w:rsidR="00054298" w:rsidRPr="006E400C">
        <w:rPr>
          <w:rFonts w:asciiTheme="majorHAnsi" w:hAnsiTheme="majorHAnsi" w:cstheme="majorHAnsi"/>
        </w:rPr>
        <w:t>branches</w:t>
      </w:r>
      <w:r w:rsidR="37324343" w:rsidRPr="006E400C">
        <w:rPr>
          <w:rFonts w:asciiTheme="majorHAnsi" w:hAnsiTheme="majorHAnsi" w:cstheme="majorHAnsi"/>
        </w:rPr>
        <w:t xml:space="preserve"> </w:t>
      </w:r>
      <w:r w:rsidR="6B8AA3F6" w:rsidRPr="006E400C">
        <w:rPr>
          <w:rFonts w:asciiTheme="majorHAnsi" w:hAnsiTheme="majorHAnsi" w:cstheme="majorHAnsi"/>
        </w:rPr>
        <w:t xml:space="preserve">(or collaborative venues), located </w:t>
      </w:r>
      <w:r w:rsidR="09ED2706" w:rsidRPr="006E400C">
        <w:rPr>
          <w:rFonts w:asciiTheme="majorHAnsi" w:hAnsiTheme="majorHAnsi" w:cstheme="majorHAnsi"/>
        </w:rPr>
        <w:t>in</w:t>
      </w:r>
      <w:r w:rsidR="37324343" w:rsidRPr="006E400C">
        <w:rPr>
          <w:rFonts w:asciiTheme="majorHAnsi" w:hAnsiTheme="majorHAnsi" w:cstheme="majorHAnsi"/>
        </w:rPr>
        <w:t xml:space="preserve"> three different </w:t>
      </w:r>
      <w:r w:rsidR="0073554D" w:rsidRPr="006E400C">
        <w:rPr>
          <w:rFonts w:asciiTheme="majorHAnsi" w:hAnsiTheme="majorHAnsi" w:cstheme="majorHAnsi"/>
        </w:rPr>
        <w:t>cities</w:t>
      </w:r>
      <w:r w:rsidR="754EFC16" w:rsidRPr="006E400C">
        <w:rPr>
          <w:rFonts w:asciiTheme="majorHAnsi" w:hAnsiTheme="majorHAnsi" w:cstheme="majorHAnsi"/>
        </w:rPr>
        <w:t>.</w:t>
      </w:r>
    </w:p>
    <w:p w14:paraId="683EA426" w14:textId="2BAF8DAB" w:rsidR="780531B3" w:rsidRPr="006E400C" w:rsidRDefault="483C5CB8" w:rsidP="00D92CF6">
      <w:pPr>
        <w:spacing w:line="360" w:lineRule="auto"/>
        <w:jc w:val="both"/>
        <w:rPr>
          <w:rFonts w:asciiTheme="majorHAnsi" w:hAnsiTheme="majorHAnsi" w:cstheme="majorHAnsi"/>
        </w:rPr>
      </w:pPr>
      <w:r w:rsidRPr="006E400C">
        <w:rPr>
          <w:rFonts w:asciiTheme="majorHAnsi" w:hAnsiTheme="majorHAnsi" w:cstheme="majorHAnsi"/>
        </w:rPr>
        <w:t>T</w:t>
      </w:r>
      <w:r w:rsidR="2FBAE586" w:rsidRPr="006E400C">
        <w:rPr>
          <w:rFonts w:asciiTheme="majorHAnsi" w:hAnsiTheme="majorHAnsi" w:cstheme="majorHAnsi"/>
        </w:rPr>
        <w:t>he</w:t>
      </w:r>
      <w:r w:rsidR="00724A11" w:rsidRPr="006E400C">
        <w:rPr>
          <w:rFonts w:asciiTheme="majorHAnsi" w:hAnsiTheme="majorHAnsi" w:cstheme="majorHAnsi"/>
        </w:rPr>
        <w:t xml:space="preserve"> headquarter</w:t>
      </w:r>
      <w:r w:rsidR="1B33997A" w:rsidRPr="006E400C">
        <w:rPr>
          <w:rFonts w:asciiTheme="majorHAnsi" w:hAnsiTheme="majorHAnsi" w:cstheme="majorHAnsi"/>
        </w:rPr>
        <w:t xml:space="preserve"> is</w:t>
      </w:r>
      <w:r w:rsidR="665ED572" w:rsidRPr="006E400C">
        <w:rPr>
          <w:rFonts w:asciiTheme="majorHAnsi" w:hAnsiTheme="majorHAnsi" w:cstheme="majorHAnsi"/>
        </w:rPr>
        <w:t xml:space="preserve"> located in </w:t>
      </w:r>
      <w:r w:rsidR="0A13FF0D" w:rsidRPr="006E400C">
        <w:rPr>
          <w:rFonts w:asciiTheme="majorHAnsi" w:hAnsiTheme="majorHAnsi" w:cstheme="majorHAnsi"/>
        </w:rPr>
        <w:t>Hano</w:t>
      </w:r>
      <w:r w:rsidR="30007DDD" w:rsidRPr="006E400C">
        <w:rPr>
          <w:rFonts w:asciiTheme="majorHAnsi" w:hAnsiTheme="majorHAnsi" w:cstheme="majorHAnsi"/>
        </w:rPr>
        <w:t>i, contains</w:t>
      </w:r>
      <w:r w:rsidR="0040644D" w:rsidRPr="006E400C">
        <w:rPr>
          <w:rFonts w:asciiTheme="majorHAnsi" w:hAnsiTheme="majorHAnsi" w:cstheme="majorHAnsi"/>
        </w:rPr>
        <w:t xml:space="preserve"> </w:t>
      </w:r>
      <w:r w:rsidR="00BC4645" w:rsidRPr="006E400C">
        <w:rPr>
          <w:rFonts w:asciiTheme="majorHAnsi" w:hAnsiTheme="majorHAnsi" w:cstheme="majorHAnsi"/>
        </w:rPr>
        <w:t xml:space="preserve">multiple </w:t>
      </w:r>
      <w:r w:rsidR="00443435" w:rsidRPr="006E400C">
        <w:rPr>
          <w:rFonts w:asciiTheme="majorHAnsi" w:hAnsiTheme="majorHAnsi" w:cstheme="majorHAnsi"/>
        </w:rPr>
        <w:t xml:space="preserve">VLANs </w:t>
      </w:r>
      <w:r w:rsidR="17EF6DA1" w:rsidRPr="006E400C">
        <w:rPr>
          <w:rFonts w:asciiTheme="majorHAnsi" w:hAnsiTheme="majorHAnsi" w:cstheme="majorHAnsi"/>
        </w:rPr>
        <w:t xml:space="preserve">to </w:t>
      </w:r>
      <w:r w:rsidR="5F2F61E4" w:rsidRPr="006E400C">
        <w:rPr>
          <w:rFonts w:asciiTheme="majorHAnsi" w:hAnsiTheme="majorHAnsi" w:cstheme="majorHAnsi"/>
        </w:rPr>
        <w:t>separat</w:t>
      </w:r>
      <w:r w:rsidR="63524B9F" w:rsidRPr="006E400C">
        <w:rPr>
          <w:rFonts w:asciiTheme="majorHAnsi" w:hAnsiTheme="majorHAnsi" w:cstheme="majorHAnsi"/>
        </w:rPr>
        <w:t>e</w:t>
      </w:r>
      <w:r w:rsidR="00736BF8" w:rsidRPr="006E400C">
        <w:rPr>
          <w:rFonts w:asciiTheme="majorHAnsi" w:hAnsiTheme="majorHAnsi" w:cstheme="majorHAnsi"/>
        </w:rPr>
        <w:t xml:space="preserve"> the network into various departments (</w:t>
      </w:r>
      <w:r w:rsidR="00585191" w:rsidRPr="006E400C">
        <w:rPr>
          <w:rFonts w:asciiTheme="majorHAnsi" w:hAnsiTheme="majorHAnsi" w:cstheme="majorHAnsi"/>
        </w:rPr>
        <w:t>Marketing</w:t>
      </w:r>
      <w:r w:rsidR="24D0E667" w:rsidRPr="006E400C">
        <w:rPr>
          <w:rFonts w:asciiTheme="majorHAnsi" w:hAnsiTheme="majorHAnsi" w:cstheme="majorHAnsi"/>
        </w:rPr>
        <w:t xml:space="preserve"> department</w:t>
      </w:r>
      <w:r w:rsidR="00585191" w:rsidRPr="006E400C">
        <w:rPr>
          <w:rFonts w:asciiTheme="majorHAnsi" w:hAnsiTheme="majorHAnsi" w:cstheme="majorHAnsi"/>
        </w:rPr>
        <w:t>, Fin</w:t>
      </w:r>
      <w:r w:rsidR="00A15FC1" w:rsidRPr="006E400C">
        <w:rPr>
          <w:rFonts w:asciiTheme="majorHAnsi" w:hAnsiTheme="majorHAnsi" w:cstheme="majorHAnsi"/>
        </w:rPr>
        <w:t>anc</w:t>
      </w:r>
      <w:r w:rsidR="325E3573" w:rsidRPr="006E400C">
        <w:rPr>
          <w:rFonts w:asciiTheme="majorHAnsi" w:hAnsiTheme="majorHAnsi" w:cstheme="majorHAnsi"/>
        </w:rPr>
        <w:t>e</w:t>
      </w:r>
      <w:r w:rsidR="2515DD56" w:rsidRPr="006E400C">
        <w:rPr>
          <w:rFonts w:asciiTheme="majorHAnsi" w:hAnsiTheme="majorHAnsi" w:cstheme="majorHAnsi"/>
        </w:rPr>
        <w:t xml:space="preserve"> department</w:t>
      </w:r>
      <w:r w:rsidR="00A15FC1" w:rsidRPr="006E400C">
        <w:rPr>
          <w:rFonts w:asciiTheme="majorHAnsi" w:hAnsiTheme="majorHAnsi" w:cstheme="majorHAnsi"/>
        </w:rPr>
        <w:t xml:space="preserve">, </w:t>
      </w:r>
      <w:r w:rsidR="00AB7915" w:rsidRPr="006E400C">
        <w:rPr>
          <w:rFonts w:asciiTheme="majorHAnsi" w:hAnsiTheme="majorHAnsi" w:cstheme="majorHAnsi"/>
        </w:rPr>
        <w:t>Analyst</w:t>
      </w:r>
      <w:r w:rsidR="68C7F709" w:rsidRPr="006E400C">
        <w:rPr>
          <w:rFonts w:asciiTheme="majorHAnsi" w:hAnsiTheme="majorHAnsi" w:cstheme="majorHAnsi"/>
        </w:rPr>
        <w:t xml:space="preserve"> department</w:t>
      </w:r>
      <w:r w:rsidR="00AB7915" w:rsidRPr="006E400C">
        <w:rPr>
          <w:rFonts w:asciiTheme="majorHAnsi" w:hAnsiTheme="majorHAnsi" w:cstheme="majorHAnsi"/>
        </w:rPr>
        <w:t>, Manager</w:t>
      </w:r>
      <w:r w:rsidR="0C5F0400" w:rsidRPr="006E400C">
        <w:rPr>
          <w:rFonts w:asciiTheme="majorHAnsi" w:hAnsiTheme="majorHAnsi" w:cstheme="majorHAnsi"/>
        </w:rPr>
        <w:t xml:space="preserve"> department</w:t>
      </w:r>
      <w:r w:rsidR="00AB7915" w:rsidRPr="006E400C">
        <w:rPr>
          <w:rFonts w:asciiTheme="majorHAnsi" w:hAnsiTheme="majorHAnsi" w:cstheme="majorHAnsi"/>
        </w:rPr>
        <w:t>, and a database server)</w:t>
      </w:r>
      <w:r w:rsidR="00986899" w:rsidRPr="006E400C">
        <w:rPr>
          <w:rFonts w:asciiTheme="majorHAnsi" w:hAnsiTheme="majorHAnsi" w:cstheme="majorHAnsi"/>
        </w:rPr>
        <w:t>. Additionally,</w:t>
      </w:r>
      <w:r w:rsidR="00B06ABA" w:rsidRPr="006E400C">
        <w:rPr>
          <w:rFonts w:asciiTheme="majorHAnsi" w:hAnsiTheme="majorHAnsi" w:cstheme="majorHAnsi"/>
        </w:rPr>
        <w:t xml:space="preserve"> we </w:t>
      </w:r>
      <w:r w:rsidR="00EF617F" w:rsidRPr="006E400C">
        <w:rPr>
          <w:rFonts w:asciiTheme="majorHAnsi" w:hAnsiTheme="majorHAnsi" w:cstheme="majorHAnsi"/>
        </w:rPr>
        <w:t>design multiple</w:t>
      </w:r>
      <w:r w:rsidR="0071678C" w:rsidRPr="006E400C">
        <w:rPr>
          <w:rFonts w:asciiTheme="majorHAnsi" w:hAnsiTheme="majorHAnsi" w:cstheme="majorHAnsi"/>
        </w:rPr>
        <w:t xml:space="preserve"> </w:t>
      </w:r>
      <w:r w:rsidR="00BC4645" w:rsidRPr="006E400C">
        <w:rPr>
          <w:rFonts w:asciiTheme="majorHAnsi" w:hAnsiTheme="majorHAnsi" w:cstheme="majorHAnsi"/>
        </w:rPr>
        <w:t>switches</w:t>
      </w:r>
      <w:r w:rsidR="00EF519D" w:rsidRPr="006E400C">
        <w:rPr>
          <w:rFonts w:asciiTheme="majorHAnsi" w:hAnsiTheme="majorHAnsi" w:cstheme="majorHAnsi"/>
        </w:rPr>
        <w:t xml:space="preserve"> </w:t>
      </w:r>
      <w:r w:rsidR="004C353E" w:rsidRPr="006E400C">
        <w:rPr>
          <w:rFonts w:asciiTheme="majorHAnsi" w:hAnsiTheme="majorHAnsi" w:cstheme="majorHAnsi"/>
        </w:rPr>
        <w:t>that can be used</w:t>
      </w:r>
      <w:r w:rsidR="00A47F70" w:rsidRPr="006E400C">
        <w:rPr>
          <w:rFonts w:asciiTheme="majorHAnsi" w:hAnsiTheme="majorHAnsi" w:cstheme="majorHAnsi"/>
        </w:rPr>
        <w:t xml:space="preserve"> as fail-</w:t>
      </w:r>
      <w:r w:rsidR="00B7663F" w:rsidRPr="006E400C">
        <w:rPr>
          <w:rFonts w:asciiTheme="majorHAnsi" w:hAnsiTheme="majorHAnsi" w:cstheme="majorHAnsi"/>
        </w:rPr>
        <w:t>safe.</w:t>
      </w:r>
      <w:r w:rsidR="00B30503" w:rsidRPr="006E400C">
        <w:rPr>
          <w:rFonts w:asciiTheme="majorHAnsi" w:hAnsiTheme="majorHAnsi" w:cstheme="majorHAnsi"/>
        </w:rPr>
        <w:t xml:space="preserve"> </w:t>
      </w:r>
      <w:r w:rsidR="754EFC16" w:rsidRPr="006E400C">
        <w:rPr>
          <w:rFonts w:asciiTheme="majorHAnsi" w:hAnsiTheme="majorHAnsi" w:cstheme="majorHAnsi"/>
        </w:rPr>
        <w:t xml:space="preserve">These </w:t>
      </w:r>
      <w:r w:rsidR="26B01374" w:rsidRPr="006E400C">
        <w:rPr>
          <w:rFonts w:asciiTheme="majorHAnsi" w:hAnsiTheme="majorHAnsi" w:cstheme="majorHAnsi"/>
        </w:rPr>
        <w:t>four</w:t>
      </w:r>
      <w:r w:rsidR="754EFC16" w:rsidRPr="006E400C">
        <w:rPr>
          <w:rFonts w:asciiTheme="majorHAnsi" w:hAnsiTheme="majorHAnsi" w:cstheme="majorHAnsi"/>
        </w:rPr>
        <w:t xml:space="preserve"> lo</w:t>
      </w:r>
      <w:r w:rsidR="461F4030" w:rsidRPr="006E400C">
        <w:rPr>
          <w:rFonts w:asciiTheme="majorHAnsi" w:hAnsiTheme="majorHAnsi" w:cstheme="majorHAnsi"/>
        </w:rPr>
        <w:t>cal network</w:t>
      </w:r>
      <w:r w:rsidR="134653E1" w:rsidRPr="006E400C">
        <w:rPr>
          <w:rFonts w:asciiTheme="majorHAnsi" w:hAnsiTheme="majorHAnsi" w:cstheme="majorHAnsi"/>
        </w:rPr>
        <w:t>s</w:t>
      </w:r>
      <w:r w:rsidR="461F4030" w:rsidRPr="006E400C">
        <w:rPr>
          <w:rFonts w:asciiTheme="majorHAnsi" w:hAnsiTheme="majorHAnsi" w:cstheme="majorHAnsi"/>
        </w:rPr>
        <w:t xml:space="preserve"> connect to </w:t>
      </w:r>
      <w:r w:rsidR="6C39A41D" w:rsidRPr="006E400C">
        <w:rPr>
          <w:rFonts w:asciiTheme="majorHAnsi" w:hAnsiTheme="majorHAnsi" w:cstheme="majorHAnsi"/>
        </w:rPr>
        <w:t xml:space="preserve">the public </w:t>
      </w:r>
      <w:r w:rsidR="3F3BA808" w:rsidRPr="006E400C">
        <w:rPr>
          <w:rFonts w:asciiTheme="majorHAnsi" w:hAnsiTheme="majorHAnsi" w:cstheme="majorHAnsi"/>
        </w:rPr>
        <w:t xml:space="preserve">network made of </w:t>
      </w:r>
      <w:r w:rsidR="376A82C7" w:rsidRPr="006E400C">
        <w:rPr>
          <w:rFonts w:asciiTheme="majorHAnsi" w:hAnsiTheme="majorHAnsi" w:cstheme="majorHAnsi"/>
        </w:rPr>
        <w:t>four</w:t>
      </w:r>
      <w:r w:rsidR="3F3BA808" w:rsidRPr="006E400C">
        <w:rPr>
          <w:rFonts w:asciiTheme="majorHAnsi" w:hAnsiTheme="majorHAnsi" w:cstheme="majorHAnsi"/>
        </w:rPr>
        <w:t xml:space="preserve"> routers </w:t>
      </w:r>
      <w:r w:rsidR="0073554D" w:rsidRPr="006E400C">
        <w:rPr>
          <w:rFonts w:asciiTheme="majorHAnsi" w:hAnsiTheme="majorHAnsi" w:cstheme="majorHAnsi"/>
        </w:rPr>
        <w:t>connected</w:t>
      </w:r>
      <w:r w:rsidR="3F3BA808" w:rsidRPr="006E400C">
        <w:rPr>
          <w:rFonts w:asciiTheme="majorHAnsi" w:hAnsiTheme="majorHAnsi" w:cstheme="majorHAnsi"/>
        </w:rPr>
        <w:t>. The public n</w:t>
      </w:r>
      <w:r w:rsidR="313DABAB" w:rsidRPr="006E400C">
        <w:rPr>
          <w:rFonts w:asciiTheme="majorHAnsi" w:hAnsiTheme="majorHAnsi" w:cstheme="majorHAnsi"/>
        </w:rPr>
        <w:t xml:space="preserve">etwork used </w:t>
      </w:r>
      <w:r w:rsidR="0073554D" w:rsidRPr="006E400C">
        <w:rPr>
          <w:rFonts w:asciiTheme="majorHAnsi" w:hAnsiTheme="majorHAnsi" w:cstheme="majorHAnsi"/>
        </w:rPr>
        <w:t>OSPF</w:t>
      </w:r>
      <w:r w:rsidR="313DABAB" w:rsidRPr="006E400C">
        <w:rPr>
          <w:rFonts w:asciiTheme="majorHAnsi" w:hAnsiTheme="majorHAnsi" w:cstheme="majorHAnsi"/>
        </w:rPr>
        <w:t xml:space="preserve"> protocol </w:t>
      </w:r>
      <w:r w:rsidR="3615F00E" w:rsidRPr="006E400C">
        <w:rPr>
          <w:rFonts w:asciiTheme="majorHAnsi" w:hAnsiTheme="majorHAnsi" w:cstheme="majorHAnsi"/>
        </w:rPr>
        <w:t xml:space="preserve">to </w:t>
      </w:r>
      <w:r w:rsidR="00CF1F6D" w:rsidRPr="006E400C">
        <w:rPr>
          <w:rFonts w:asciiTheme="majorHAnsi" w:hAnsiTheme="majorHAnsi" w:cstheme="majorHAnsi"/>
        </w:rPr>
        <w:t>utilize</w:t>
      </w:r>
      <w:r w:rsidR="3615F00E" w:rsidRPr="006E400C">
        <w:rPr>
          <w:rFonts w:asciiTheme="majorHAnsi" w:hAnsiTheme="majorHAnsi" w:cstheme="majorHAnsi"/>
        </w:rPr>
        <w:t xml:space="preserve"> the traffic</w:t>
      </w:r>
      <w:r w:rsidR="74BAD53F" w:rsidRPr="006E400C">
        <w:rPr>
          <w:rFonts w:asciiTheme="majorHAnsi" w:hAnsiTheme="majorHAnsi" w:cstheme="majorHAnsi"/>
        </w:rPr>
        <w:t xml:space="preserve">. Also, one of </w:t>
      </w:r>
      <w:r w:rsidR="2777D708" w:rsidRPr="006E400C">
        <w:rPr>
          <w:rFonts w:asciiTheme="majorHAnsi" w:hAnsiTheme="majorHAnsi" w:cstheme="majorHAnsi"/>
        </w:rPr>
        <w:t>four</w:t>
      </w:r>
      <w:r w:rsidR="74BAD53F" w:rsidRPr="006E400C">
        <w:rPr>
          <w:rFonts w:asciiTheme="majorHAnsi" w:hAnsiTheme="majorHAnsi" w:cstheme="majorHAnsi"/>
        </w:rPr>
        <w:t xml:space="preserve"> routers in public network is used to loop back 8.8.8.8 as a </w:t>
      </w:r>
      <w:r w:rsidR="2716BFCB" w:rsidRPr="006E400C">
        <w:rPr>
          <w:rFonts w:asciiTheme="majorHAnsi" w:hAnsiTheme="majorHAnsi" w:cstheme="majorHAnsi"/>
        </w:rPr>
        <w:t>replacement for the internet.</w:t>
      </w:r>
      <w:r w:rsidR="02A97A70" w:rsidRPr="006E400C">
        <w:rPr>
          <w:rFonts w:asciiTheme="majorHAnsi" w:hAnsiTheme="majorHAnsi" w:cstheme="majorHAnsi"/>
        </w:rPr>
        <w:t xml:space="preserve"> </w:t>
      </w:r>
    </w:p>
    <w:p w14:paraId="7F0DAB61" w14:textId="51FF334A" w:rsidR="05ED37B1" w:rsidRPr="006E400C" w:rsidRDefault="05ED37B1" w:rsidP="00D92CF6">
      <w:pPr>
        <w:spacing w:line="360" w:lineRule="auto"/>
        <w:ind w:firstLine="0"/>
        <w:jc w:val="both"/>
        <w:rPr>
          <w:rFonts w:asciiTheme="majorHAnsi" w:hAnsiTheme="majorHAnsi" w:cstheme="majorHAnsi"/>
        </w:rPr>
      </w:pPr>
      <w:r w:rsidRPr="006E400C">
        <w:rPr>
          <w:rFonts w:asciiTheme="majorHAnsi" w:hAnsiTheme="majorHAnsi" w:cstheme="majorHAnsi"/>
        </w:rPr>
        <w:t xml:space="preserve">Each of the three collaborative venues </w:t>
      </w:r>
      <w:r w:rsidR="6430CEFD" w:rsidRPr="006E400C">
        <w:rPr>
          <w:rFonts w:asciiTheme="majorHAnsi" w:hAnsiTheme="majorHAnsi" w:cstheme="majorHAnsi"/>
        </w:rPr>
        <w:t xml:space="preserve">(located in Ba </w:t>
      </w:r>
      <w:proofErr w:type="spellStart"/>
      <w:r w:rsidR="6430CEFD" w:rsidRPr="006E400C">
        <w:rPr>
          <w:rFonts w:asciiTheme="majorHAnsi" w:hAnsiTheme="majorHAnsi" w:cstheme="majorHAnsi"/>
        </w:rPr>
        <w:t>Dinh</w:t>
      </w:r>
      <w:proofErr w:type="spellEnd"/>
      <w:r w:rsidR="6430CEFD" w:rsidRPr="006E400C">
        <w:rPr>
          <w:rFonts w:asciiTheme="majorHAnsi" w:hAnsiTheme="majorHAnsi" w:cstheme="majorHAnsi"/>
        </w:rPr>
        <w:t xml:space="preserve">, </w:t>
      </w:r>
      <w:proofErr w:type="spellStart"/>
      <w:r w:rsidR="6430CEFD" w:rsidRPr="006E400C">
        <w:rPr>
          <w:rFonts w:asciiTheme="majorHAnsi" w:hAnsiTheme="majorHAnsi" w:cstheme="majorHAnsi"/>
        </w:rPr>
        <w:t>Cau</w:t>
      </w:r>
      <w:proofErr w:type="spellEnd"/>
      <w:r w:rsidR="6430CEFD" w:rsidRPr="006E400C">
        <w:rPr>
          <w:rFonts w:asciiTheme="majorHAnsi" w:hAnsiTheme="majorHAnsi" w:cstheme="majorHAnsi"/>
        </w:rPr>
        <w:t xml:space="preserve"> </w:t>
      </w:r>
      <w:proofErr w:type="spellStart"/>
      <w:r w:rsidR="6430CEFD" w:rsidRPr="006E400C">
        <w:rPr>
          <w:rFonts w:asciiTheme="majorHAnsi" w:hAnsiTheme="majorHAnsi" w:cstheme="majorHAnsi"/>
        </w:rPr>
        <w:t>Giay</w:t>
      </w:r>
      <w:proofErr w:type="spellEnd"/>
      <w:r w:rsidR="6430CEFD" w:rsidRPr="006E400C">
        <w:rPr>
          <w:rFonts w:asciiTheme="majorHAnsi" w:hAnsiTheme="majorHAnsi" w:cstheme="majorHAnsi"/>
        </w:rPr>
        <w:t xml:space="preserve"> and Ha Dong)</w:t>
      </w:r>
      <w:r w:rsidRPr="006E400C">
        <w:rPr>
          <w:rFonts w:asciiTheme="majorHAnsi" w:hAnsiTheme="majorHAnsi" w:cstheme="majorHAnsi"/>
        </w:rPr>
        <w:t xml:space="preserve"> </w:t>
      </w:r>
      <w:r w:rsidR="56917EF3" w:rsidRPr="006E400C">
        <w:rPr>
          <w:rFonts w:asciiTheme="majorHAnsi" w:hAnsiTheme="majorHAnsi" w:cstheme="majorHAnsi"/>
        </w:rPr>
        <w:t xml:space="preserve">contains 5 different personal computers (PCs) for players to taking part in competitive events that hosted </w:t>
      </w:r>
      <w:r w:rsidR="0E44152A" w:rsidRPr="006E400C">
        <w:rPr>
          <w:rFonts w:asciiTheme="majorHAnsi" w:hAnsiTheme="majorHAnsi" w:cstheme="majorHAnsi"/>
        </w:rPr>
        <w:t>in these venues.</w:t>
      </w:r>
    </w:p>
    <w:p w14:paraId="465F8D3A" w14:textId="77777777" w:rsidR="00D92CF6" w:rsidRPr="006E400C" w:rsidRDefault="00D92CF6" w:rsidP="00D92CF6">
      <w:pPr>
        <w:spacing w:line="360" w:lineRule="auto"/>
        <w:ind w:firstLine="0"/>
        <w:jc w:val="both"/>
        <w:rPr>
          <w:rFonts w:asciiTheme="majorHAnsi" w:hAnsiTheme="majorHAnsi" w:cstheme="majorHAnsi"/>
        </w:rPr>
      </w:pPr>
    </w:p>
    <w:p w14:paraId="44EE71B7" w14:textId="73B9B0F1" w:rsidR="00A026F7" w:rsidRPr="006E400C" w:rsidRDefault="008E5587" w:rsidP="00D92CF6">
      <w:pPr>
        <w:pStyle w:val="Heading2"/>
        <w:spacing w:line="360" w:lineRule="auto"/>
        <w:ind w:left="0" w:firstLine="0"/>
        <w:rPr>
          <w:rFonts w:cstheme="majorHAnsi"/>
        </w:rPr>
      </w:pPr>
      <w:bookmarkStart w:id="3" w:name="_Toc122083648"/>
      <w:bookmarkStart w:id="4" w:name="_Toc122095229"/>
      <w:r w:rsidRPr="006E400C">
        <w:rPr>
          <w:rFonts w:cstheme="majorHAnsi"/>
        </w:rPr>
        <w:t>Network Devices</w:t>
      </w:r>
      <w:bookmarkEnd w:id="3"/>
      <w:bookmarkEnd w:id="4"/>
    </w:p>
    <w:p w14:paraId="18ABD2F9" w14:textId="652A4095" w:rsidR="00A026F7" w:rsidRPr="006E400C" w:rsidRDefault="00770DAE" w:rsidP="00D92CF6">
      <w:pPr>
        <w:pStyle w:val="Heading3"/>
        <w:spacing w:line="360" w:lineRule="auto"/>
        <w:ind w:left="284" w:firstLine="0"/>
        <w:rPr>
          <w:rFonts w:cstheme="majorHAnsi"/>
        </w:rPr>
      </w:pPr>
      <w:bookmarkStart w:id="5" w:name="_Toc122083649"/>
      <w:bookmarkStart w:id="6" w:name="_Toc122095230"/>
      <w:r w:rsidRPr="006E400C">
        <w:rPr>
          <w:rFonts w:cstheme="majorHAnsi"/>
        </w:rPr>
        <w:t>Routers</w:t>
      </w:r>
      <w:bookmarkEnd w:id="5"/>
      <w:bookmarkEnd w:id="6"/>
    </w:p>
    <w:p w14:paraId="20FC8353" w14:textId="45CC5E39" w:rsidR="0079483B" w:rsidRPr="006E400C" w:rsidRDefault="0079483B" w:rsidP="00D92CF6">
      <w:pPr>
        <w:pStyle w:val="Heading4"/>
        <w:spacing w:line="360" w:lineRule="auto"/>
        <w:ind w:left="709" w:firstLine="0"/>
        <w:rPr>
          <w:rFonts w:cstheme="majorHAnsi"/>
        </w:rPr>
      </w:pPr>
      <w:r w:rsidRPr="006E400C">
        <w:rPr>
          <w:rFonts w:cstheme="majorHAnsi"/>
        </w:rPr>
        <w:t>Models</w:t>
      </w:r>
    </w:p>
    <w:p w14:paraId="50991B80" w14:textId="45CC5E39" w:rsidR="00683025" w:rsidRPr="006E400C" w:rsidRDefault="00683025" w:rsidP="00D92CF6">
      <w:pPr>
        <w:numPr>
          <w:ilvl w:val="0"/>
          <w:numId w:val="43"/>
        </w:numPr>
        <w:spacing w:line="360" w:lineRule="auto"/>
        <w:ind w:left="1134" w:firstLine="0"/>
        <w:rPr>
          <w:rFonts w:asciiTheme="majorHAnsi" w:hAnsiTheme="majorHAnsi" w:cstheme="majorHAnsi"/>
        </w:rPr>
      </w:pPr>
      <w:r w:rsidRPr="006E400C">
        <w:rPr>
          <w:rFonts w:asciiTheme="majorHAnsi" w:hAnsiTheme="majorHAnsi" w:cstheme="majorHAnsi"/>
        </w:rPr>
        <w:t>IRS4331</w:t>
      </w:r>
    </w:p>
    <w:p w14:paraId="44BF5DD8" w14:textId="45CC5E39" w:rsidR="0079483B" w:rsidRPr="006E400C" w:rsidRDefault="00683025" w:rsidP="00D92CF6">
      <w:pPr>
        <w:numPr>
          <w:ilvl w:val="0"/>
          <w:numId w:val="43"/>
        </w:numPr>
        <w:spacing w:line="360" w:lineRule="auto"/>
        <w:ind w:left="1134" w:firstLine="0"/>
        <w:rPr>
          <w:rFonts w:asciiTheme="majorHAnsi" w:hAnsiTheme="majorHAnsi" w:cstheme="majorHAnsi"/>
        </w:rPr>
      </w:pPr>
      <w:r w:rsidRPr="006E400C">
        <w:rPr>
          <w:rFonts w:asciiTheme="majorHAnsi" w:hAnsiTheme="majorHAnsi" w:cstheme="majorHAnsi"/>
        </w:rPr>
        <w:t>2811</w:t>
      </w:r>
    </w:p>
    <w:p w14:paraId="36B03B0E" w14:textId="45CC5E39" w:rsidR="0079483B" w:rsidRPr="006E400C" w:rsidRDefault="0079483B" w:rsidP="00D92CF6">
      <w:pPr>
        <w:pStyle w:val="Heading4"/>
        <w:spacing w:line="360" w:lineRule="auto"/>
        <w:ind w:left="709" w:firstLine="0"/>
        <w:rPr>
          <w:rFonts w:cstheme="majorHAnsi"/>
        </w:rPr>
      </w:pPr>
      <w:r w:rsidRPr="006E400C">
        <w:rPr>
          <w:rFonts w:cstheme="majorHAnsi"/>
        </w:rPr>
        <w:t>Configuration</w:t>
      </w:r>
    </w:p>
    <w:p w14:paraId="2E998B04" w14:textId="727AA4FC" w:rsidR="0079483B" w:rsidRPr="006E400C" w:rsidRDefault="00045364" w:rsidP="00D92CF6">
      <w:pPr>
        <w:spacing w:line="360" w:lineRule="auto"/>
        <w:ind w:firstLine="709"/>
        <w:rPr>
          <w:rFonts w:asciiTheme="majorHAnsi" w:hAnsiTheme="majorHAnsi" w:cstheme="majorHAnsi"/>
        </w:rPr>
      </w:pPr>
      <w:r w:rsidRPr="006E400C">
        <w:rPr>
          <w:rFonts w:asciiTheme="majorHAnsi" w:hAnsiTheme="majorHAnsi" w:cstheme="majorHAnsi"/>
        </w:rPr>
        <w:t xml:space="preserve">This is the configuration of our Router in the </w:t>
      </w:r>
      <w:r w:rsidR="003C5031" w:rsidRPr="006E400C">
        <w:rPr>
          <w:rFonts w:asciiTheme="majorHAnsi" w:hAnsiTheme="majorHAnsi" w:cstheme="majorHAnsi"/>
        </w:rPr>
        <w:t>headquarters,</w:t>
      </w:r>
      <w:r w:rsidRPr="006E400C">
        <w:rPr>
          <w:rFonts w:asciiTheme="majorHAnsi" w:hAnsiTheme="majorHAnsi" w:cstheme="majorHAnsi"/>
        </w:rPr>
        <w:t xml:space="preserve"> and it goes the same with the other 3 routers in the OSPF section. </w:t>
      </w:r>
    </w:p>
    <w:p w14:paraId="2209652A" w14:textId="3D95B93E" w:rsidR="00A62C1A" w:rsidRPr="006E400C" w:rsidRDefault="003C5031" w:rsidP="00D92CF6">
      <w:pPr>
        <w:pStyle w:val="ListParagraph"/>
        <w:spacing w:line="360" w:lineRule="auto"/>
        <w:ind w:left="0"/>
        <w:jc w:val="center"/>
        <w:rPr>
          <w:rFonts w:asciiTheme="majorHAnsi" w:hAnsiTheme="majorHAnsi" w:cstheme="majorHAnsi"/>
        </w:rPr>
      </w:pPr>
      <w:r w:rsidRPr="006E400C">
        <w:rPr>
          <w:rFonts w:asciiTheme="majorHAnsi" w:hAnsiTheme="majorHAnsi" w:cstheme="majorHAnsi"/>
          <w:noProof/>
        </w:rPr>
        <w:lastRenderedPageBreak/>
        <w:drawing>
          <wp:inline distT="0" distB="0" distL="0" distR="0" wp14:anchorId="5F0FB7BA" wp14:editId="3E30C93D">
            <wp:extent cx="3116849" cy="2971800"/>
            <wp:effectExtent l="0" t="0" r="762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22636" cy="2977318"/>
                    </a:xfrm>
                    <a:prstGeom prst="rect">
                      <a:avLst/>
                    </a:prstGeom>
                  </pic:spPr>
                </pic:pic>
              </a:graphicData>
            </a:graphic>
          </wp:inline>
        </w:drawing>
      </w:r>
      <w:r w:rsidR="00A62C1A" w:rsidRPr="006E400C">
        <w:rPr>
          <w:rFonts w:asciiTheme="majorHAnsi" w:hAnsiTheme="majorHAnsi" w:cstheme="majorHAnsi"/>
        </w:rPr>
        <w:br w:type="textWrapping" w:clear="all"/>
      </w:r>
    </w:p>
    <w:p w14:paraId="454403CA" w14:textId="45CC5E39" w:rsidR="00770DAE" w:rsidRPr="006E400C" w:rsidRDefault="00770DAE" w:rsidP="00D92CF6">
      <w:pPr>
        <w:pStyle w:val="Heading3"/>
        <w:spacing w:line="360" w:lineRule="auto"/>
        <w:ind w:left="284" w:firstLine="0"/>
        <w:rPr>
          <w:rFonts w:cstheme="majorHAnsi"/>
        </w:rPr>
      </w:pPr>
      <w:bookmarkStart w:id="7" w:name="_Toc122083650"/>
      <w:bookmarkStart w:id="8" w:name="_Toc122095231"/>
      <w:r w:rsidRPr="006E400C">
        <w:rPr>
          <w:rFonts w:cstheme="majorHAnsi"/>
        </w:rPr>
        <w:t>Switches</w:t>
      </w:r>
      <w:bookmarkEnd w:id="7"/>
      <w:bookmarkEnd w:id="8"/>
    </w:p>
    <w:p w14:paraId="119982B1" w14:textId="45CC5E39" w:rsidR="0079483B" w:rsidRPr="006E400C" w:rsidRDefault="0079483B" w:rsidP="00D92CF6">
      <w:pPr>
        <w:pStyle w:val="Heading4"/>
        <w:spacing w:line="360" w:lineRule="auto"/>
        <w:ind w:left="709" w:firstLine="0"/>
        <w:rPr>
          <w:rFonts w:cstheme="majorHAnsi"/>
        </w:rPr>
      </w:pPr>
      <w:r w:rsidRPr="006E400C">
        <w:rPr>
          <w:rFonts w:cstheme="majorHAnsi"/>
        </w:rPr>
        <w:t>Models</w:t>
      </w:r>
    </w:p>
    <w:p w14:paraId="353E0F31" w14:textId="45CC5E39" w:rsidR="00E34AD9" w:rsidRPr="006E400C" w:rsidRDefault="005F71E7" w:rsidP="00D92CF6">
      <w:pPr>
        <w:numPr>
          <w:ilvl w:val="0"/>
          <w:numId w:val="40"/>
        </w:numPr>
        <w:spacing w:line="360" w:lineRule="auto"/>
        <w:ind w:left="993" w:firstLine="0"/>
        <w:jc w:val="both"/>
        <w:rPr>
          <w:rFonts w:asciiTheme="majorHAnsi" w:hAnsiTheme="majorHAnsi" w:cstheme="majorHAnsi"/>
        </w:rPr>
      </w:pPr>
      <w:r w:rsidRPr="006E400C">
        <w:rPr>
          <w:rFonts w:asciiTheme="majorHAnsi" w:hAnsiTheme="majorHAnsi" w:cstheme="majorHAnsi"/>
        </w:rPr>
        <w:t xml:space="preserve">3650-24PS: </w:t>
      </w:r>
      <w:r w:rsidR="004813B9" w:rsidRPr="006E400C">
        <w:rPr>
          <w:rFonts w:asciiTheme="majorHAnsi" w:hAnsiTheme="majorHAnsi" w:cstheme="majorHAnsi"/>
        </w:rPr>
        <w:t>24 ports</w:t>
      </w:r>
      <w:r w:rsidR="00C20970" w:rsidRPr="006E400C">
        <w:rPr>
          <w:rFonts w:asciiTheme="majorHAnsi" w:hAnsiTheme="majorHAnsi" w:cstheme="majorHAnsi"/>
        </w:rPr>
        <w:t>,</w:t>
      </w:r>
      <w:r w:rsidR="00604B5C" w:rsidRPr="006E400C">
        <w:rPr>
          <w:rFonts w:asciiTheme="majorHAnsi" w:hAnsiTheme="majorHAnsi" w:cstheme="majorHAnsi"/>
        </w:rPr>
        <w:t xml:space="preserve"> </w:t>
      </w:r>
      <w:r w:rsidR="00B53108" w:rsidRPr="006E400C">
        <w:rPr>
          <w:rFonts w:asciiTheme="majorHAnsi" w:hAnsiTheme="majorHAnsi" w:cstheme="majorHAnsi"/>
        </w:rPr>
        <w:t>Ipv4</w:t>
      </w:r>
      <w:r w:rsidR="00B83688" w:rsidRPr="006E400C">
        <w:rPr>
          <w:rFonts w:asciiTheme="majorHAnsi" w:hAnsiTheme="majorHAnsi" w:cstheme="majorHAnsi"/>
        </w:rPr>
        <w:t>,</w:t>
      </w:r>
      <w:r w:rsidR="00B53108" w:rsidRPr="006E400C">
        <w:rPr>
          <w:rFonts w:asciiTheme="majorHAnsi" w:hAnsiTheme="majorHAnsi" w:cstheme="majorHAnsi"/>
        </w:rPr>
        <w:t xml:space="preserve"> </w:t>
      </w:r>
      <w:r w:rsidR="00B45563" w:rsidRPr="006E400C">
        <w:rPr>
          <w:rFonts w:asciiTheme="majorHAnsi" w:hAnsiTheme="majorHAnsi" w:cstheme="majorHAnsi"/>
        </w:rPr>
        <w:t xml:space="preserve">Static </w:t>
      </w:r>
      <w:r w:rsidR="008F5858" w:rsidRPr="006E400C">
        <w:rPr>
          <w:rFonts w:asciiTheme="majorHAnsi" w:hAnsiTheme="majorHAnsi" w:cstheme="majorHAnsi"/>
        </w:rPr>
        <w:t>IP Routing</w:t>
      </w:r>
    </w:p>
    <w:p w14:paraId="4FD38075" w14:textId="45CC5E39" w:rsidR="00B0253D" w:rsidRPr="006E400C" w:rsidRDefault="003D3622" w:rsidP="00D92CF6">
      <w:pPr>
        <w:numPr>
          <w:ilvl w:val="0"/>
          <w:numId w:val="40"/>
        </w:numPr>
        <w:spacing w:line="360" w:lineRule="auto"/>
        <w:ind w:left="993" w:firstLine="0"/>
        <w:jc w:val="both"/>
        <w:rPr>
          <w:rFonts w:asciiTheme="majorHAnsi" w:hAnsiTheme="majorHAnsi" w:cstheme="majorHAnsi"/>
        </w:rPr>
      </w:pPr>
      <w:r w:rsidRPr="006E400C">
        <w:rPr>
          <w:rFonts w:asciiTheme="majorHAnsi" w:hAnsiTheme="majorHAnsi" w:cstheme="majorHAnsi"/>
        </w:rPr>
        <w:t xml:space="preserve">2960-24TT: </w:t>
      </w:r>
    </w:p>
    <w:p w14:paraId="09308031" w14:textId="45CC5E39" w:rsidR="00105216" w:rsidRPr="006E400C" w:rsidRDefault="00105216" w:rsidP="00D92CF6">
      <w:pPr>
        <w:numPr>
          <w:ilvl w:val="1"/>
          <w:numId w:val="40"/>
        </w:numPr>
        <w:spacing w:line="360" w:lineRule="auto"/>
        <w:ind w:left="1701" w:firstLine="0"/>
        <w:jc w:val="both"/>
        <w:rPr>
          <w:rFonts w:asciiTheme="majorHAnsi" w:hAnsiTheme="majorHAnsi" w:cstheme="majorHAnsi"/>
        </w:rPr>
      </w:pPr>
      <w:r w:rsidRPr="006E400C">
        <w:rPr>
          <w:rFonts w:asciiTheme="majorHAnsi" w:hAnsiTheme="majorHAnsi" w:cstheme="majorHAnsi"/>
        </w:rPr>
        <w:t>24 ports</w:t>
      </w:r>
    </w:p>
    <w:p w14:paraId="38CC4B74" w14:textId="45CC5E39" w:rsidR="00105216" w:rsidRPr="006E400C" w:rsidRDefault="00105216" w:rsidP="00D92CF6">
      <w:pPr>
        <w:numPr>
          <w:ilvl w:val="1"/>
          <w:numId w:val="40"/>
        </w:numPr>
        <w:spacing w:line="360" w:lineRule="auto"/>
        <w:ind w:left="1701" w:firstLine="0"/>
        <w:jc w:val="both"/>
        <w:rPr>
          <w:rFonts w:asciiTheme="majorHAnsi" w:hAnsiTheme="majorHAnsi" w:cstheme="majorHAnsi"/>
        </w:rPr>
      </w:pPr>
      <w:r w:rsidRPr="006E400C">
        <w:rPr>
          <w:rFonts w:asciiTheme="majorHAnsi" w:hAnsiTheme="majorHAnsi" w:cstheme="majorHAnsi"/>
        </w:rPr>
        <w:t>100% throughput: 28W</w:t>
      </w:r>
    </w:p>
    <w:p w14:paraId="7AEAC44A" w14:textId="45CC5E39" w:rsidR="00105216" w:rsidRPr="006E400C" w:rsidRDefault="00E25E7C" w:rsidP="00D92CF6">
      <w:pPr>
        <w:numPr>
          <w:ilvl w:val="1"/>
          <w:numId w:val="40"/>
        </w:numPr>
        <w:spacing w:line="360" w:lineRule="auto"/>
        <w:ind w:left="1701" w:firstLine="0"/>
        <w:jc w:val="both"/>
        <w:rPr>
          <w:rFonts w:asciiTheme="majorHAnsi" w:hAnsiTheme="majorHAnsi" w:cstheme="majorHAnsi"/>
        </w:rPr>
      </w:pPr>
      <w:r w:rsidRPr="006E400C">
        <w:rPr>
          <w:rFonts w:asciiTheme="majorHAnsi" w:hAnsiTheme="majorHAnsi" w:cstheme="majorHAnsi"/>
        </w:rPr>
        <w:t>Built in security features</w:t>
      </w:r>
    </w:p>
    <w:p w14:paraId="1D023A7D" w14:textId="45CC5E39" w:rsidR="0079483B" w:rsidRPr="006E400C" w:rsidRDefault="0079483B" w:rsidP="00D92CF6">
      <w:pPr>
        <w:pStyle w:val="Heading4"/>
        <w:spacing w:line="360" w:lineRule="auto"/>
        <w:ind w:left="709" w:firstLine="0"/>
        <w:rPr>
          <w:rFonts w:cstheme="majorHAnsi"/>
        </w:rPr>
      </w:pPr>
      <w:r w:rsidRPr="006E400C">
        <w:rPr>
          <w:rFonts w:cstheme="majorHAnsi"/>
        </w:rPr>
        <w:t>Configuration</w:t>
      </w:r>
    </w:p>
    <w:p w14:paraId="4E8C56D7" w14:textId="5A1E1465" w:rsidR="003C5031" w:rsidRPr="006E400C" w:rsidRDefault="003C5031" w:rsidP="00D92CF6">
      <w:pPr>
        <w:spacing w:line="360" w:lineRule="auto"/>
        <w:ind w:firstLine="709"/>
        <w:rPr>
          <w:rFonts w:asciiTheme="majorHAnsi" w:hAnsiTheme="majorHAnsi" w:cstheme="majorHAnsi"/>
        </w:rPr>
      </w:pPr>
      <w:r w:rsidRPr="006E400C">
        <w:rPr>
          <w:rFonts w:asciiTheme="majorHAnsi" w:hAnsiTheme="majorHAnsi" w:cstheme="majorHAnsi"/>
        </w:rPr>
        <w:t xml:space="preserve">This is the configuration of our switch in the headquarters, and it goes the same with the other 2 switches. </w:t>
      </w:r>
    </w:p>
    <w:p w14:paraId="591E350B" w14:textId="000E148D" w:rsidR="0079483B" w:rsidRPr="006E400C" w:rsidRDefault="003C5031" w:rsidP="00D92CF6">
      <w:pPr>
        <w:spacing w:line="360" w:lineRule="auto"/>
        <w:ind w:firstLine="0"/>
        <w:rPr>
          <w:rFonts w:asciiTheme="majorHAnsi" w:hAnsiTheme="majorHAnsi" w:cstheme="majorHAnsi"/>
          <w:noProof/>
        </w:rPr>
      </w:pPr>
      <w:r w:rsidRPr="006E400C">
        <w:rPr>
          <w:rFonts w:asciiTheme="majorHAnsi" w:hAnsiTheme="majorHAnsi" w:cstheme="majorHAnsi"/>
          <w:noProof/>
        </w:rPr>
        <w:drawing>
          <wp:inline distT="0" distB="0" distL="0" distR="0" wp14:anchorId="696B78B6" wp14:editId="33CE247E">
            <wp:extent cx="2129759" cy="2065866"/>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272" cy="2075093"/>
                    </a:xfrm>
                    <a:prstGeom prst="rect">
                      <a:avLst/>
                    </a:prstGeom>
                    <a:noFill/>
                  </pic:spPr>
                </pic:pic>
              </a:graphicData>
            </a:graphic>
          </wp:inline>
        </w:drawing>
      </w:r>
      <w:r w:rsidR="009B6F87" w:rsidRPr="006E400C">
        <w:rPr>
          <w:rFonts w:asciiTheme="majorHAnsi" w:hAnsiTheme="majorHAnsi" w:cstheme="majorHAnsi"/>
          <w:noProof/>
        </w:rPr>
        <w:t xml:space="preserve">          </w:t>
      </w:r>
      <w:r w:rsidRPr="006E400C">
        <w:rPr>
          <w:rFonts w:asciiTheme="majorHAnsi" w:hAnsiTheme="majorHAnsi" w:cstheme="majorHAnsi"/>
          <w:noProof/>
        </w:rPr>
        <w:drawing>
          <wp:inline distT="0" distB="0" distL="0" distR="0" wp14:anchorId="5F18E57B" wp14:editId="7C7AE064">
            <wp:extent cx="2327238" cy="914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217" r="1"/>
                    <a:stretch/>
                  </pic:blipFill>
                  <pic:spPr bwMode="auto">
                    <a:xfrm>
                      <a:off x="0" y="0"/>
                      <a:ext cx="2337676" cy="918501"/>
                    </a:xfrm>
                    <a:prstGeom prst="rect">
                      <a:avLst/>
                    </a:prstGeom>
                    <a:noFill/>
                    <a:ln>
                      <a:noFill/>
                    </a:ln>
                    <a:extLst>
                      <a:ext uri="{53640926-AAD7-44D8-BBD7-CCE9431645EC}">
                        <a14:shadowObscured xmlns:a14="http://schemas.microsoft.com/office/drawing/2010/main"/>
                      </a:ext>
                    </a:extLst>
                  </pic:spPr>
                </pic:pic>
              </a:graphicData>
            </a:graphic>
          </wp:inline>
        </w:drawing>
      </w:r>
    </w:p>
    <w:p w14:paraId="1E2E6700" w14:textId="45CC5E39" w:rsidR="009B6F87" w:rsidRPr="006E400C" w:rsidRDefault="59DE3BDA" w:rsidP="00D92CF6">
      <w:pPr>
        <w:pStyle w:val="Heading3"/>
        <w:spacing w:line="360" w:lineRule="auto"/>
        <w:ind w:left="284" w:firstLine="0"/>
        <w:rPr>
          <w:rFonts w:cstheme="majorHAnsi"/>
          <w:noProof/>
        </w:rPr>
      </w:pPr>
      <w:bookmarkStart w:id="9" w:name="_Toc122083651"/>
      <w:bookmarkStart w:id="10" w:name="_Toc122095232"/>
      <w:r w:rsidRPr="006E400C">
        <w:rPr>
          <w:rFonts w:cstheme="majorHAnsi"/>
          <w:noProof/>
        </w:rPr>
        <w:lastRenderedPageBreak/>
        <w:t>Multi-layer switches</w:t>
      </w:r>
      <w:bookmarkEnd w:id="9"/>
      <w:bookmarkEnd w:id="10"/>
    </w:p>
    <w:p w14:paraId="5BBC6805" w14:textId="45CC5E39" w:rsidR="009B6F87" w:rsidRPr="006E400C" w:rsidRDefault="009B6F87" w:rsidP="00D92CF6">
      <w:pPr>
        <w:pStyle w:val="Heading4"/>
        <w:spacing w:line="360" w:lineRule="auto"/>
        <w:ind w:left="709" w:firstLine="0"/>
        <w:rPr>
          <w:rFonts w:cstheme="majorHAnsi"/>
        </w:rPr>
      </w:pPr>
      <w:r w:rsidRPr="006E400C">
        <w:rPr>
          <w:rFonts w:cstheme="majorHAnsi"/>
        </w:rPr>
        <w:t>Models</w:t>
      </w:r>
    </w:p>
    <w:p w14:paraId="758A9E07" w14:textId="45CC5E39" w:rsidR="009B6F87" w:rsidRPr="006E400C" w:rsidRDefault="009B6F87" w:rsidP="00D92CF6">
      <w:pPr>
        <w:numPr>
          <w:ilvl w:val="0"/>
          <w:numId w:val="49"/>
        </w:numPr>
        <w:spacing w:line="360" w:lineRule="auto"/>
        <w:ind w:left="1134" w:firstLine="0"/>
        <w:rPr>
          <w:rFonts w:asciiTheme="majorHAnsi" w:hAnsiTheme="majorHAnsi" w:cstheme="majorHAnsi"/>
        </w:rPr>
      </w:pPr>
      <w:r w:rsidRPr="006E400C">
        <w:rPr>
          <w:rFonts w:asciiTheme="majorHAnsi" w:hAnsiTheme="majorHAnsi" w:cstheme="majorHAnsi"/>
        </w:rPr>
        <w:t>3650-24PS</w:t>
      </w:r>
    </w:p>
    <w:p w14:paraId="7730D20B" w14:textId="45CC5E39" w:rsidR="009B6F87" w:rsidRPr="006E400C" w:rsidRDefault="009B6F87" w:rsidP="00D92CF6">
      <w:pPr>
        <w:pStyle w:val="Heading4"/>
        <w:spacing w:line="360" w:lineRule="auto"/>
        <w:ind w:left="709" w:firstLine="0"/>
        <w:rPr>
          <w:rFonts w:cstheme="majorHAnsi"/>
        </w:rPr>
      </w:pPr>
      <w:r w:rsidRPr="006E400C">
        <w:rPr>
          <w:rFonts w:cstheme="majorHAnsi"/>
        </w:rPr>
        <w:t>Configuration</w:t>
      </w:r>
    </w:p>
    <w:p w14:paraId="649757B4" w14:textId="567F9035" w:rsidR="009B6F87" w:rsidRPr="006E400C" w:rsidRDefault="009B6F87" w:rsidP="00D92CF6">
      <w:pPr>
        <w:spacing w:line="360" w:lineRule="auto"/>
        <w:ind w:firstLine="709"/>
        <w:rPr>
          <w:rFonts w:asciiTheme="majorHAnsi" w:hAnsiTheme="majorHAnsi" w:cstheme="majorHAnsi"/>
        </w:rPr>
      </w:pPr>
      <w:r w:rsidRPr="006E400C">
        <w:rPr>
          <w:rFonts w:asciiTheme="majorHAnsi" w:hAnsiTheme="majorHAnsi" w:cstheme="majorHAnsi"/>
        </w:rPr>
        <w:t xml:space="preserve">This is the configuration of our multi-layer switch in the headquarters, and it goes the same with the other 2 switches. </w:t>
      </w:r>
    </w:p>
    <w:p w14:paraId="6899852F" w14:textId="180C00C7" w:rsidR="009B6F87" w:rsidRPr="006E400C" w:rsidRDefault="00F82E41" w:rsidP="00D92CF6">
      <w:pPr>
        <w:spacing w:line="360" w:lineRule="auto"/>
        <w:ind w:firstLine="0"/>
        <w:rPr>
          <w:rFonts w:asciiTheme="majorHAnsi" w:hAnsiTheme="majorHAnsi" w:cstheme="majorHAnsi"/>
        </w:rPr>
      </w:pPr>
      <w:r w:rsidRPr="006E400C">
        <w:rPr>
          <w:rFonts w:asciiTheme="majorHAnsi" w:hAnsiTheme="majorHAnsi" w:cstheme="majorHAnsi"/>
          <w:noProof/>
        </w:rPr>
        <w:drawing>
          <wp:inline distT="0" distB="0" distL="0" distR="0" wp14:anchorId="1F868FF6" wp14:editId="2B595048">
            <wp:extent cx="3191933" cy="480748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91933" cy="4807481"/>
                    </a:xfrm>
                    <a:prstGeom prst="rect">
                      <a:avLst/>
                    </a:prstGeom>
                  </pic:spPr>
                </pic:pic>
              </a:graphicData>
            </a:graphic>
          </wp:inline>
        </w:drawing>
      </w:r>
    </w:p>
    <w:p w14:paraId="5B48EF27" w14:textId="45CC5E39" w:rsidR="410C24F9" w:rsidRPr="006E400C" w:rsidRDefault="49DF7D10" w:rsidP="00D92CF6">
      <w:pPr>
        <w:pStyle w:val="Heading3"/>
        <w:spacing w:line="360" w:lineRule="auto"/>
        <w:ind w:left="284" w:firstLine="0"/>
        <w:rPr>
          <w:rFonts w:cstheme="majorHAnsi"/>
        </w:rPr>
      </w:pPr>
      <w:bookmarkStart w:id="11" w:name="_Toc122095233"/>
      <w:r w:rsidRPr="006E400C">
        <w:rPr>
          <w:rFonts w:cstheme="majorHAnsi"/>
        </w:rPr>
        <w:t>PCs</w:t>
      </w:r>
      <w:bookmarkEnd w:id="11"/>
    </w:p>
    <w:p w14:paraId="3CF4DDE8" w14:textId="6E8F68D6" w:rsidR="39A51298" w:rsidRPr="006E400C" w:rsidRDefault="6E8FCB21" w:rsidP="009E051B">
      <w:pPr>
        <w:spacing w:line="360" w:lineRule="auto"/>
        <w:ind w:firstLine="709"/>
        <w:rPr>
          <w:rFonts w:asciiTheme="majorHAnsi" w:hAnsiTheme="majorHAnsi" w:cstheme="majorHAnsi"/>
        </w:rPr>
      </w:pPr>
      <w:r w:rsidRPr="006E400C">
        <w:rPr>
          <w:rFonts w:asciiTheme="majorHAnsi" w:hAnsiTheme="majorHAnsi" w:cstheme="majorHAnsi"/>
        </w:rPr>
        <w:t xml:space="preserve">In sub venues Ba </w:t>
      </w:r>
      <w:proofErr w:type="spellStart"/>
      <w:r w:rsidRPr="006E400C">
        <w:rPr>
          <w:rFonts w:asciiTheme="majorHAnsi" w:hAnsiTheme="majorHAnsi" w:cstheme="majorHAnsi"/>
        </w:rPr>
        <w:t>Dinh</w:t>
      </w:r>
      <w:proofErr w:type="spellEnd"/>
      <w:r w:rsidRPr="006E400C">
        <w:rPr>
          <w:rFonts w:asciiTheme="majorHAnsi" w:hAnsiTheme="majorHAnsi" w:cstheme="majorHAnsi"/>
        </w:rPr>
        <w:t xml:space="preserve">, Ha Dong, </w:t>
      </w:r>
      <w:proofErr w:type="spellStart"/>
      <w:r w:rsidRPr="006E400C">
        <w:rPr>
          <w:rFonts w:asciiTheme="majorHAnsi" w:hAnsiTheme="majorHAnsi" w:cstheme="majorHAnsi"/>
        </w:rPr>
        <w:t>Cau</w:t>
      </w:r>
      <w:proofErr w:type="spellEnd"/>
      <w:r w:rsidRPr="006E400C">
        <w:rPr>
          <w:rFonts w:asciiTheme="majorHAnsi" w:hAnsiTheme="majorHAnsi" w:cstheme="majorHAnsi"/>
        </w:rPr>
        <w:t xml:space="preserve"> </w:t>
      </w:r>
      <w:proofErr w:type="spellStart"/>
      <w:r w:rsidRPr="006E400C">
        <w:rPr>
          <w:rFonts w:asciiTheme="majorHAnsi" w:hAnsiTheme="majorHAnsi" w:cstheme="majorHAnsi"/>
        </w:rPr>
        <w:t>Giay</w:t>
      </w:r>
      <w:proofErr w:type="spellEnd"/>
      <w:r w:rsidR="6F1093FF" w:rsidRPr="006E400C">
        <w:rPr>
          <w:rFonts w:asciiTheme="majorHAnsi" w:hAnsiTheme="majorHAnsi" w:cstheme="majorHAnsi"/>
        </w:rPr>
        <w:t xml:space="preserve">, each has 5 </w:t>
      </w:r>
      <w:r w:rsidR="00EE4616" w:rsidRPr="006E400C">
        <w:rPr>
          <w:rFonts w:asciiTheme="majorHAnsi" w:hAnsiTheme="majorHAnsi" w:cstheme="majorHAnsi"/>
        </w:rPr>
        <w:t>PCs connected</w:t>
      </w:r>
      <w:r w:rsidR="0073255F" w:rsidRPr="006E400C">
        <w:rPr>
          <w:rFonts w:asciiTheme="majorHAnsi" w:hAnsiTheme="majorHAnsi" w:cstheme="majorHAnsi"/>
        </w:rPr>
        <w:t xml:space="preserve"> to the network </w:t>
      </w:r>
      <w:r w:rsidR="00EE4616" w:rsidRPr="006E400C">
        <w:rPr>
          <w:rFonts w:asciiTheme="majorHAnsi" w:hAnsiTheme="majorHAnsi" w:cstheme="majorHAnsi"/>
        </w:rPr>
        <w:t>through cables</w:t>
      </w:r>
    </w:p>
    <w:p w14:paraId="52C4D20C" w14:textId="27791F94" w:rsidR="009B6F87" w:rsidRPr="006E400C" w:rsidRDefault="009B6F87" w:rsidP="00D92CF6">
      <w:pPr>
        <w:spacing w:line="360" w:lineRule="auto"/>
        <w:ind w:firstLine="0"/>
        <w:rPr>
          <w:rFonts w:asciiTheme="majorHAnsi" w:hAnsiTheme="majorHAnsi" w:cstheme="majorHAnsi"/>
        </w:rPr>
      </w:pPr>
    </w:p>
    <w:p w14:paraId="7B7D4F9E" w14:textId="3E138F5A" w:rsidR="00D31147" w:rsidRPr="006E400C" w:rsidRDefault="00A20AD2" w:rsidP="00D92CF6">
      <w:pPr>
        <w:pStyle w:val="Heading2"/>
        <w:spacing w:line="360" w:lineRule="auto"/>
        <w:ind w:left="0" w:firstLine="0"/>
        <w:rPr>
          <w:rFonts w:cstheme="majorHAnsi"/>
        </w:rPr>
      </w:pPr>
      <w:bookmarkStart w:id="12" w:name="_Toc122083652"/>
      <w:bookmarkStart w:id="13" w:name="_Toc122095234"/>
      <w:r w:rsidRPr="006E400C">
        <w:rPr>
          <w:rFonts w:cstheme="majorHAnsi"/>
        </w:rPr>
        <w:lastRenderedPageBreak/>
        <w:t>OSI Layers</w:t>
      </w:r>
      <w:r w:rsidR="4118F7D7" w:rsidRPr="006E400C">
        <w:rPr>
          <w:rFonts w:cstheme="majorHAnsi"/>
        </w:rPr>
        <w:t xml:space="preserve"> and Network Architec</w:t>
      </w:r>
      <w:bookmarkEnd w:id="12"/>
      <w:r w:rsidR="4118F7D7" w:rsidRPr="006E400C">
        <w:rPr>
          <w:rFonts w:cstheme="majorHAnsi"/>
        </w:rPr>
        <w:t>ture Applications</w:t>
      </w:r>
      <w:bookmarkEnd w:id="13"/>
    </w:p>
    <w:p w14:paraId="22E04B56" w14:textId="45CC5E39" w:rsidR="001D17A4" w:rsidRPr="006E400C" w:rsidRDefault="00335FDF" w:rsidP="00D92CF6">
      <w:pPr>
        <w:pStyle w:val="Heading3"/>
        <w:spacing w:line="360" w:lineRule="auto"/>
        <w:ind w:left="0" w:firstLine="284"/>
        <w:rPr>
          <w:rFonts w:cstheme="majorHAnsi"/>
        </w:rPr>
      </w:pPr>
      <w:bookmarkStart w:id="14" w:name="_Toc122083653"/>
      <w:bookmarkStart w:id="15" w:name="_Toc122095235"/>
      <w:r w:rsidRPr="006E400C">
        <w:rPr>
          <w:rFonts w:cstheme="majorHAnsi"/>
        </w:rPr>
        <w:t>Physical layer</w:t>
      </w:r>
      <w:bookmarkEnd w:id="14"/>
      <w:bookmarkEnd w:id="15"/>
      <w:r w:rsidRPr="006E400C">
        <w:rPr>
          <w:rFonts w:cstheme="majorHAnsi"/>
        </w:rPr>
        <w:t xml:space="preserve"> </w:t>
      </w:r>
    </w:p>
    <w:p w14:paraId="11B0E9AE" w14:textId="77358F53" w:rsidR="00B25F74" w:rsidRPr="006E400C" w:rsidRDefault="0063076A" w:rsidP="009E051B">
      <w:pPr>
        <w:spacing w:line="360" w:lineRule="auto"/>
        <w:ind w:firstLine="709"/>
        <w:jc w:val="both"/>
        <w:rPr>
          <w:rFonts w:asciiTheme="majorHAnsi" w:hAnsiTheme="majorHAnsi" w:cstheme="majorHAnsi"/>
        </w:rPr>
      </w:pPr>
      <w:r w:rsidRPr="006E400C">
        <w:rPr>
          <w:rFonts w:asciiTheme="majorHAnsi" w:hAnsiTheme="majorHAnsi" w:cstheme="majorHAnsi"/>
        </w:rPr>
        <w:t>The physical</w:t>
      </w:r>
      <w:r w:rsidR="00B25F74" w:rsidRPr="006E400C">
        <w:rPr>
          <w:rFonts w:asciiTheme="majorHAnsi" w:hAnsiTheme="majorHAnsi" w:cstheme="majorHAnsi"/>
        </w:rPr>
        <w:t xml:space="preserve"> layer includes and defines the connector, physical cable</w:t>
      </w:r>
      <w:r w:rsidR="06CAC06A" w:rsidRPr="006E400C">
        <w:rPr>
          <w:rFonts w:asciiTheme="majorHAnsi" w:hAnsiTheme="majorHAnsi" w:cstheme="majorHAnsi"/>
        </w:rPr>
        <w:t>,</w:t>
      </w:r>
      <w:r w:rsidR="00B25F74" w:rsidRPr="006E400C">
        <w:rPr>
          <w:rFonts w:asciiTheme="majorHAnsi" w:hAnsiTheme="majorHAnsi" w:cstheme="majorHAnsi"/>
        </w:rPr>
        <w:t xml:space="preserve"> or wireless connection between network nodes. </w:t>
      </w:r>
      <w:r w:rsidR="7C0C01A6" w:rsidRPr="006E400C">
        <w:rPr>
          <w:rFonts w:asciiTheme="majorHAnsi" w:hAnsiTheme="majorHAnsi" w:cstheme="majorHAnsi"/>
        </w:rPr>
        <w:t>The physical</w:t>
      </w:r>
      <w:r w:rsidR="00B25F74" w:rsidRPr="006E400C">
        <w:rPr>
          <w:rFonts w:asciiTheme="majorHAnsi" w:hAnsiTheme="majorHAnsi" w:cstheme="majorHAnsi"/>
        </w:rPr>
        <w:t xml:space="preserve"> layer is also responsible for the transmission of raw data (series of 0s and 1s) and control the bit rate.</w:t>
      </w:r>
      <w:r w:rsidR="00DD79D0" w:rsidRPr="006E400C">
        <w:rPr>
          <w:rFonts w:asciiTheme="majorHAnsi" w:hAnsiTheme="majorHAnsi" w:cstheme="majorHAnsi"/>
        </w:rPr>
        <w:t xml:space="preserve"> </w:t>
      </w:r>
      <w:r w:rsidR="00E5735F" w:rsidRPr="006E400C">
        <w:rPr>
          <w:rFonts w:asciiTheme="majorHAnsi" w:hAnsiTheme="majorHAnsi" w:cstheme="majorHAnsi"/>
        </w:rPr>
        <w:t>O</w:t>
      </w:r>
      <w:r w:rsidR="00DD79D0" w:rsidRPr="006E400C">
        <w:rPr>
          <w:rFonts w:asciiTheme="majorHAnsi" w:hAnsiTheme="majorHAnsi" w:cstheme="majorHAnsi"/>
        </w:rPr>
        <w:t>ur architecture</w:t>
      </w:r>
      <w:r w:rsidR="00E5735F" w:rsidRPr="006E400C">
        <w:rPr>
          <w:rFonts w:asciiTheme="majorHAnsi" w:hAnsiTheme="majorHAnsi" w:cstheme="majorHAnsi"/>
        </w:rPr>
        <w:t>’s physical layer includes:</w:t>
      </w:r>
      <w:r w:rsidR="00DD79D0" w:rsidRPr="006E400C">
        <w:rPr>
          <w:rFonts w:asciiTheme="majorHAnsi" w:hAnsiTheme="majorHAnsi" w:cstheme="majorHAnsi"/>
        </w:rPr>
        <w:t xml:space="preserve"> </w:t>
      </w:r>
    </w:p>
    <w:p w14:paraId="3C989B4B" w14:textId="10940077" w:rsidR="00A62C1A" w:rsidRPr="006E400C" w:rsidRDefault="00A62C1A" w:rsidP="00D92CF6">
      <w:pPr>
        <w:numPr>
          <w:ilvl w:val="0"/>
          <w:numId w:val="44"/>
        </w:numPr>
        <w:spacing w:line="360" w:lineRule="auto"/>
        <w:ind w:left="993" w:firstLine="0"/>
        <w:rPr>
          <w:rFonts w:asciiTheme="majorHAnsi" w:hAnsiTheme="majorHAnsi" w:cstheme="majorHAnsi"/>
        </w:rPr>
      </w:pPr>
      <w:r w:rsidRPr="006E400C">
        <w:rPr>
          <w:rFonts w:asciiTheme="majorHAnsi" w:hAnsiTheme="majorHAnsi" w:cstheme="majorHAnsi"/>
        </w:rPr>
        <w:t xml:space="preserve">Cables: </w:t>
      </w:r>
      <w:r w:rsidR="00683025" w:rsidRPr="006E400C">
        <w:rPr>
          <w:rFonts w:asciiTheme="majorHAnsi" w:hAnsiTheme="majorHAnsi" w:cstheme="majorHAnsi"/>
        </w:rPr>
        <w:t>Copper Cross-over, Copper Straight-through</w:t>
      </w:r>
    </w:p>
    <w:p w14:paraId="4A72F0AE" w14:textId="1BD3CB40" w:rsidR="007766F8" w:rsidRPr="006E400C" w:rsidRDefault="007766F8" w:rsidP="00D92CF6">
      <w:pPr>
        <w:numPr>
          <w:ilvl w:val="1"/>
          <w:numId w:val="44"/>
        </w:numPr>
        <w:spacing w:line="360" w:lineRule="auto"/>
        <w:ind w:left="1701" w:firstLine="0"/>
        <w:rPr>
          <w:rFonts w:asciiTheme="majorHAnsi" w:hAnsiTheme="majorHAnsi" w:cstheme="majorHAnsi"/>
        </w:rPr>
      </w:pPr>
      <w:r w:rsidRPr="006E400C">
        <w:rPr>
          <w:rFonts w:asciiTheme="majorHAnsi" w:hAnsiTheme="majorHAnsi" w:cstheme="majorHAnsi"/>
        </w:rPr>
        <w:t>Fast Ethernet: 100 Mb/s</w:t>
      </w:r>
    </w:p>
    <w:p w14:paraId="3EF8DFE0" w14:textId="4C496817" w:rsidR="00875602" w:rsidRPr="006E400C" w:rsidRDefault="00875602" w:rsidP="00D92CF6">
      <w:pPr>
        <w:numPr>
          <w:ilvl w:val="1"/>
          <w:numId w:val="44"/>
        </w:numPr>
        <w:spacing w:line="360" w:lineRule="auto"/>
        <w:ind w:left="1701" w:firstLine="0"/>
        <w:rPr>
          <w:rFonts w:asciiTheme="majorHAnsi" w:hAnsiTheme="majorHAnsi" w:cstheme="majorHAnsi"/>
        </w:rPr>
      </w:pPr>
      <w:r w:rsidRPr="006E400C">
        <w:rPr>
          <w:rFonts w:asciiTheme="majorHAnsi" w:hAnsiTheme="majorHAnsi" w:cstheme="majorHAnsi"/>
        </w:rPr>
        <w:t>Gigabit Ethernet: 1 G</w:t>
      </w:r>
      <w:r w:rsidR="00000CA0" w:rsidRPr="006E400C">
        <w:rPr>
          <w:rFonts w:asciiTheme="majorHAnsi" w:hAnsiTheme="majorHAnsi" w:cstheme="majorHAnsi"/>
        </w:rPr>
        <w:t>b</w:t>
      </w:r>
      <w:r w:rsidRPr="006E400C">
        <w:rPr>
          <w:rFonts w:asciiTheme="majorHAnsi" w:hAnsiTheme="majorHAnsi" w:cstheme="majorHAnsi"/>
        </w:rPr>
        <w:t>/s</w:t>
      </w:r>
    </w:p>
    <w:p w14:paraId="4356D163" w14:textId="45CC5E39" w:rsidR="00683025" w:rsidRPr="006E400C" w:rsidRDefault="00683025" w:rsidP="00D92CF6">
      <w:pPr>
        <w:pStyle w:val="ListParagraph"/>
        <w:numPr>
          <w:ilvl w:val="0"/>
          <w:numId w:val="44"/>
        </w:numPr>
        <w:spacing w:line="360" w:lineRule="auto"/>
        <w:ind w:left="993" w:firstLine="0"/>
        <w:rPr>
          <w:rFonts w:asciiTheme="majorHAnsi" w:hAnsiTheme="majorHAnsi" w:cstheme="majorHAnsi"/>
        </w:rPr>
      </w:pPr>
      <w:r w:rsidRPr="006E400C">
        <w:rPr>
          <w:rFonts w:asciiTheme="majorHAnsi" w:hAnsiTheme="majorHAnsi" w:cstheme="majorHAnsi"/>
        </w:rPr>
        <w:t xml:space="preserve">Interfaces: </w:t>
      </w:r>
      <w:proofErr w:type="spellStart"/>
      <w:r w:rsidRPr="006E400C">
        <w:rPr>
          <w:rFonts w:asciiTheme="majorHAnsi" w:hAnsiTheme="majorHAnsi" w:cstheme="majorHAnsi"/>
        </w:rPr>
        <w:t>GigabitEthernet</w:t>
      </w:r>
      <w:proofErr w:type="spellEnd"/>
      <w:r w:rsidRPr="006E400C">
        <w:rPr>
          <w:rFonts w:asciiTheme="majorHAnsi" w:hAnsiTheme="majorHAnsi" w:cstheme="majorHAnsi"/>
        </w:rPr>
        <w:t xml:space="preserve">, </w:t>
      </w:r>
      <w:proofErr w:type="spellStart"/>
      <w:r w:rsidRPr="006E400C">
        <w:rPr>
          <w:rFonts w:asciiTheme="majorHAnsi" w:hAnsiTheme="majorHAnsi" w:cstheme="majorHAnsi"/>
        </w:rPr>
        <w:t>FastEthernet</w:t>
      </w:r>
      <w:proofErr w:type="spellEnd"/>
    </w:p>
    <w:p w14:paraId="201CEB3C" w14:textId="45CC5E39" w:rsidR="00A62C1A" w:rsidRPr="006E400C" w:rsidRDefault="00E5735F" w:rsidP="00D92CF6">
      <w:pPr>
        <w:numPr>
          <w:ilvl w:val="0"/>
          <w:numId w:val="44"/>
        </w:numPr>
        <w:spacing w:line="360" w:lineRule="auto"/>
        <w:ind w:left="993" w:firstLine="0"/>
        <w:rPr>
          <w:rFonts w:asciiTheme="majorHAnsi" w:hAnsiTheme="majorHAnsi" w:cstheme="majorHAnsi"/>
        </w:rPr>
      </w:pPr>
      <w:r w:rsidRPr="006E400C">
        <w:rPr>
          <w:rFonts w:asciiTheme="majorHAnsi" w:hAnsiTheme="majorHAnsi" w:cstheme="majorHAnsi"/>
        </w:rPr>
        <w:t>Transmission mode: Full duplex</w:t>
      </w:r>
    </w:p>
    <w:p w14:paraId="2A48704B" w14:textId="45CC5E39" w:rsidR="00762473" w:rsidRPr="006E400C" w:rsidRDefault="745CB40E" w:rsidP="00D92CF6">
      <w:pPr>
        <w:pStyle w:val="Heading3"/>
        <w:spacing w:line="360" w:lineRule="auto"/>
        <w:ind w:left="0" w:firstLine="284"/>
        <w:rPr>
          <w:rFonts w:cstheme="majorHAnsi"/>
        </w:rPr>
      </w:pPr>
      <w:bookmarkStart w:id="16" w:name="_Toc122083654"/>
      <w:bookmarkStart w:id="17" w:name="_Toc122095236"/>
      <w:r w:rsidRPr="006E400C">
        <w:rPr>
          <w:rFonts w:cstheme="majorHAnsi"/>
        </w:rPr>
        <w:t>Data link layer</w:t>
      </w:r>
      <w:bookmarkEnd w:id="16"/>
      <w:bookmarkEnd w:id="17"/>
    </w:p>
    <w:p w14:paraId="307ACD6A" w14:textId="0C1488C7" w:rsidR="00A51CA5" w:rsidRPr="006E400C" w:rsidRDefault="0063076A" w:rsidP="009E051B">
      <w:pPr>
        <w:spacing w:line="360" w:lineRule="auto"/>
        <w:ind w:firstLine="709"/>
        <w:jc w:val="both"/>
        <w:rPr>
          <w:rFonts w:asciiTheme="majorHAnsi" w:hAnsiTheme="majorHAnsi" w:cstheme="majorHAnsi"/>
        </w:rPr>
      </w:pPr>
      <w:r w:rsidRPr="006E400C">
        <w:rPr>
          <w:rFonts w:asciiTheme="majorHAnsi" w:hAnsiTheme="majorHAnsi" w:cstheme="majorHAnsi"/>
        </w:rPr>
        <w:t>Data link</w:t>
      </w:r>
      <w:r w:rsidR="00B25F74" w:rsidRPr="006E400C">
        <w:rPr>
          <w:rFonts w:asciiTheme="majorHAnsi" w:hAnsiTheme="majorHAnsi" w:cstheme="majorHAnsi"/>
        </w:rPr>
        <w:t xml:space="preserve"> layer concerns </w:t>
      </w:r>
      <w:r w:rsidR="7F0B2407" w:rsidRPr="006E400C">
        <w:rPr>
          <w:rFonts w:asciiTheme="majorHAnsi" w:hAnsiTheme="majorHAnsi" w:cstheme="majorHAnsi"/>
        </w:rPr>
        <w:t>the</w:t>
      </w:r>
      <w:r w:rsidR="00B25F74" w:rsidRPr="006E400C">
        <w:rPr>
          <w:rFonts w:asciiTheme="majorHAnsi" w:hAnsiTheme="majorHAnsi" w:cstheme="majorHAnsi"/>
        </w:rPr>
        <w:t xml:space="preserve"> connection between two physical nodes in a network, includes initiating and ending a connection. Network packets from </w:t>
      </w:r>
      <w:r w:rsidRPr="006E400C">
        <w:rPr>
          <w:rFonts w:asciiTheme="majorHAnsi" w:hAnsiTheme="majorHAnsi" w:cstheme="majorHAnsi"/>
        </w:rPr>
        <w:t>the network</w:t>
      </w:r>
      <w:r w:rsidR="00B25F74" w:rsidRPr="006E400C">
        <w:rPr>
          <w:rFonts w:asciiTheme="majorHAnsi" w:hAnsiTheme="majorHAnsi" w:cstheme="majorHAnsi"/>
        </w:rPr>
        <w:t xml:space="preserve"> layer are divided into frames and </w:t>
      </w:r>
      <w:r w:rsidR="00E5735F" w:rsidRPr="006E400C">
        <w:rPr>
          <w:rFonts w:asciiTheme="majorHAnsi" w:hAnsiTheme="majorHAnsi" w:cstheme="majorHAnsi"/>
        </w:rPr>
        <w:t>sent</w:t>
      </w:r>
      <w:r w:rsidR="00B25F74" w:rsidRPr="006E400C">
        <w:rPr>
          <w:rFonts w:asciiTheme="majorHAnsi" w:hAnsiTheme="majorHAnsi" w:cstheme="majorHAnsi"/>
        </w:rPr>
        <w:t xml:space="preserve"> from </w:t>
      </w:r>
      <w:r w:rsidR="00E5735F" w:rsidRPr="006E400C">
        <w:rPr>
          <w:rFonts w:asciiTheme="majorHAnsi" w:hAnsiTheme="majorHAnsi" w:cstheme="majorHAnsi"/>
        </w:rPr>
        <w:t>the source</w:t>
      </w:r>
      <w:r w:rsidR="00B25F74" w:rsidRPr="006E400C">
        <w:rPr>
          <w:rFonts w:asciiTheme="majorHAnsi" w:hAnsiTheme="majorHAnsi" w:cstheme="majorHAnsi"/>
        </w:rPr>
        <w:t xml:space="preserve"> node to the nominated node. This layer has two functions: Logical Link Control (LLC), identifies any involving network protocols, checks for transmitting error and synchronizes frames; and Media Access Control (MAC), which connect devices and set permissions to send/receive data via MAC addresses.</w:t>
      </w:r>
    </w:p>
    <w:p w14:paraId="0BC13B27" w14:textId="45CC5E39" w:rsidR="00B81824" w:rsidRPr="006E400C" w:rsidRDefault="00A011CE" w:rsidP="00D92CF6">
      <w:pPr>
        <w:pStyle w:val="Heading4"/>
        <w:spacing w:line="360" w:lineRule="auto"/>
        <w:ind w:left="709" w:firstLine="0"/>
        <w:rPr>
          <w:rFonts w:cstheme="majorHAnsi"/>
        </w:rPr>
      </w:pPr>
      <w:r w:rsidRPr="006E400C">
        <w:rPr>
          <w:rFonts w:cstheme="majorHAnsi"/>
        </w:rPr>
        <w:t>STP</w:t>
      </w:r>
    </w:p>
    <w:p w14:paraId="19153D83" w14:textId="73B9B0F1" w:rsidR="00941831" w:rsidRPr="006E400C" w:rsidRDefault="590B699C" w:rsidP="00D92CF6">
      <w:pPr>
        <w:pStyle w:val="ListParagraph"/>
        <w:spacing w:line="360" w:lineRule="auto"/>
        <w:ind w:left="0" w:firstLine="709"/>
        <w:jc w:val="both"/>
        <w:rPr>
          <w:rFonts w:asciiTheme="majorHAnsi" w:hAnsiTheme="majorHAnsi" w:cstheme="majorHAnsi"/>
        </w:rPr>
      </w:pPr>
      <w:r w:rsidRPr="006E400C">
        <w:rPr>
          <w:rFonts w:asciiTheme="majorHAnsi" w:hAnsiTheme="majorHAnsi" w:cstheme="majorHAnsi"/>
          <w:b/>
          <w:bCs/>
        </w:rPr>
        <w:t>STP – Spanning Tree Protocol</w:t>
      </w:r>
      <w:r w:rsidR="3FB198B4" w:rsidRPr="006E400C">
        <w:rPr>
          <w:rFonts w:asciiTheme="majorHAnsi" w:hAnsiTheme="majorHAnsi" w:cstheme="majorHAnsi"/>
        </w:rPr>
        <w:t xml:space="preserve"> is </w:t>
      </w:r>
      <w:r w:rsidR="0E9CDE83" w:rsidRPr="006E400C">
        <w:rPr>
          <w:rFonts w:asciiTheme="majorHAnsi" w:hAnsiTheme="majorHAnsi" w:cstheme="majorHAnsi"/>
        </w:rPr>
        <w:t>a data link layer</w:t>
      </w:r>
      <w:r w:rsidR="3FB198B4" w:rsidRPr="006E400C">
        <w:rPr>
          <w:rFonts w:asciiTheme="majorHAnsi" w:hAnsiTheme="majorHAnsi" w:cstheme="majorHAnsi"/>
        </w:rPr>
        <w:t xml:space="preserve"> network protocol</w:t>
      </w:r>
      <w:r w:rsidR="61AB9D69" w:rsidRPr="006E400C">
        <w:rPr>
          <w:rFonts w:asciiTheme="majorHAnsi" w:hAnsiTheme="majorHAnsi" w:cstheme="majorHAnsi"/>
        </w:rPr>
        <w:t xml:space="preserve">, </w:t>
      </w:r>
      <w:r w:rsidR="3FB198B4" w:rsidRPr="006E400C">
        <w:rPr>
          <w:rFonts w:asciiTheme="majorHAnsi" w:hAnsiTheme="majorHAnsi" w:cstheme="majorHAnsi"/>
        </w:rPr>
        <w:t>used to prevent looping within a network topology. STP was created to avoid the problems that arise when computers exchange data on a local area network (</w:t>
      </w:r>
      <w:hyperlink r:id="rId16">
        <w:r w:rsidR="3FB198B4" w:rsidRPr="006E400C">
          <w:rPr>
            <w:rStyle w:val="Hyperlink"/>
            <w:rFonts w:asciiTheme="majorHAnsi" w:hAnsiTheme="majorHAnsi" w:cstheme="majorHAnsi"/>
            <w:color w:val="auto"/>
          </w:rPr>
          <w:t>LAN</w:t>
        </w:r>
      </w:hyperlink>
      <w:r w:rsidR="3FB198B4" w:rsidRPr="006E400C">
        <w:rPr>
          <w:rFonts w:asciiTheme="majorHAnsi" w:hAnsiTheme="majorHAnsi" w:cstheme="majorHAnsi"/>
        </w:rPr>
        <w:t>) contains redundant paths. If the flow of traffic is not carefully monitored and controlled, the data can be caught in a loop that circles around network segments, affecting performance and bringing traffic to a near halt. (</w:t>
      </w:r>
      <w:r w:rsidR="1BBB5695" w:rsidRPr="006E400C">
        <w:rPr>
          <w:rFonts w:asciiTheme="majorHAnsi" w:hAnsiTheme="majorHAnsi" w:cstheme="majorHAnsi"/>
        </w:rPr>
        <w:t>Sheldon, 2021</w:t>
      </w:r>
      <w:r w:rsidR="3FB198B4" w:rsidRPr="006E400C">
        <w:rPr>
          <w:rFonts w:asciiTheme="majorHAnsi" w:hAnsiTheme="majorHAnsi" w:cstheme="majorHAnsi"/>
        </w:rPr>
        <w:t>)</w:t>
      </w:r>
    </w:p>
    <w:p w14:paraId="08719C23" w14:textId="73B9B0F1" w:rsidR="6B2C6449" w:rsidRPr="006E400C" w:rsidRDefault="6B2C6449" w:rsidP="00D92CF6">
      <w:pPr>
        <w:spacing w:line="360" w:lineRule="auto"/>
        <w:ind w:firstLine="709"/>
        <w:jc w:val="both"/>
        <w:rPr>
          <w:rFonts w:asciiTheme="majorHAnsi" w:hAnsiTheme="majorHAnsi" w:cstheme="majorHAnsi"/>
        </w:rPr>
      </w:pPr>
      <w:r w:rsidRPr="006E400C">
        <w:rPr>
          <w:rFonts w:asciiTheme="majorHAnsi" w:hAnsiTheme="majorHAnsi" w:cstheme="majorHAnsi"/>
        </w:rPr>
        <w:t>The redundant link connection is provided between</w:t>
      </w:r>
      <w:r w:rsidR="2958E1C3" w:rsidRPr="006E400C">
        <w:rPr>
          <w:rFonts w:asciiTheme="majorHAnsi" w:hAnsiTheme="majorHAnsi" w:cstheme="majorHAnsi"/>
        </w:rPr>
        <w:t xml:space="preserve"> each layer 2 switches in </w:t>
      </w:r>
      <w:r w:rsidR="0063076A" w:rsidRPr="006E400C">
        <w:rPr>
          <w:rFonts w:asciiTheme="majorHAnsi" w:hAnsiTheme="majorHAnsi" w:cstheme="majorHAnsi"/>
        </w:rPr>
        <w:t>headquarters</w:t>
      </w:r>
      <w:r w:rsidRPr="006E400C">
        <w:rPr>
          <w:rFonts w:asciiTheme="majorHAnsi" w:hAnsiTheme="majorHAnsi" w:cstheme="majorHAnsi"/>
        </w:rPr>
        <w:t xml:space="preserve"> </w:t>
      </w:r>
      <w:r w:rsidR="0899192B" w:rsidRPr="006E400C">
        <w:rPr>
          <w:rFonts w:asciiTheme="majorHAnsi" w:hAnsiTheme="majorHAnsi" w:cstheme="majorHAnsi"/>
        </w:rPr>
        <w:t xml:space="preserve">to the </w:t>
      </w:r>
      <w:r w:rsidRPr="006E400C">
        <w:rPr>
          <w:rFonts w:asciiTheme="majorHAnsi" w:hAnsiTheme="majorHAnsi" w:cstheme="majorHAnsi"/>
        </w:rPr>
        <w:t>2 Core switches</w:t>
      </w:r>
      <w:r w:rsidR="39CDD553" w:rsidRPr="006E400C">
        <w:rPr>
          <w:rFonts w:asciiTheme="majorHAnsi" w:hAnsiTheme="majorHAnsi" w:cstheme="majorHAnsi"/>
        </w:rPr>
        <w:t>.</w:t>
      </w:r>
      <w:r w:rsidR="6D61463E" w:rsidRPr="006E400C">
        <w:rPr>
          <w:rFonts w:asciiTheme="majorHAnsi" w:hAnsiTheme="majorHAnsi" w:cstheme="majorHAnsi"/>
        </w:rPr>
        <w:t xml:space="preserve"> The purpose of having an extra link is that, if one link goes down still the network components can communicate with each using the redundant link. So, there will be less down time </w:t>
      </w:r>
      <w:r w:rsidR="0063076A" w:rsidRPr="006E400C">
        <w:rPr>
          <w:rFonts w:asciiTheme="majorHAnsi" w:hAnsiTheme="majorHAnsi" w:cstheme="majorHAnsi"/>
        </w:rPr>
        <w:t>on</w:t>
      </w:r>
      <w:r w:rsidR="6D61463E" w:rsidRPr="006E400C">
        <w:rPr>
          <w:rFonts w:asciiTheme="majorHAnsi" w:hAnsiTheme="majorHAnsi" w:cstheme="majorHAnsi"/>
        </w:rPr>
        <w:t xml:space="preserve"> the network. But there is a concern of adding an extra link between network switches is </w:t>
      </w:r>
      <w:r w:rsidR="0063076A" w:rsidRPr="006E400C">
        <w:rPr>
          <w:rFonts w:asciiTheme="majorHAnsi" w:hAnsiTheme="majorHAnsi" w:cstheme="majorHAnsi"/>
        </w:rPr>
        <w:t>that</w:t>
      </w:r>
      <w:r w:rsidR="6D61463E" w:rsidRPr="006E400C">
        <w:rPr>
          <w:rFonts w:asciiTheme="majorHAnsi" w:hAnsiTheme="majorHAnsi" w:cstheme="majorHAnsi"/>
        </w:rPr>
        <w:t xml:space="preserve"> it will create a broadcast storm (loop). To avoid this problem, STP protocol is used </w:t>
      </w:r>
      <w:r w:rsidR="0063076A" w:rsidRPr="006E400C">
        <w:rPr>
          <w:rFonts w:asciiTheme="majorHAnsi" w:hAnsiTheme="majorHAnsi" w:cstheme="majorHAnsi"/>
        </w:rPr>
        <w:t>with</w:t>
      </w:r>
      <w:r w:rsidR="6D61463E" w:rsidRPr="006E400C">
        <w:rPr>
          <w:rFonts w:asciiTheme="majorHAnsi" w:hAnsiTheme="majorHAnsi" w:cstheme="majorHAnsi"/>
        </w:rPr>
        <w:t xml:space="preserve"> switches in this network. So, at a time one active link will be present and another link will be in blocked mode. Once the active link fails, the redundant link </w:t>
      </w:r>
      <w:r w:rsidR="0063076A" w:rsidRPr="006E400C">
        <w:rPr>
          <w:rFonts w:asciiTheme="majorHAnsi" w:hAnsiTheme="majorHAnsi" w:cstheme="majorHAnsi"/>
        </w:rPr>
        <w:t>comes</w:t>
      </w:r>
      <w:r w:rsidR="6D61463E" w:rsidRPr="006E400C">
        <w:rPr>
          <w:rFonts w:asciiTheme="majorHAnsi" w:hAnsiTheme="majorHAnsi" w:cstheme="majorHAnsi"/>
        </w:rPr>
        <w:t xml:space="preserve"> into active mode from blocked mode.</w:t>
      </w:r>
    </w:p>
    <w:p w14:paraId="5907F4E7" w14:textId="45CC5E39" w:rsidR="00A51CA5" w:rsidRPr="006E400C" w:rsidRDefault="00E5735F" w:rsidP="00D92CF6">
      <w:pPr>
        <w:pStyle w:val="Heading4"/>
        <w:spacing w:line="360" w:lineRule="auto"/>
        <w:ind w:left="709" w:firstLine="0"/>
        <w:rPr>
          <w:rFonts w:cstheme="majorHAnsi"/>
        </w:rPr>
      </w:pPr>
      <w:r w:rsidRPr="006E400C">
        <w:rPr>
          <w:rFonts w:cstheme="majorHAnsi"/>
        </w:rPr>
        <w:lastRenderedPageBreak/>
        <w:t>VLAN</w:t>
      </w:r>
      <w:r w:rsidR="0088280A" w:rsidRPr="006E400C">
        <w:rPr>
          <w:rFonts w:cstheme="majorHAnsi"/>
        </w:rPr>
        <w:t xml:space="preserve"> Configuration</w:t>
      </w:r>
    </w:p>
    <w:p w14:paraId="79E9B500" w14:textId="4CB0E225" w:rsidR="0063076A" w:rsidRPr="006E400C" w:rsidRDefault="00E5735F" w:rsidP="00D92CF6">
      <w:pPr>
        <w:spacing w:line="360" w:lineRule="auto"/>
        <w:ind w:firstLine="709"/>
        <w:jc w:val="both"/>
        <w:rPr>
          <w:rFonts w:asciiTheme="majorHAnsi" w:hAnsiTheme="majorHAnsi" w:cstheme="majorHAnsi"/>
        </w:rPr>
      </w:pPr>
      <w:r w:rsidRPr="006E400C">
        <w:rPr>
          <w:rFonts w:asciiTheme="majorHAnsi" w:hAnsiTheme="majorHAnsi" w:cstheme="majorHAnsi"/>
        </w:rPr>
        <w:t>VLAN</w:t>
      </w:r>
      <w:r w:rsidR="0063076A" w:rsidRPr="006E400C">
        <w:rPr>
          <w:rFonts w:asciiTheme="majorHAnsi" w:hAnsiTheme="majorHAnsi" w:cstheme="majorHAnsi"/>
        </w:rPr>
        <w:t xml:space="preserve">s are created across departments to control traffic, stopping data from reaching another network. </w:t>
      </w:r>
      <w:r w:rsidRPr="006E400C">
        <w:rPr>
          <w:rFonts w:asciiTheme="majorHAnsi" w:hAnsiTheme="majorHAnsi" w:cstheme="majorHAnsi"/>
        </w:rPr>
        <w:t>VLAN</w:t>
      </w:r>
      <w:r w:rsidR="0063076A" w:rsidRPr="006E400C">
        <w:rPr>
          <w:rFonts w:asciiTheme="majorHAnsi" w:hAnsiTheme="majorHAnsi" w:cstheme="majorHAnsi"/>
        </w:rPr>
        <w:t xml:space="preserve">s also create a layer of security. Additionally, </w:t>
      </w:r>
      <w:r w:rsidRPr="006E400C">
        <w:rPr>
          <w:rFonts w:asciiTheme="majorHAnsi" w:hAnsiTheme="majorHAnsi" w:cstheme="majorHAnsi"/>
        </w:rPr>
        <w:t>VLAN</w:t>
      </w:r>
      <w:r w:rsidR="0063076A" w:rsidRPr="006E400C">
        <w:rPr>
          <w:rFonts w:asciiTheme="majorHAnsi" w:hAnsiTheme="majorHAnsi" w:cstheme="majorHAnsi"/>
        </w:rPr>
        <w:t>s help reduce cost by separating hosts logically under one switch (no need for investing in additional switches).</w:t>
      </w:r>
    </w:p>
    <w:p w14:paraId="38E08BCB" w14:textId="77777777" w:rsidR="00D92CF6" w:rsidRPr="006E400C" w:rsidRDefault="00D92CF6" w:rsidP="00D92CF6">
      <w:pPr>
        <w:spacing w:line="360" w:lineRule="auto"/>
        <w:ind w:firstLine="709"/>
        <w:jc w:val="both"/>
        <w:rPr>
          <w:rFonts w:asciiTheme="majorHAnsi" w:hAnsiTheme="majorHAnsi" w:cstheme="majorHAnsi"/>
        </w:rPr>
      </w:pPr>
    </w:p>
    <w:tbl>
      <w:tblPr>
        <w:tblStyle w:val="TableGrid"/>
        <w:tblW w:w="5000" w:type="pct"/>
        <w:tblLook w:val="04A0" w:firstRow="1" w:lastRow="0" w:firstColumn="1" w:lastColumn="0" w:noHBand="0" w:noVBand="1"/>
      </w:tblPr>
      <w:tblGrid>
        <w:gridCol w:w="1790"/>
        <w:gridCol w:w="2007"/>
        <w:gridCol w:w="1851"/>
        <w:gridCol w:w="1752"/>
        <w:gridCol w:w="1950"/>
      </w:tblGrid>
      <w:tr w:rsidR="006E400C" w:rsidRPr="006E400C" w14:paraId="6A9CA467" w14:textId="77777777" w:rsidTr="009B6F87">
        <w:trPr>
          <w:trHeight w:val="503"/>
        </w:trPr>
        <w:tc>
          <w:tcPr>
            <w:tcW w:w="957" w:type="pct"/>
          </w:tcPr>
          <w:p w14:paraId="75339D55" w14:textId="6CAD4D29" w:rsidR="0088280A" w:rsidRPr="006E400C" w:rsidRDefault="00E5735F" w:rsidP="00D92CF6">
            <w:pPr>
              <w:pStyle w:val="ListParagraph"/>
              <w:spacing w:line="360" w:lineRule="auto"/>
              <w:ind w:left="0"/>
              <w:jc w:val="both"/>
              <w:rPr>
                <w:rFonts w:asciiTheme="majorHAnsi" w:hAnsiTheme="majorHAnsi" w:cstheme="majorHAnsi"/>
              </w:rPr>
            </w:pPr>
            <w:r w:rsidRPr="006E400C">
              <w:rPr>
                <w:rFonts w:asciiTheme="majorHAnsi" w:hAnsiTheme="majorHAnsi" w:cstheme="majorHAnsi"/>
              </w:rPr>
              <w:t>VLAN</w:t>
            </w:r>
          </w:p>
        </w:tc>
        <w:tc>
          <w:tcPr>
            <w:tcW w:w="1073" w:type="pct"/>
          </w:tcPr>
          <w:p w14:paraId="5827C4BB"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Network address</w:t>
            </w:r>
          </w:p>
        </w:tc>
        <w:tc>
          <w:tcPr>
            <w:tcW w:w="990" w:type="pct"/>
          </w:tcPr>
          <w:p w14:paraId="08B327B5"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Subnet Mask</w:t>
            </w:r>
          </w:p>
        </w:tc>
        <w:tc>
          <w:tcPr>
            <w:tcW w:w="937" w:type="pct"/>
          </w:tcPr>
          <w:p w14:paraId="5C070233"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Range</w:t>
            </w:r>
          </w:p>
        </w:tc>
        <w:tc>
          <w:tcPr>
            <w:tcW w:w="1044" w:type="pct"/>
          </w:tcPr>
          <w:p w14:paraId="13EC4841"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Broadcast</w:t>
            </w:r>
          </w:p>
        </w:tc>
      </w:tr>
      <w:tr w:rsidR="006E400C" w:rsidRPr="006E400C" w14:paraId="47B6C2A1" w14:textId="77777777" w:rsidTr="009B6F87">
        <w:trPr>
          <w:trHeight w:val="754"/>
        </w:trPr>
        <w:tc>
          <w:tcPr>
            <w:tcW w:w="957" w:type="pct"/>
          </w:tcPr>
          <w:p w14:paraId="165BE581" w14:textId="7DBEA13F" w:rsidR="0088280A" w:rsidRPr="006E400C" w:rsidRDefault="00E5735F" w:rsidP="00D92CF6">
            <w:pPr>
              <w:spacing w:line="360" w:lineRule="auto"/>
              <w:ind w:firstLine="0"/>
              <w:rPr>
                <w:rFonts w:asciiTheme="majorHAnsi" w:hAnsiTheme="majorHAnsi" w:cstheme="majorHAnsi"/>
              </w:rPr>
            </w:pPr>
            <w:r w:rsidRPr="006E400C">
              <w:rPr>
                <w:rFonts w:asciiTheme="majorHAnsi" w:hAnsiTheme="majorHAnsi" w:cstheme="majorHAnsi"/>
              </w:rPr>
              <w:t>VLAN</w:t>
            </w:r>
            <w:r w:rsidR="0088280A" w:rsidRPr="006E400C">
              <w:rPr>
                <w:rFonts w:asciiTheme="majorHAnsi" w:hAnsiTheme="majorHAnsi" w:cstheme="majorHAnsi"/>
              </w:rPr>
              <w:t xml:space="preserve"> 10: Marketing/PR</w:t>
            </w:r>
          </w:p>
        </w:tc>
        <w:tc>
          <w:tcPr>
            <w:tcW w:w="1073" w:type="pct"/>
          </w:tcPr>
          <w:p w14:paraId="5E80306C"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192.168.10.3/24</w:t>
            </w:r>
          </w:p>
        </w:tc>
        <w:tc>
          <w:tcPr>
            <w:tcW w:w="990" w:type="pct"/>
          </w:tcPr>
          <w:p w14:paraId="76CE7FAA"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255.255.255.0</w:t>
            </w:r>
          </w:p>
        </w:tc>
        <w:tc>
          <w:tcPr>
            <w:tcW w:w="937" w:type="pct"/>
          </w:tcPr>
          <w:p w14:paraId="6B049431"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192.168.10.4 - 192.168.10.204</w:t>
            </w:r>
          </w:p>
        </w:tc>
        <w:tc>
          <w:tcPr>
            <w:tcW w:w="1044" w:type="pct"/>
          </w:tcPr>
          <w:p w14:paraId="29B60A52"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192.168.10.205</w:t>
            </w:r>
          </w:p>
        </w:tc>
      </w:tr>
      <w:tr w:rsidR="006E400C" w:rsidRPr="006E400C" w14:paraId="6AA8FEA9" w14:textId="77777777" w:rsidTr="009B6F87">
        <w:trPr>
          <w:trHeight w:val="743"/>
        </w:trPr>
        <w:tc>
          <w:tcPr>
            <w:tcW w:w="957" w:type="pct"/>
          </w:tcPr>
          <w:p w14:paraId="49558855" w14:textId="5A1A019F" w:rsidR="0088280A" w:rsidRPr="006E400C" w:rsidRDefault="00E5735F" w:rsidP="00D92CF6">
            <w:pPr>
              <w:spacing w:line="360" w:lineRule="auto"/>
              <w:ind w:firstLine="0"/>
              <w:rPr>
                <w:rFonts w:asciiTheme="majorHAnsi" w:hAnsiTheme="majorHAnsi" w:cstheme="majorHAnsi"/>
              </w:rPr>
            </w:pPr>
            <w:r w:rsidRPr="006E400C">
              <w:rPr>
                <w:rFonts w:asciiTheme="majorHAnsi" w:hAnsiTheme="majorHAnsi" w:cstheme="majorHAnsi"/>
              </w:rPr>
              <w:t>VLAN</w:t>
            </w:r>
            <w:r w:rsidR="0088280A" w:rsidRPr="006E400C">
              <w:rPr>
                <w:rFonts w:asciiTheme="majorHAnsi" w:hAnsiTheme="majorHAnsi" w:cstheme="majorHAnsi"/>
              </w:rPr>
              <w:t xml:space="preserve"> 20: Manager/Owner</w:t>
            </w:r>
          </w:p>
        </w:tc>
        <w:tc>
          <w:tcPr>
            <w:tcW w:w="1073" w:type="pct"/>
          </w:tcPr>
          <w:p w14:paraId="715C09A8"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192.168.20.3/24</w:t>
            </w:r>
          </w:p>
        </w:tc>
        <w:tc>
          <w:tcPr>
            <w:tcW w:w="990" w:type="pct"/>
          </w:tcPr>
          <w:p w14:paraId="72EB57A2"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255.255.255.0</w:t>
            </w:r>
          </w:p>
        </w:tc>
        <w:tc>
          <w:tcPr>
            <w:tcW w:w="937" w:type="pct"/>
          </w:tcPr>
          <w:p w14:paraId="498DC761"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192.168.20.4 - 192.168.20.204</w:t>
            </w:r>
          </w:p>
        </w:tc>
        <w:tc>
          <w:tcPr>
            <w:tcW w:w="1044" w:type="pct"/>
          </w:tcPr>
          <w:p w14:paraId="5F26B2DF"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192.168.20.205</w:t>
            </w:r>
          </w:p>
        </w:tc>
      </w:tr>
      <w:tr w:rsidR="006E400C" w:rsidRPr="006E400C" w14:paraId="19BFDC21" w14:textId="77777777" w:rsidTr="009B6F87">
        <w:trPr>
          <w:trHeight w:val="754"/>
        </w:trPr>
        <w:tc>
          <w:tcPr>
            <w:tcW w:w="957" w:type="pct"/>
          </w:tcPr>
          <w:p w14:paraId="703E7794" w14:textId="19F61FFD" w:rsidR="0088280A" w:rsidRPr="006E400C" w:rsidRDefault="00E5735F" w:rsidP="00D92CF6">
            <w:pPr>
              <w:spacing w:line="360" w:lineRule="auto"/>
              <w:ind w:firstLine="0"/>
              <w:rPr>
                <w:rFonts w:asciiTheme="majorHAnsi" w:hAnsiTheme="majorHAnsi" w:cstheme="majorHAnsi"/>
              </w:rPr>
            </w:pPr>
            <w:r w:rsidRPr="006E400C">
              <w:rPr>
                <w:rFonts w:asciiTheme="majorHAnsi" w:hAnsiTheme="majorHAnsi" w:cstheme="majorHAnsi"/>
              </w:rPr>
              <w:t>VLAN</w:t>
            </w:r>
            <w:r w:rsidR="0088280A" w:rsidRPr="006E400C">
              <w:rPr>
                <w:rFonts w:asciiTheme="majorHAnsi" w:hAnsiTheme="majorHAnsi" w:cstheme="majorHAnsi"/>
              </w:rPr>
              <w:t xml:space="preserve"> 30: Legal/Finance</w:t>
            </w:r>
          </w:p>
        </w:tc>
        <w:tc>
          <w:tcPr>
            <w:tcW w:w="1073" w:type="pct"/>
          </w:tcPr>
          <w:p w14:paraId="277E4EF8"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192.168.30.3/24</w:t>
            </w:r>
          </w:p>
        </w:tc>
        <w:tc>
          <w:tcPr>
            <w:tcW w:w="990" w:type="pct"/>
          </w:tcPr>
          <w:p w14:paraId="33A850A5"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255.255.255.0</w:t>
            </w:r>
          </w:p>
        </w:tc>
        <w:tc>
          <w:tcPr>
            <w:tcW w:w="937" w:type="pct"/>
          </w:tcPr>
          <w:p w14:paraId="5B2A8788"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192.168.30.4 - 192.168.30.204</w:t>
            </w:r>
          </w:p>
        </w:tc>
        <w:tc>
          <w:tcPr>
            <w:tcW w:w="1044" w:type="pct"/>
          </w:tcPr>
          <w:p w14:paraId="099E5216"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192.168.30.205</w:t>
            </w:r>
          </w:p>
        </w:tc>
      </w:tr>
      <w:tr w:rsidR="006E400C" w:rsidRPr="006E400C" w14:paraId="0C5EBBE8" w14:textId="77777777" w:rsidTr="009B6F87">
        <w:trPr>
          <w:trHeight w:val="503"/>
        </w:trPr>
        <w:tc>
          <w:tcPr>
            <w:tcW w:w="957" w:type="pct"/>
          </w:tcPr>
          <w:p w14:paraId="706C9210" w14:textId="3BAB3C92" w:rsidR="0088280A" w:rsidRPr="006E400C" w:rsidRDefault="00E5735F" w:rsidP="00D92CF6">
            <w:pPr>
              <w:spacing w:line="360" w:lineRule="auto"/>
              <w:ind w:firstLine="0"/>
              <w:rPr>
                <w:rFonts w:asciiTheme="majorHAnsi" w:hAnsiTheme="majorHAnsi" w:cstheme="majorHAnsi"/>
              </w:rPr>
            </w:pPr>
            <w:r w:rsidRPr="006E400C">
              <w:rPr>
                <w:rFonts w:asciiTheme="majorHAnsi" w:hAnsiTheme="majorHAnsi" w:cstheme="majorHAnsi"/>
              </w:rPr>
              <w:t>VLAN</w:t>
            </w:r>
            <w:r w:rsidR="0088280A" w:rsidRPr="006E400C">
              <w:rPr>
                <w:rFonts w:asciiTheme="majorHAnsi" w:hAnsiTheme="majorHAnsi" w:cstheme="majorHAnsi"/>
              </w:rPr>
              <w:t xml:space="preserve"> 40: Analyst</w:t>
            </w:r>
          </w:p>
        </w:tc>
        <w:tc>
          <w:tcPr>
            <w:tcW w:w="1073" w:type="pct"/>
          </w:tcPr>
          <w:p w14:paraId="102C52DF"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192.168.40.3/24</w:t>
            </w:r>
          </w:p>
        </w:tc>
        <w:tc>
          <w:tcPr>
            <w:tcW w:w="990" w:type="pct"/>
          </w:tcPr>
          <w:p w14:paraId="0F73ED96"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255.255.255.0</w:t>
            </w:r>
          </w:p>
        </w:tc>
        <w:tc>
          <w:tcPr>
            <w:tcW w:w="937" w:type="pct"/>
          </w:tcPr>
          <w:p w14:paraId="6D6E4C49"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192.168.40.4 - 192.168.40.204</w:t>
            </w:r>
          </w:p>
        </w:tc>
        <w:tc>
          <w:tcPr>
            <w:tcW w:w="1044" w:type="pct"/>
          </w:tcPr>
          <w:p w14:paraId="3B718096"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192.168.40.205</w:t>
            </w:r>
          </w:p>
        </w:tc>
      </w:tr>
      <w:tr w:rsidR="006E400C" w:rsidRPr="006E400C" w14:paraId="3D5A0211" w14:textId="77777777" w:rsidTr="009B6F87">
        <w:trPr>
          <w:trHeight w:val="503"/>
        </w:trPr>
        <w:tc>
          <w:tcPr>
            <w:tcW w:w="957" w:type="pct"/>
          </w:tcPr>
          <w:p w14:paraId="295B7CB6" w14:textId="2865490F" w:rsidR="0088280A" w:rsidRPr="006E400C" w:rsidRDefault="00E5735F" w:rsidP="00D92CF6">
            <w:pPr>
              <w:spacing w:line="360" w:lineRule="auto"/>
              <w:ind w:firstLine="0"/>
              <w:rPr>
                <w:rFonts w:asciiTheme="majorHAnsi" w:hAnsiTheme="majorHAnsi" w:cstheme="majorHAnsi"/>
              </w:rPr>
            </w:pPr>
            <w:r w:rsidRPr="006E400C">
              <w:rPr>
                <w:rFonts w:asciiTheme="majorHAnsi" w:hAnsiTheme="majorHAnsi" w:cstheme="majorHAnsi"/>
              </w:rPr>
              <w:t>VLAN</w:t>
            </w:r>
            <w:r w:rsidR="0088280A" w:rsidRPr="006E400C">
              <w:rPr>
                <w:rFonts w:asciiTheme="majorHAnsi" w:hAnsiTheme="majorHAnsi" w:cstheme="majorHAnsi"/>
              </w:rPr>
              <w:t xml:space="preserve"> 50: Servers</w:t>
            </w:r>
          </w:p>
        </w:tc>
        <w:tc>
          <w:tcPr>
            <w:tcW w:w="1073" w:type="pct"/>
          </w:tcPr>
          <w:p w14:paraId="35CC2C42"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192.168.50.3/24</w:t>
            </w:r>
          </w:p>
        </w:tc>
        <w:tc>
          <w:tcPr>
            <w:tcW w:w="990" w:type="pct"/>
          </w:tcPr>
          <w:p w14:paraId="74CAA728"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255.255.255.0</w:t>
            </w:r>
          </w:p>
        </w:tc>
        <w:tc>
          <w:tcPr>
            <w:tcW w:w="937" w:type="pct"/>
          </w:tcPr>
          <w:p w14:paraId="1D7B98CD"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192.168.50.4 - 192.168.50.204</w:t>
            </w:r>
          </w:p>
        </w:tc>
        <w:tc>
          <w:tcPr>
            <w:tcW w:w="1044" w:type="pct"/>
          </w:tcPr>
          <w:p w14:paraId="29A1C046" w14:textId="77777777" w:rsidR="0088280A" w:rsidRPr="006E400C" w:rsidRDefault="0088280A" w:rsidP="00D92CF6">
            <w:pPr>
              <w:spacing w:line="360" w:lineRule="auto"/>
              <w:ind w:firstLine="0"/>
              <w:jc w:val="both"/>
              <w:rPr>
                <w:rFonts w:asciiTheme="majorHAnsi" w:hAnsiTheme="majorHAnsi" w:cstheme="majorHAnsi"/>
              </w:rPr>
            </w:pPr>
            <w:r w:rsidRPr="006E400C">
              <w:rPr>
                <w:rFonts w:asciiTheme="majorHAnsi" w:hAnsiTheme="majorHAnsi" w:cstheme="majorHAnsi"/>
              </w:rPr>
              <w:t>192.168.50.205</w:t>
            </w:r>
          </w:p>
        </w:tc>
      </w:tr>
    </w:tbl>
    <w:p w14:paraId="23AC1358" w14:textId="267BA2D9" w:rsidR="0088280A" w:rsidRPr="006E400C" w:rsidRDefault="008441A2" w:rsidP="00D92CF6">
      <w:pPr>
        <w:pStyle w:val="Heading5"/>
        <w:spacing w:line="360" w:lineRule="auto"/>
        <w:ind w:left="993" w:firstLine="0"/>
        <w:rPr>
          <w:rFonts w:cstheme="majorHAnsi"/>
        </w:rPr>
      </w:pPr>
      <w:r w:rsidRPr="006E400C">
        <w:rPr>
          <w:rFonts w:cstheme="majorHAnsi"/>
        </w:rPr>
        <w:t>VTP</w:t>
      </w:r>
    </w:p>
    <w:p w14:paraId="29D72278" w14:textId="45CC5E39" w:rsidR="23EE8E90" w:rsidRPr="006E400C" w:rsidRDefault="23EE8E90" w:rsidP="00D92CF6">
      <w:pPr>
        <w:spacing w:line="360" w:lineRule="auto"/>
        <w:jc w:val="both"/>
        <w:rPr>
          <w:rFonts w:asciiTheme="majorHAnsi" w:hAnsiTheme="majorHAnsi" w:cstheme="majorHAnsi"/>
        </w:rPr>
      </w:pPr>
      <w:r w:rsidRPr="006E400C">
        <w:rPr>
          <w:rFonts w:asciiTheme="majorHAnsi" w:hAnsiTheme="majorHAnsi" w:cstheme="majorHAnsi"/>
        </w:rPr>
        <w:t>VTP (</w:t>
      </w:r>
      <w:r w:rsidR="00E5735F" w:rsidRPr="006E400C">
        <w:rPr>
          <w:rFonts w:asciiTheme="majorHAnsi" w:hAnsiTheme="majorHAnsi" w:cstheme="majorHAnsi"/>
        </w:rPr>
        <w:t>VLAN</w:t>
      </w:r>
      <w:r w:rsidRPr="006E400C">
        <w:rPr>
          <w:rFonts w:asciiTheme="majorHAnsi" w:hAnsiTheme="majorHAnsi" w:cstheme="majorHAnsi"/>
        </w:rPr>
        <w:t xml:space="preserve"> </w:t>
      </w:r>
      <w:proofErr w:type="spellStart"/>
      <w:r w:rsidRPr="006E400C">
        <w:rPr>
          <w:rFonts w:asciiTheme="majorHAnsi" w:hAnsiTheme="majorHAnsi" w:cstheme="majorHAnsi"/>
        </w:rPr>
        <w:t>Trunking</w:t>
      </w:r>
      <w:proofErr w:type="spellEnd"/>
      <w:r w:rsidRPr="006E400C">
        <w:rPr>
          <w:rFonts w:asciiTheme="majorHAnsi" w:hAnsiTheme="majorHAnsi" w:cstheme="majorHAnsi"/>
        </w:rPr>
        <w:t xml:space="preserve"> Protocol) is a Cisco proprietary protocol used by Cisco switches to exchange </w:t>
      </w:r>
      <w:r w:rsidR="00E5735F" w:rsidRPr="006E400C">
        <w:rPr>
          <w:rFonts w:asciiTheme="majorHAnsi" w:hAnsiTheme="majorHAnsi" w:cstheme="majorHAnsi"/>
        </w:rPr>
        <w:t>VLAN</w:t>
      </w:r>
      <w:r w:rsidRPr="006E400C">
        <w:rPr>
          <w:rFonts w:asciiTheme="majorHAnsi" w:hAnsiTheme="majorHAnsi" w:cstheme="majorHAnsi"/>
        </w:rPr>
        <w:t xml:space="preserve"> information. With VTP, you can synchronize </w:t>
      </w:r>
      <w:r w:rsidR="00E5735F" w:rsidRPr="006E400C">
        <w:rPr>
          <w:rFonts w:asciiTheme="majorHAnsi" w:hAnsiTheme="majorHAnsi" w:cstheme="majorHAnsi"/>
        </w:rPr>
        <w:t>VLAN</w:t>
      </w:r>
      <w:r w:rsidRPr="006E400C">
        <w:rPr>
          <w:rFonts w:asciiTheme="majorHAnsi" w:hAnsiTheme="majorHAnsi" w:cstheme="majorHAnsi"/>
        </w:rPr>
        <w:t xml:space="preserve"> information (such as </w:t>
      </w:r>
      <w:r w:rsidR="00E5735F" w:rsidRPr="006E400C">
        <w:rPr>
          <w:rFonts w:asciiTheme="majorHAnsi" w:hAnsiTheme="majorHAnsi" w:cstheme="majorHAnsi"/>
        </w:rPr>
        <w:t>VLAN</w:t>
      </w:r>
      <w:r w:rsidRPr="006E400C">
        <w:rPr>
          <w:rFonts w:asciiTheme="majorHAnsi" w:hAnsiTheme="majorHAnsi" w:cstheme="majorHAnsi"/>
        </w:rPr>
        <w:t xml:space="preserve"> ID or </w:t>
      </w:r>
      <w:r w:rsidR="00E5735F" w:rsidRPr="006E400C">
        <w:rPr>
          <w:rFonts w:asciiTheme="majorHAnsi" w:hAnsiTheme="majorHAnsi" w:cstheme="majorHAnsi"/>
        </w:rPr>
        <w:t>VLAN</w:t>
      </w:r>
      <w:r w:rsidRPr="006E400C">
        <w:rPr>
          <w:rFonts w:asciiTheme="majorHAnsi" w:hAnsiTheme="majorHAnsi" w:cstheme="majorHAnsi"/>
        </w:rPr>
        <w:t xml:space="preserve"> name) with switches inside the same VTP domain. A VTP domain is a set of trunked switches with the matching VTP settings (the domain name, password and VTP version). All switches inside the same VTP domain share their </w:t>
      </w:r>
      <w:r w:rsidR="00E5735F" w:rsidRPr="006E400C">
        <w:rPr>
          <w:rFonts w:asciiTheme="majorHAnsi" w:hAnsiTheme="majorHAnsi" w:cstheme="majorHAnsi"/>
        </w:rPr>
        <w:t>VLAN</w:t>
      </w:r>
      <w:r w:rsidRPr="006E400C">
        <w:rPr>
          <w:rFonts w:asciiTheme="majorHAnsi" w:hAnsiTheme="majorHAnsi" w:cstheme="majorHAnsi"/>
        </w:rPr>
        <w:t xml:space="preserve"> information with each other. </w:t>
      </w:r>
    </w:p>
    <w:p w14:paraId="60DC4837" w14:textId="45CC5E39" w:rsidR="23EE8E90" w:rsidRPr="006E400C" w:rsidRDefault="23EE8E90" w:rsidP="00D92CF6">
      <w:pPr>
        <w:spacing w:line="360" w:lineRule="auto"/>
        <w:jc w:val="both"/>
        <w:rPr>
          <w:rFonts w:asciiTheme="majorHAnsi" w:hAnsiTheme="majorHAnsi" w:cstheme="majorHAnsi"/>
        </w:rPr>
      </w:pPr>
      <w:r w:rsidRPr="006E400C">
        <w:rPr>
          <w:rFonts w:asciiTheme="majorHAnsi" w:hAnsiTheme="majorHAnsi" w:cstheme="majorHAnsi"/>
        </w:rPr>
        <w:t xml:space="preserve">In this network, VTP is used on Core-1 switch </w:t>
      </w:r>
      <w:r w:rsidR="4AF47941" w:rsidRPr="006E400C">
        <w:rPr>
          <w:rFonts w:asciiTheme="majorHAnsi" w:hAnsiTheme="majorHAnsi" w:cstheme="majorHAnsi"/>
        </w:rPr>
        <w:t xml:space="preserve">with server mode. Others switches in </w:t>
      </w:r>
      <w:r w:rsidR="0063076A" w:rsidRPr="006E400C">
        <w:rPr>
          <w:rFonts w:asciiTheme="majorHAnsi" w:hAnsiTheme="majorHAnsi" w:cstheme="majorHAnsi"/>
        </w:rPr>
        <w:t>headquarters</w:t>
      </w:r>
      <w:r w:rsidR="4AF47941" w:rsidRPr="006E400C">
        <w:rPr>
          <w:rFonts w:asciiTheme="majorHAnsi" w:hAnsiTheme="majorHAnsi" w:cstheme="majorHAnsi"/>
        </w:rPr>
        <w:t xml:space="preserve"> are also using VTP but in client mode. </w:t>
      </w:r>
      <w:r w:rsidR="1BC4BD5B" w:rsidRPr="006E400C">
        <w:rPr>
          <w:rFonts w:asciiTheme="majorHAnsi" w:hAnsiTheme="majorHAnsi" w:cstheme="majorHAnsi"/>
        </w:rPr>
        <w:t xml:space="preserve">This means when we want to </w:t>
      </w:r>
      <w:r w:rsidR="0063076A" w:rsidRPr="006E400C">
        <w:rPr>
          <w:rFonts w:asciiTheme="majorHAnsi" w:hAnsiTheme="majorHAnsi" w:cstheme="majorHAnsi"/>
        </w:rPr>
        <w:t>make</w:t>
      </w:r>
      <w:r w:rsidR="1BC4BD5B" w:rsidRPr="006E400C">
        <w:rPr>
          <w:rFonts w:asciiTheme="majorHAnsi" w:hAnsiTheme="majorHAnsi" w:cstheme="majorHAnsi"/>
        </w:rPr>
        <w:t xml:space="preserve"> some adjustments on </w:t>
      </w:r>
      <w:r w:rsidR="00E5735F" w:rsidRPr="006E400C">
        <w:rPr>
          <w:rFonts w:asciiTheme="majorHAnsi" w:hAnsiTheme="majorHAnsi" w:cstheme="majorHAnsi"/>
        </w:rPr>
        <w:t>VLAN</w:t>
      </w:r>
      <w:r w:rsidR="1BC4BD5B" w:rsidRPr="006E400C">
        <w:rPr>
          <w:rFonts w:asciiTheme="majorHAnsi" w:hAnsiTheme="majorHAnsi" w:cstheme="majorHAnsi"/>
        </w:rPr>
        <w:t xml:space="preserve">, it just </w:t>
      </w:r>
      <w:r w:rsidR="2ACB1DFC" w:rsidRPr="006E400C">
        <w:rPr>
          <w:rFonts w:asciiTheme="majorHAnsi" w:hAnsiTheme="majorHAnsi" w:cstheme="majorHAnsi"/>
        </w:rPr>
        <w:t xml:space="preserve">needs to be done in Core-1 switch rather than adjusting again and again in </w:t>
      </w:r>
      <w:r w:rsidR="54873E4A" w:rsidRPr="006E400C">
        <w:rPr>
          <w:rFonts w:asciiTheme="majorHAnsi" w:hAnsiTheme="majorHAnsi" w:cstheme="majorHAnsi"/>
        </w:rPr>
        <w:t xml:space="preserve">other switches. It would </w:t>
      </w:r>
      <w:r w:rsidR="0063076A" w:rsidRPr="006E400C">
        <w:rPr>
          <w:rFonts w:asciiTheme="majorHAnsi" w:hAnsiTheme="majorHAnsi" w:cstheme="majorHAnsi"/>
        </w:rPr>
        <w:t>save</w:t>
      </w:r>
      <w:r w:rsidR="54873E4A" w:rsidRPr="006E400C">
        <w:rPr>
          <w:rFonts w:asciiTheme="majorHAnsi" w:hAnsiTheme="majorHAnsi" w:cstheme="majorHAnsi"/>
        </w:rPr>
        <w:t xml:space="preserve"> time as the </w:t>
      </w:r>
      <w:r w:rsidR="0063076A" w:rsidRPr="006E400C">
        <w:rPr>
          <w:rFonts w:asciiTheme="majorHAnsi" w:hAnsiTheme="majorHAnsi" w:cstheme="majorHAnsi"/>
        </w:rPr>
        <w:t>configuration</w:t>
      </w:r>
      <w:r w:rsidR="54873E4A" w:rsidRPr="006E400C">
        <w:rPr>
          <w:rFonts w:asciiTheme="majorHAnsi" w:hAnsiTheme="majorHAnsi" w:cstheme="majorHAnsi"/>
        </w:rPr>
        <w:t xml:space="preserve"> will not have to be repeated on every switch</w:t>
      </w:r>
      <w:r w:rsidR="132C237C" w:rsidRPr="006E400C">
        <w:rPr>
          <w:rFonts w:asciiTheme="majorHAnsi" w:hAnsiTheme="majorHAnsi" w:cstheme="majorHAnsi"/>
        </w:rPr>
        <w:t>.</w:t>
      </w:r>
    </w:p>
    <w:p w14:paraId="303C8453" w14:textId="0265D678" w:rsidR="007C51A5" w:rsidRPr="006E400C" w:rsidRDefault="007C51A5" w:rsidP="00D92CF6">
      <w:pPr>
        <w:pStyle w:val="Heading4"/>
        <w:spacing w:line="360" w:lineRule="auto"/>
        <w:ind w:left="709" w:firstLine="0"/>
        <w:rPr>
          <w:rFonts w:cstheme="majorHAnsi"/>
        </w:rPr>
      </w:pPr>
      <w:r w:rsidRPr="006E400C">
        <w:rPr>
          <w:rFonts w:cstheme="majorHAnsi"/>
        </w:rPr>
        <w:t>A</w:t>
      </w:r>
      <w:r w:rsidR="3CB27653" w:rsidRPr="006E400C">
        <w:rPr>
          <w:rFonts w:cstheme="majorHAnsi"/>
        </w:rPr>
        <w:t xml:space="preserve">ccess </w:t>
      </w:r>
      <w:r w:rsidRPr="006E400C">
        <w:rPr>
          <w:rFonts w:cstheme="majorHAnsi"/>
        </w:rPr>
        <w:t>C</w:t>
      </w:r>
      <w:r w:rsidR="224708EE" w:rsidRPr="006E400C">
        <w:rPr>
          <w:rFonts w:cstheme="majorHAnsi"/>
        </w:rPr>
        <w:t xml:space="preserve">ontrol </w:t>
      </w:r>
      <w:r w:rsidRPr="006E400C">
        <w:rPr>
          <w:rFonts w:cstheme="majorHAnsi"/>
        </w:rPr>
        <w:t>L</w:t>
      </w:r>
      <w:r w:rsidR="12C15BB2" w:rsidRPr="006E400C">
        <w:rPr>
          <w:rFonts w:cstheme="majorHAnsi"/>
        </w:rPr>
        <w:t>ist (ACL)</w:t>
      </w:r>
    </w:p>
    <w:p w14:paraId="55668288" w14:textId="45CC5E39" w:rsidR="008441A2" w:rsidRPr="006E400C" w:rsidRDefault="008441A2" w:rsidP="00D92CF6">
      <w:pPr>
        <w:spacing w:line="360" w:lineRule="auto"/>
        <w:ind w:firstLine="0"/>
        <w:jc w:val="both"/>
        <w:rPr>
          <w:rFonts w:asciiTheme="majorHAnsi" w:hAnsiTheme="majorHAnsi" w:cstheme="majorHAnsi"/>
        </w:rPr>
      </w:pPr>
      <w:r w:rsidRPr="006E400C">
        <w:rPr>
          <w:rFonts w:asciiTheme="majorHAnsi" w:hAnsiTheme="majorHAnsi" w:cstheme="majorHAnsi"/>
        </w:rPr>
        <w:t>Cisco ACLs are characterized by single or multiple permit/deny statements. The purpose is to filter inbound or outbound packets on a selected network interface.</w:t>
      </w:r>
    </w:p>
    <w:p w14:paraId="107AE316" w14:textId="45CC5E39" w:rsidR="008441A2" w:rsidRPr="006E400C" w:rsidRDefault="3AB49ADB" w:rsidP="00D92CF6">
      <w:pPr>
        <w:spacing w:line="360" w:lineRule="auto"/>
        <w:ind w:firstLine="0"/>
        <w:jc w:val="both"/>
        <w:rPr>
          <w:rFonts w:asciiTheme="majorHAnsi" w:eastAsiaTheme="majorEastAsia" w:hAnsiTheme="majorHAnsi" w:cstheme="majorHAnsi"/>
          <w:b/>
          <w:bCs/>
        </w:rPr>
      </w:pPr>
      <w:r w:rsidRPr="006E400C">
        <w:rPr>
          <w:rFonts w:asciiTheme="majorHAnsi" w:hAnsiTheme="majorHAnsi" w:cstheme="majorHAnsi"/>
        </w:rPr>
        <w:lastRenderedPageBreak/>
        <w:t xml:space="preserve">In this </w:t>
      </w:r>
      <w:r w:rsidR="01FB0334" w:rsidRPr="006E400C">
        <w:rPr>
          <w:rFonts w:asciiTheme="majorHAnsi" w:hAnsiTheme="majorHAnsi" w:cstheme="majorHAnsi"/>
        </w:rPr>
        <w:t>scenario</w:t>
      </w:r>
      <w:r w:rsidRPr="006E400C">
        <w:rPr>
          <w:rFonts w:asciiTheme="majorHAnsi" w:hAnsiTheme="majorHAnsi" w:cstheme="majorHAnsi"/>
        </w:rPr>
        <w:t>, ACL is used mainly to block others computer from accessing 2 Core switches and 2 routers (Active and Backup) in headquarters. Only the Manager or the Owner can access those devices through their computer or laptop in VLAN 20. Also, we used SSH to secure this connection between VLAN 20 and those 4 devices.</w:t>
      </w:r>
    </w:p>
    <w:p w14:paraId="1FA6A566" w14:textId="45CC5E39" w:rsidR="00762473" w:rsidRPr="006E400C" w:rsidRDefault="745CB40E" w:rsidP="00D92CF6">
      <w:pPr>
        <w:pStyle w:val="Heading3"/>
        <w:spacing w:line="360" w:lineRule="auto"/>
        <w:ind w:left="284" w:firstLine="0"/>
        <w:rPr>
          <w:rFonts w:cstheme="majorHAnsi"/>
        </w:rPr>
      </w:pPr>
      <w:bookmarkStart w:id="18" w:name="_Toc122083655"/>
      <w:bookmarkStart w:id="19" w:name="_Toc122095237"/>
      <w:r w:rsidRPr="006E400C">
        <w:rPr>
          <w:rFonts w:cstheme="majorHAnsi"/>
        </w:rPr>
        <w:t>Network layer</w:t>
      </w:r>
      <w:bookmarkEnd w:id="18"/>
      <w:bookmarkEnd w:id="19"/>
    </w:p>
    <w:p w14:paraId="063E9CF9" w14:textId="45CC5E39" w:rsidR="00762473" w:rsidRPr="006E400C" w:rsidRDefault="06D6800A" w:rsidP="00D92CF6">
      <w:pPr>
        <w:spacing w:line="360" w:lineRule="auto"/>
        <w:ind w:firstLine="0"/>
        <w:jc w:val="both"/>
        <w:rPr>
          <w:rFonts w:asciiTheme="majorHAnsi" w:hAnsiTheme="majorHAnsi" w:cstheme="majorHAnsi"/>
        </w:rPr>
      </w:pPr>
      <w:r w:rsidRPr="006E400C">
        <w:rPr>
          <w:rFonts w:asciiTheme="majorHAnsi" w:hAnsiTheme="majorHAnsi" w:cstheme="majorHAnsi"/>
        </w:rPr>
        <w:t>This layer has two main functions: the first is turning “segments” in transport layer into network packets and reassembling these packets on the receiving end; and the second is discovering the best path across a physical network (routing packets). Network</w:t>
      </w:r>
      <w:r w:rsidR="6040993E" w:rsidRPr="006E400C">
        <w:rPr>
          <w:rFonts w:asciiTheme="majorHAnsi" w:hAnsiTheme="majorHAnsi" w:cstheme="majorHAnsi"/>
        </w:rPr>
        <w:t xml:space="preserve"> </w:t>
      </w:r>
      <w:r w:rsidRPr="006E400C">
        <w:rPr>
          <w:rFonts w:asciiTheme="majorHAnsi" w:hAnsiTheme="majorHAnsi" w:cstheme="majorHAnsi"/>
        </w:rPr>
        <w:t>layer uses network addresses (IP addresses) to guide packets to a determined node.</w:t>
      </w:r>
      <w:r w:rsidR="76D59808" w:rsidRPr="006E400C">
        <w:rPr>
          <w:rFonts w:asciiTheme="majorHAnsi" w:hAnsiTheme="majorHAnsi" w:cstheme="majorHAnsi"/>
        </w:rPr>
        <w:t xml:space="preserve"> For this scenario, there are two aspects of network layer that we will further discuss about: routing and IP configuration.</w:t>
      </w:r>
    </w:p>
    <w:p w14:paraId="48921946" w14:textId="61E335AB" w:rsidR="15EFBE8F" w:rsidRPr="006E400C" w:rsidRDefault="0063076A" w:rsidP="00D92CF6">
      <w:pPr>
        <w:pStyle w:val="Heading4"/>
        <w:spacing w:line="360" w:lineRule="auto"/>
        <w:ind w:left="709" w:firstLine="0"/>
        <w:rPr>
          <w:rFonts w:cstheme="majorHAnsi"/>
        </w:rPr>
      </w:pPr>
      <w:r w:rsidRPr="006E400C">
        <w:rPr>
          <w:rFonts w:cstheme="majorHAnsi"/>
        </w:rPr>
        <w:t>Routing</w:t>
      </w:r>
    </w:p>
    <w:p w14:paraId="4E59D4F7" w14:textId="0119266B" w:rsidR="00A86DE3" w:rsidRPr="006E400C" w:rsidRDefault="75C69E28" w:rsidP="00D92CF6">
      <w:pPr>
        <w:spacing w:line="360" w:lineRule="auto"/>
        <w:ind w:firstLine="0"/>
        <w:rPr>
          <w:rFonts w:asciiTheme="majorHAnsi" w:hAnsiTheme="majorHAnsi" w:cstheme="majorHAnsi"/>
        </w:rPr>
      </w:pPr>
      <w:r w:rsidRPr="006E400C">
        <w:rPr>
          <w:rFonts w:asciiTheme="majorHAnsi" w:hAnsiTheme="majorHAnsi" w:cstheme="majorHAnsi"/>
        </w:rPr>
        <w:t>There are three main ways to setup the routing</w:t>
      </w:r>
      <w:r w:rsidR="34335248" w:rsidRPr="006E400C">
        <w:rPr>
          <w:rFonts w:asciiTheme="majorHAnsi" w:hAnsiTheme="majorHAnsi" w:cstheme="majorHAnsi"/>
        </w:rPr>
        <w:t>: st</w:t>
      </w:r>
      <w:r w:rsidRPr="006E400C">
        <w:rPr>
          <w:rFonts w:asciiTheme="majorHAnsi" w:hAnsiTheme="majorHAnsi" w:cstheme="majorHAnsi"/>
        </w:rPr>
        <w:t xml:space="preserve">atic </w:t>
      </w:r>
      <w:r w:rsidR="3B6A083C" w:rsidRPr="006E400C">
        <w:rPr>
          <w:rFonts w:asciiTheme="majorHAnsi" w:hAnsiTheme="majorHAnsi" w:cstheme="majorHAnsi"/>
        </w:rPr>
        <w:t>r</w:t>
      </w:r>
      <w:r w:rsidRPr="006E400C">
        <w:rPr>
          <w:rFonts w:asciiTheme="majorHAnsi" w:hAnsiTheme="majorHAnsi" w:cstheme="majorHAnsi"/>
        </w:rPr>
        <w:t xml:space="preserve">outing </w:t>
      </w:r>
      <w:r w:rsidR="4F4DF060" w:rsidRPr="006E400C">
        <w:rPr>
          <w:rFonts w:asciiTheme="majorHAnsi" w:hAnsiTheme="majorHAnsi" w:cstheme="majorHAnsi"/>
        </w:rPr>
        <w:t>(</w:t>
      </w:r>
      <w:r w:rsidR="1554611D" w:rsidRPr="006E400C">
        <w:rPr>
          <w:rFonts w:asciiTheme="majorHAnsi" w:hAnsiTheme="majorHAnsi" w:cstheme="majorHAnsi"/>
        </w:rPr>
        <w:t>setting up static IP</w:t>
      </w:r>
      <w:r w:rsidR="36A1816D" w:rsidRPr="006E400C">
        <w:rPr>
          <w:rFonts w:asciiTheme="majorHAnsi" w:hAnsiTheme="majorHAnsi" w:cstheme="majorHAnsi"/>
        </w:rPr>
        <w:t xml:space="preserve"> on separate PCs</w:t>
      </w:r>
      <w:r w:rsidR="6804C9B6" w:rsidRPr="006E400C">
        <w:rPr>
          <w:rFonts w:asciiTheme="majorHAnsi" w:hAnsiTheme="majorHAnsi" w:cstheme="majorHAnsi"/>
        </w:rPr>
        <w:t>,</w:t>
      </w:r>
      <w:r w:rsidR="1554611D" w:rsidRPr="006E400C">
        <w:rPr>
          <w:rFonts w:asciiTheme="majorHAnsi" w:hAnsiTheme="majorHAnsi" w:cstheme="majorHAnsi"/>
        </w:rPr>
        <w:t xml:space="preserve"> </w:t>
      </w:r>
      <w:r w:rsidRPr="006E400C">
        <w:rPr>
          <w:rFonts w:asciiTheme="majorHAnsi" w:hAnsiTheme="majorHAnsi" w:cstheme="majorHAnsi"/>
        </w:rPr>
        <w:t>configur</w:t>
      </w:r>
      <w:r w:rsidR="11BA0C10" w:rsidRPr="006E400C">
        <w:rPr>
          <w:rFonts w:asciiTheme="majorHAnsi" w:hAnsiTheme="majorHAnsi" w:cstheme="majorHAnsi"/>
        </w:rPr>
        <w:t>ing</w:t>
      </w:r>
      <w:r w:rsidRPr="006E400C">
        <w:rPr>
          <w:rFonts w:asciiTheme="majorHAnsi" w:hAnsiTheme="majorHAnsi" w:cstheme="majorHAnsi"/>
        </w:rPr>
        <w:t xml:space="preserve"> on core routers of each </w:t>
      </w:r>
      <w:r w:rsidR="0E13C30A" w:rsidRPr="006E400C">
        <w:rPr>
          <w:rFonts w:asciiTheme="majorHAnsi" w:hAnsiTheme="majorHAnsi" w:cstheme="majorHAnsi"/>
        </w:rPr>
        <w:t>branch</w:t>
      </w:r>
      <w:r w:rsidRPr="006E400C">
        <w:rPr>
          <w:rFonts w:asciiTheme="majorHAnsi" w:hAnsiTheme="majorHAnsi" w:cstheme="majorHAnsi"/>
        </w:rPr>
        <w:t xml:space="preserve"> and </w:t>
      </w:r>
      <w:r w:rsidR="75A35F7D" w:rsidRPr="006E400C">
        <w:rPr>
          <w:rFonts w:asciiTheme="majorHAnsi" w:hAnsiTheme="majorHAnsi" w:cstheme="majorHAnsi"/>
        </w:rPr>
        <w:t>then routing</w:t>
      </w:r>
      <w:r w:rsidRPr="006E400C">
        <w:rPr>
          <w:rFonts w:asciiTheme="majorHAnsi" w:hAnsiTheme="majorHAnsi" w:cstheme="majorHAnsi"/>
        </w:rPr>
        <w:t xml:space="preserve"> the traffic from </w:t>
      </w:r>
      <w:r w:rsidR="11C78303" w:rsidRPr="006E400C">
        <w:rPr>
          <w:rFonts w:asciiTheme="majorHAnsi" w:hAnsiTheme="majorHAnsi" w:cstheme="majorHAnsi"/>
        </w:rPr>
        <w:t>main network to outside network), d</w:t>
      </w:r>
      <w:r w:rsidR="754E4BD6" w:rsidRPr="006E400C">
        <w:rPr>
          <w:rFonts w:asciiTheme="majorHAnsi" w:hAnsiTheme="majorHAnsi" w:cstheme="majorHAnsi"/>
        </w:rPr>
        <w:t>ynamic</w:t>
      </w:r>
      <w:r w:rsidR="15EFBE8F" w:rsidRPr="006E400C">
        <w:rPr>
          <w:rFonts w:asciiTheme="majorHAnsi" w:hAnsiTheme="majorHAnsi" w:cstheme="majorHAnsi"/>
        </w:rPr>
        <w:t xml:space="preserve"> routing </w:t>
      </w:r>
      <w:r w:rsidR="2FD43376" w:rsidRPr="006E400C">
        <w:rPr>
          <w:rFonts w:asciiTheme="majorHAnsi" w:hAnsiTheme="majorHAnsi" w:cstheme="majorHAnsi"/>
        </w:rPr>
        <w:t xml:space="preserve">(setting IP configuration </w:t>
      </w:r>
      <w:r w:rsidR="15EFBE8F" w:rsidRPr="006E400C">
        <w:rPr>
          <w:rFonts w:asciiTheme="majorHAnsi" w:hAnsiTheme="majorHAnsi" w:cstheme="majorHAnsi"/>
        </w:rPr>
        <w:t xml:space="preserve">on core routers </w:t>
      </w:r>
      <w:r w:rsidR="2D3BE94E" w:rsidRPr="006E400C">
        <w:rPr>
          <w:rFonts w:asciiTheme="majorHAnsi" w:hAnsiTheme="majorHAnsi" w:cstheme="majorHAnsi"/>
        </w:rPr>
        <w:t>so</w:t>
      </w:r>
      <w:r w:rsidR="15EFBE8F" w:rsidRPr="006E400C">
        <w:rPr>
          <w:rFonts w:asciiTheme="majorHAnsi" w:hAnsiTheme="majorHAnsi" w:cstheme="majorHAnsi"/>
        </w:rPr>
        <w:t xml:space="preserve"> the traffic from inside network </w:t>
      </w:r>
      <w:r w:rsidR="68719423" w:rsidRPr="006E400C">
        <w:rPr>
          <w:rFonts w:asciiTheme="majorHAnsi" w:hAnsiTheme="majorHAnsi" w:cstheme="majorHAnsi"/>
        </w:rPr>
        <w:t>can communicate with</w:t>
      </w:r>
      <w:r w:rsidR="15EFBE8F" w:rsidRPr="006E400C">
        <w:rPr>
          <w:rFonts w:asciiTheme="majorHAnsi" w:hAnsiTheme="majorHAnsi" w:cstheme="majorHAnsi"/>
        </w:rPr>
        <w:t xml:space="preserve"> ISP router for</w:t>
      </w:r>
      <w:r w:rsidR="78F0F58A" w:rsidRPr="006E400C">
        <w:rPr>
          <w:rFonts w:asciiTheme="majorHAnsi" w:hAnsiTheme="majorHAnsi" w:cstheme="majorHAnsi"/>
        </w:rPr>
        <w:t xml:space="preserve"> internet or other unknown traffic) and i</w:t>
      </w:r>
      <w:r w:rsidR="15EFBE8F" w:rsidRPr="006E400C">
        <w:rPr>
          <w:rFonts w:asciiTheme="majorHAnsi" w:hAnsiTheme="majorHAnsi" w:cstheme="majorHAnsi"/>
        </w:rPr>
        <w:t xml:space="preserve">nter VLAN routing </w:t>
      </w:r>
      <w:r w:rsidR="2FB47F54" w:rsidRPr="006E400C">
        <w:rPr>
          <w:rFonts w:asciiTheme="majorHAnsi" w:hAnsiTheme="majorHAnsi" w:cstheme="majorHAnsi"/>
        </w:rPr>
        <w:t>(configuring core routers</w:t>
      </w:r>
      <w:r w:rsidR="15EFBE8F" w:rsidRPr="006E400C">
        <w:rPr>
          <w:rFonts w:asciiTheme="majorHAnsi" w:hAnsiTheme="majorHAnsi" w:cstheme="majorHAnsi"/>
        </w:rPr>
        <w:t xml:space="preserve"> to route the traffic between different VLAN in the network</w:t>
      </w:r>
      <w:r w:rsidR="350A5671" w:rsidRPr="006E400C">
        <w:rPr>
          <w:rFonts w:asciiTheme="majorHAnsi" w:hAnsiTheme="majorHAnsi" w:cstheme="majorHAnsi"/>
        </w:rPr>
        <w:t>).</w:t>
      </w:r>
    </w:p>
    <w:p w14:paraId="53B4B4F8" w14:textId="24DF6984" w:rsidR="0063076A" w:rsidRPr="006E400C" w:rsidRDefault="350A5671" w:rsidP="00D92CF6">
      <w:pPr>
        <w:spacing w:line="360" w:lineRule="auto"/>
        <w:ind w:firstLine="0"/>
        <w:rPr>
          <w:rFonts w:asciiTheme="majorHAnsi" w:hAnsiTheme="majorHAnsi" w:cstheme="majorHAnsi"/>
        </w:rPr>
      </w:pPr>
      <w:r w:rsidRPr="006E400C">
        <w:rPr>
          <w:rFonts w:asciiTheme="majorHAnsi" w:hAnsiTheme="majorHAnsi" w:cstheme="majorHAnsi"/>
        </w:rPr>
        <w:t>For this scenario, we use all three kind</w:t>
      </w:r>
      <w:r w:rsidR="576335EE" w:rsidRPr="006E400C">
        <w:rPr>
          <w:rFonts w:asciiTheme="majorHAnsi" w:hAnsiTheme="majorHAnsi" w:cstheme="majorHAnsi"/>
        </w:rPr>
        <w:t>s</w:t>
      </w:r>
      <w:r w:rsidRPr="006E400C">
        <w:rPr>
          <w:rFonts w:asciiTheme="majorHAnsi" w:hAnsiTheme="majorHAnsi" w:cstheme="majorHAnsi"/>
        </w:rPr>
        <w:t xml:space="preserve"> </w:t>
      </w:r>
      <w:r w:rsidR="251BA56E" w:rsidRPr="006E400C">
        <w:rPr>
          <w:rFonts w:asciiTheme="majorHAnsi" w:hAnsiTheme="majorHAnsi" w:cstheme="majorHAnsi"/>
        </w:rPr>
        <w:t>of routing:</w:t>
      </w:r>
      <w:r w:rsidRPr="006E400C">
        <w:rPr>
          <w:rFonts w:asciiTheme="majorHAnsi" w:hAnsiTheme="majorHAnsi" w:cstheme="majorHAnsi"/>
        </w:rPr>
        <w:t xml:space="preserve"> static </w:t>
      </w:r>
      <w:r w:rsidR="6C8FD611" w:rsidRPr="006E400C">
        <w:rPr>
          <w:rFonts w:asciiTheme="majorHAnsi" w:hAnsiTheme="majorHAnsi" w:cstheme="majorHAnsi"/>
        </w:rPr>
        <w:t>routing for</w:t>
      </w:r>
      <w:r w:rsidRPr="006E400C">
        <w:rPr>
          <w:rFonts w:asciiTheme="majorHAnsi" w:hAnsiTheme="majorHAnsi" w:cstheme="majorHAnsi"/>
        </w:rPr>
        <w:t xml:space="preserve"> </w:t>
      </w:r>
      <w:r w:rsidR="734A640C" w:rsidRPr="006E400C">
        <w:rPr>
          <w:rFonts w:asciiTheme="majorHAnsi" w:hAnsiTheme="majorHAnsi" w:cstheme="majorHAnsi"/>
        </w:rPr>
        <w:t>both core and branch routers</w:t>
      </w:r>
      <w:r w:rsidR="49A6F5F7" w:rsidRPr="006E400C">
        <w:rPr>
          <w:rFonts w:asciiTheme="majorHAnsi" w:hAnsiTheme="majorHAnsi" w:cstheme="majorHAnsi"/>
        </w:rPr>
        <w:t xml:space="preserve">, dynamic routing for sub-router level devices (as all players' PC </w:t>
      </w:r>
      <w:r w:rsidR="3310B5D2" w:rsidRPr="006E400C">
        <w:rPr>
          <w:rFonts w:asciiTheme="majorHAnsi" w:hAnsiTheme="majorHAnsi" w:cstheme="majorHAnsi"/>
        </w:rPr>
        <w:t>and</w:t>
      </w:r>
      <w:r w:rsidR="49A6F5F7" w:rsidRPr="006E400C">
        <w:rPr>
          <w:rFonts w:asciiTheme="majorHAnsi" w:hAnsiTheme="majorHAnsi" w:cstheme="majorHAnsi"/>
        </w:rPr>
        <w:t xml:space="preserve"> 2 core switches)</w:t>
      </w:r>
      <w:r w:rsidR="7D1DD60E" w:rsidRPr="006E400C">
        <w:rPr>
          <w:rFonts w:asciiTheme="majorHAnsi" w:hAnsiTheme="majorHAnsi" w:cstheme="majorHAnsi"/>
        </w:rPr>
        <w:t xml:space="preserve"> and inter VLAN routing for PCs related to the headquarter branch.</w:t>
      </w:r>
    </w:p>
    <w:p w14:paraId="04176242" w14:textId="6E2DB9A9" w:rsidR="00D92CF6" w:rsidRPr="006E400C" w:rsidRDefault="003E43B1" w:rsidP="00D92CF6">
      <w:pPr>
        <w:pStyle w:val="Heading4"/>
        <w:spacing w:line="360" w:lineRule="auto"/>
        <w:ind w:left="709" w:firstLine="0"/>
        <w:rPr>
          <w:rFonts w:cstheme="majorHAnsi"/>
        </w:rPr>
      </w:pPr>
      <w:r w:rsidRPr="006E400C">
        <w:rPr>
          <w:rFonts w:cstheme="majorHAnsi"/>
        </w:rPr>
        <w:t>IP Configuration</w:t>
      </w:r>
    </w:p>
    <w:tbl>
      <w:tblPr>
        <w:tblStyle w:val="GridTable4"/>
        <w:tblW w:w="0" w:type="auto"/>
        <w:tblLook w:val="0620" w:firstRow="1" w:lastRow="0" w:firstColumn="0" w:lastColumn="0" w:noHBand="1" w:noVBand="1"/>
      </w:tblPr>
      <w:tblGrid>
        <w:gridCol w:w="1691"/>
        <w:gridCol w:w="1872"/>
        <w:gridCol w:w="1935"/>
        <w:gridCol w:w="1909"/>
        <w:gridCol w:w="1943"/>
      </w:tblGrid>
      <w:tr w:rsidR="006E400C" w:rsidRPr="006E400C" w14:paraId="729B68AA" w14:textId="77777777">
        <w:trPr>
          <w:cnfStyle w:val="100000000000" w:firstRow="1" w:lastRow="0" w:firstColumn="0" w:lastColumn="0" w:oddVBand="0" w:evenVBand="0" w:oddHBand="0" w:evenHBand="0" w:firstRowFirstColumn="0" w:firstRowLastColumn="0" w:lastRowFirstColumn="0" w:lastRowLastColumn="0"/>
          <w:trHeight w:val="416"/>
        </w:trPr>
        <w:tc>
          <w:tcPr>
            <w:tcW w:w="1691" w:type="dxa"/>
            <w:vAlign w:val="center"/>
          </w:tcPr>
          <w:p w14:paraId="71D6C96C" w14:textId="77777777" w:rsidR="005D46FF" w:rsidRPr="006E400C" w:rsidRDefault="005D46FF" w:rsidP="00D92CF6">
            <w:pPr>
              <w:spacing w:line="360" w:lineRule="auto"/>
              <w:jc w:val="center"/>
              <w:rPr>
                <w:rFonts w:asciiTheme="majorHAnsi" w:hAnsiTheme="majorHAnsi" w:cstheme="majorHAnsi"/>
                <w:color w:val="auto"/>
                <w:sz w:val="24"/>
                <w:szCs w:val="24"/>
              </w:rPr>
            </w:pPr>
            <w:r w:rsidRPr="006E400C">
              <w:rPr>
                <w:rFonts w:asciiTheme="majorHAnsi" w:hAnsiTheme="majorHAnsi" w:cstheme="majorHAnsi"/>
                <w:color w:val="auto"/>
                <w:sz w:val="24"/>
                <w:szCs w:val="24"/>
              </w:rPr>
              <w:t>Area</w:t>
            </w:r>
          </w:p>
        </w:tc>
        <w:tc>
          <w:tcPr>
            <w:tcW w:w="1872" w:type="dxa"/>
            <w:vAlign w:val="center"/>
          </w:tcPr>
          <w:p w14:paraId="57FA1A83" w14:textId="77777777" w:rsidR="005D46FF" w:rsidRPr="006E400C" w:rsidRDefault="005D46FF" w:rsidP="00D92CF6">
            <w:pPr>
              <w:spacing w:line="360" w:lineRule="auto"/>
              <w:jc w:val="center"/>
              <w:rPr>
                <w:rFonts w:asciiTheme="majorHAnsi" w:hAnsiTheme="majorHAnsi" w:cstheme="majorHAnsi"/>
                <w:color w:val="auto"/>
                <w:sz w:val="24"/>
                <w:szCs w:val="24"/>
              </w:rPr>
            </w:pPr>
            <w:r w:rsidRPr="006E400C">
              <w:rPr>
                <w:rFonts w:asciiTheme="majorHAnsi" w:hAnsiTheme="majorHAnsi" w:cstheme="majorHAnsi"/>
                <w:color w:val="auto"/>
                <w:sz w:val="24"/>
                <w:szCs w:val="24"/>
              </w:rPr>
              <w:t>Device</w:t>
            </w:r>
          </w:p>
        </w:tc>
        <w:tc>
          <w:tcPr>
            <w:tcW w:w="1935" w:type="dxa"/>
            <w:vAlign w:val="center"/>
          </w:tcPr>
          <w:p w14:paraId="30D7EB2F" w14:textId="77777777" w:rsidR="005D46FF" w:rsidRPr="006E400C" w:rsidRDefault="005D46FF" w:rsidP="00D92CF6">
            <w:pPr>
              <w:spacing w:line="360" w:lineRule="auto"/>
              <w:jc w:val="center"/>
              <w:rPr>
                <w:rFonts w:asciiTheme="majorHAnsi" w:hAnsiTheme="majorHAnsi" w:cstheme="majorHAnsi"/>
                <w:color w:val="auto"/>
                <w:sz w:val="24"/>
                <w:szCs w:val="24"/>
              </w:rPr>
            </w:pPr>
            <w:r w:rsidRPr="006E400C">
              <w:rPr>
                <w:rFonts w:asciiTheme="majorHAnsi" w:hAnsiTheme="majorHAnsi" w:cstheme="majorHAnsi"/>
                <w:color w:val="auto"/>
                <w:sz w:val="24"/>
                <w:szCs w:val="24"/>
              </w:rPr>
              <w:t>Interface</w:t>
            </w:r>
          </w:p>
        </w:tc>
        <w:tc>
          <w:tcPr>
            <w:tcW w:w="1909" w:type="dxa"/>
            <w:vAlign w:val="center"/>
          </w:tcPr>
          <w:p w14:paraId="66662A83" w14:textId="77777777" w:rsidR="005D46FF" w:rsidRPr="006E400C" w:rsidRDefault="005D46FF" w:rsidP="00D92CF6">
            <w:pPr>
              <w:spacing w:line="360" w:lineRule="auto"/>
              <w:jc w:val="center"/>
              <w:rPr>
                <w:rFonts w:asciiTheme="majorHAnsi" w:hAnsiTheme="majorHAnsi" w:cstheme="majorHAnsi"/>
                <w:color w:val="auto"/>
                <w:sz w:val="24"/>
                <w:szCs w:val="24"/>
              </w:rPr>
            </w:pPr>
            <w:r w:rsidRPr="006E400C">
              <w:rPr>
                <w:rFonts w:asciiTheme="majorHAnsi" w:hAnsiTheme="majorHAnsi" w:cstheme="majorHAnsi"/>
                <w:color w:val="auto"/>
                <w:sz w:val="24"/>
                <w:szCs w:val="24"/>
              </w:rPr>
              <w:t>IP Address</w:t>
            </w:r>
          </w:p>
        </w:tc>
        <w:tc>
          <w:tcPr>
            <w:tcW w:w="1943" w:type="dxa"/>
            <w:vAlign w:val="center"/>
          </w:tcPr>
          <w:p w14:paraId="7879C585" w14:textId="77777777" w:rsidR="005D46FF" w:rsidRPr="006E400C" w:rsidRDefault="005D46FF" w:rsidP="00D92CF6">
            <w:pPr>
              <w:spacing w:line="360" w:lineRule="auto"/>
              <w:jc w:val="center"/>
              <w:rPr>
                <w:rFonts w:asciiTheme="majorHAnsi" w:hAnsiTheme="majorHAnsi" w:cstheme="majorHAnsi"/>
                <w:color w:val="auto"/>
                <w:sz w:val="24"/>
                <w:szCs w:val="24"/>
              </w:rPr>
            </w:pPr>
            <w:r w:rsidRPr="006E400C">
              <w:rPr>
                <w:rFonts w:asciiTheme="majorHAnsi" w:hAnsiTheme="majorHAnsi" w:cstheme="majorHAnsi"/>
                <w:color w:val="auto"/>
                <w:sz w:val="24"/>
                <w:szCs w:val="24"/>
              </w:rPr>
              <w:t>Connects to</w:t>
            </w:r>
          </w:p>
        </w:tc>
      </w:tr>
      <w:tr w:rsidR="006E400C" w:rsidRPr="006E400C" w14:paraId="40F8CE3D" w14:textId="77777777">
        <w:tc>
          <w:tcPr>
            <w:tcW w:w="1691" w:type="dxa"/>
            <w:vMerge w:val="restart"/>
            <w:vAlign w:val="center"/>
          </w:tcPr>
          <w:p w14:paraId="4F0B2A95" w14:textId="77777777" w:rsidR="005D46FF" w:rsidRPr="006E400C" w:rsidRDefault="005D46FF" w:rsidP="00D92CF6">
            <w:pPr>
              <w:spacing w:line="360" w:lineRule="auto"/>
              <w:jc w:val="center"/>
              <w:rPr>
                <w:rFonts w:asciiTheme="majorHAnsi" w:hAnsiTheme="majorHAnsi" w:cstheme="majorHAnsi"/>
                <w:sz w:val="24"/>
                <w:szCs w:val="24"/>
              </w:rPr>
            </w:pPr>
            <w:r w:rsidRPr="006E400C">
              <w:rPr>
                <w:rFonts w:asciiTheme="majorHAnsi" w:hAnsiTheme="majorHAnsi" w:cstheme="majorHAnsi"/>
                <w:sz w:val="24"/>
                <w:szCs w:val="24"/>
              </w:rPr>
              <w:t>OSPF</w:t>
            </w:r>
          </w:p>
        </w:tc>
        <w:tc>
          <w:tcPr>
            <w:tcW w:w="1872" w:type="dxa"/>
            <w:vMerge w:val="restart"/>
          </w:tcPr>
          <w:p w14:paraId="7A6D747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R1</w:t>
            </w:r>
          </w:p>
        </w:tc>
        <w:tc>
          <w:tcPr>
            <w:tcW w:w="1935" w:type="dxa"/>
          </w:tcPr>
          <w:p w14:paraId="5419C70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c>
          <w:tcPr>
            <w:tcW w:w="1909" w:type="dxa"/>
          </w:tcPr>
          <w:p w14:paraId="7BF4602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2.2.2.1/24</w:t>
            </w:r>
          </w:p>
        </w:tc>
        <w:tc>
          <w:tcPr>
            <w:tcW w:w="1943" w:type="dxa"/>
          </w:tcPr>
          <w:p w14:paraId="691AB75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r>
      <w:tr w:rsidR="006E400C" w:rsidRPr="006E400C" w14:paraId="0EFAC7FB" w14:textId="77777777">
        <w:tc>
          <w:tcPr>
            <w:tcW w:w="1691" w:type="dxa"/>
            <w:vMerge/>
            <w:vAlign w:val="center"/>
          </w:tcPr>
          <w:p w14:paraId="240CCC22"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A00034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0D89925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tcPr>
          <w:p w14:paraId="71C07A4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1.1.1.1/24</w:t>
            </w:r>
          </w:p>
        </w:tc>
        <w:tc>
          <w:tcPr>
            <w:tcW w:w="1943" w:type="dxa"/>
          </w:tcPr>
          <w:p w14:paraId="00210CF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7AE6C279" w14:textId="77777777">
        <w:tc>
          <w:tcPr>
            <w:tcW w:w="1691" w:type="dxa"/>
            <w:vMerge/>
            <w:vAlign w:val="center"/>
          </w:tcPr>
          <w:p w14:paraId="45D6ABC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578886A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R2</w:t>
            </w:r>
          </w:p>
        </w:tc>
        <w:tc>
          <w:tcPr>
            <w:tcW w:w="1935" w:type="dxa"/>
          </w:tcPr>
          <w:p w14:paraId="2BA1A74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c>
          <w:tcPr>
            <w:tcW w:w="1909" w:type="dxa"/>
          </w:tcPr>
          <w:p w14:paraId="739B31F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2.2.2.2/24</w:t>
            </w:r>
          </w:p>
        </w:tc>
        <w:tc>
          <w:tcPr>
            <w:tcW w:w="1943" w:type="dxa"/>
          </w:tcPr>
          <w:p w14:paraId="23D9F05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r>
      <w:tr w:rsidR="006E400C" w:rsidRPr="006E400C" w14:paraId="775DA25C" w14:textId="77777777">
        <w:tc>
          <w:tcPr>
            <w:tcW w:w="1691" w:type="dxa"/>
            <w:vMerge/>
            <w:vAlign w:val="center"/>
          </w:tcPr>
          <w:p w14:paraId="01BF9FFC"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F693C1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334463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tcPr>
          <w:p w14:paraId="3777358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3.3.3.2/24</w:t>
            </w:r>
          </w:p>
        </w:tc>
        <w:tc>
          <w:tcPr>
            <w:tcW w:w="1943" w:type="dxa"/>
          </w:tcPr>
          <w:p w14:paraId="734D4BB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r>
      <w:tr w:rsidR="006E400C" w:rsidRPr="006E400C" w14:paraId="06E27697" w14:textId="77777777">
        <w:tc>
          <w:tcPr>
            <w:tcW w:w="1691" w:type="dxa"/>
            <w:vMerge/>
            <w:vAlign w:val="center"/>
          </w:tcPr>
          <w:p w14:paraId="5E2A945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2899D42"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462A3A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Fa1/0</w:t>
            </w:r>
          </w:p>
        </w:tc>
        <w:tc>
          <w:tcPr>
            <w:tcW w:w="1909" w:type="dxa"/>
          </w:tcPr>
          <w:p w14:paraId="272DEE4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113.171.2.2/24</w:t>
            </w:r>
          </w:p>
        </w:tc>
        <w:tc>
          <w:tcPr>
            <w:tcW w:w="1943" w:type="dxa"/>
          </w:tcPr>
          <w:p w14:paraId="2819F54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r>
      <w:tr w:rsidR="006E400C" w:rsidRPr="006E400C" w14:paraId="4772E5C2" w14:textId="77777777">
        <w:tc>
          <w:tcPr>
            <w:tcW w:w="1691" w:type="dxa"/>
            <w:vMerge/>
            <w:vAlign w:val="center"/>
          </w:tcPr>
          <w:p w14:paraId="38EC264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684ED5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4933A3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Fa1/1</w:t>
            </w:r>
          </w:p>
        </w:tc>
        <w:tc>
          <w:tcPr>
            <w:tcW w:w="1909" w:type="dxa"/>
          </w:tcPr>
          <w:p w14:paraId="5F2D2E9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113.171.3.2/24</w:t>
            </w:r>
          </w:p>
        </w:tc>
        <w:tc>
          <w:tcPr>
            <w:tcW w:w="1943" w:type="dxa"/>
          </w:tcPr>
          <w:p w14:paraId="636226A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r>
      <w:tr w:rsidR="006E400C" w:rsidRPr="006E400C" w14:paraId="50866835" w14:textId="77777777">
        <w:tc>
          <w:tcPr>
            <w:tcW w:w="1691" w:type="dxa"/>
            <w:vMerge/>
            <w:vAlign w:val="center"/>
          </w:tcPr>
          <w:p w14:paraId="1DE529AE"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7B7CC8C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R3</w:t>
            </w:r>
          </w:p>
        </w:tc>
        <w:tc>
          <w:tcPr>
            <w:tcW w:w="1935" w:type="dxa"/>
          </w:tcPr>
          <w:p w14:paraId="7D2E9E6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c>
          <w:tcPr>
            <w:tcW w:w="1909" w:type="dxa"/>
          </w:tcPr>
          <w:p w14:paraId="0080C7C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3.3.3.3/24</w:t>
            </w:r>
          </w:p>
        </w:tc>
        <w:tc>
          <w:tcPr>
            <w:tcW w:w="1943" w:type="dxa"/>
          </w:tcPr>
          <w:p w14:paraId="677D648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44F821C3" w14:textId="77777777">
        <w:tc>
          <w:tcPr>
            <w:tcW w:w="1691" w:type="dxa"/>
            <w:vMerge/>
            <w:vAlign w:val="center"/>
          </w:tcPr>
          <w:p w14:paraId="4F58A467"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6A7D385"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F6A4F7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tcPr>
          <w:p w14:paraId="6C7739E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4.4.4.3/24</w:t>
            </w:r>
          </w:p>
        </w:tc>
        <w:tc>
          <w:tcPr>
            <w:tcW w:w="1943" w:type="dxa"/>
          </w:tcPr>
          <w:p w14:paraId="34F5638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r>
      <w:tr w:rsidR="006E400C" w:rsidRPr="006E400C" w14:paraId="1D154E9F" w14:textId="77777777">
        <w:tc>
          <w:tcPr>
            <w:tcW w:w="1691" w:type="dxa"/>
            <w:vMerge/>
            <w:vAlign w:val="center"/>
          </w:tcPr>
          <w:p w14:paraId="7E340902"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D4A8365"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E9F824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Fa1/0</w:t>
            </w:r>
          </w:p>
        </w:tc>
        <w:tc>
          <w:tcPr>
            <w:tcW w:w="1909" w:type="dxa"/>
          </w:tcPr>
          <w:p w14:paraId="685677D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113.171.1.3/24</w:t>
            </w:r>
          </w:p>
        </w:tc>
        <w:tc>
          <w:tcPr>
            <w:tcW w:w="1943" w:type="dxa"/>
          </w:tcPr>
          <w:p w14:paraId="583FA7C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r>
      <w:tr w:rsidR="006E400C" w:rsidRPr="006E400C" w14:paraId="6F0068BC" w14:textId="77777777">
        <w:tc>
          <w:tcPr>
            <w:tcW w:w="1691" w:type="dxa"/>
            <w:vMerge/>
            <w:vAlign w:val="center"/>
          </w:tcPr>
          <w:p w14:paraId="5575F9DC"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9FF4D6E"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24A4D0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Fa1/1</w:t>
            </w:r>
          </w:p>
        </w:tc>
        <w:tc>
          <w:tcPr>
            <w:tcW w:w="1909" w:type="dxa"/>
          </w:tcPr>
          <w:p w14:paraId="3778E34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113.171.5.3/24</w:t>
            </w:r>
          </w:p>
        </w:tc>
        <w:tc>
          <w:tcPr>
            <w:tcW w:w="1943" w:type="dxa"/>
          </w:tcPr>
          <w:p w14:paraId="33B2D77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r>
      <w:tr w:rsidR="006E400C" w:rsidRPr="006E400C" w14:paraId="7A1182EF" w14:textId="77777777">
        <w:tc>
          <w:tcPr>
            <w:tcW w:w="1691" w:type="dxa"/>
            <w:vMerge/>
            <w:vAlign w:val="center"/>
          </w:tcPr>
          <w:p w14:paraId="7DBEEE34"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20C52F1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R4</w:t>
            </w:r>
          </w:p>
        </w:tc>
        <w:tc>
          <w:tcPr>
            <w:tcW w:w="1935" w:type="dxa"/>
          </w:tcPr>
          <w:p w14:paraId="47AD268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Fa0/0</w:t>
            </w:r>
          </w:p>
        </w:tc>
        <w:tc>
          <w:tcPr>
            <w:tcW w:w="1909" w:type="dxa"/>
          </w:tcPr>
          <w:p w14:paraId="58AAFAD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4.4.4.4/24</w:t>
            </w:r>
          </w:p>
        </w:tc>
        <w:tc>
          <w:tcPr>
            <w:tcW w:w="1943" w:type="dxa"/>
          </w:tcPr>
          <w:p w14:paraId="32657A4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1F7ACBD6" w14:textId="77777777">
        <w:tc>
          <w:tcPr>
            <w:tcW w:w="1691" w:type="dxa"/>
            <w:vMerge/>
            <w:vAlign w:val="center"/>
          </w:tcPr>
          <w:p w14:paraId="0CD8F60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A64017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699A6ED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tcPr>
          <w:p w14:paraId="649B9C0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1.1.1.4/24</w:t>
            </w:r>
          </w:p>
        </w:tc>
        <w:tc>
          <w:tcPr>
            <w:tcW w:w="1943" w:type="dxa"/>
          </w:tcPr>
          <w:p w14:paraId="40BCA10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7CFB880F" w14:textId="77777777">
        <w:tc>
          <w:tcPr>
            <w:tcW w:w="1691" w:type="dxa"/>
            <w:vMerge/>
            <w:vAlign w:val="center"/>
          </w:tcPr>
          <w:p w14:paraId="44EA83FE"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3D68A67"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0888772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Fa1/0</w:t>
            </w:r>
          </w:p>
        </w:tc>
        <w:tc>
          <w:tcPr>
            <w:tcW w:w="1909" w:type="dxa"/>
          </w:tcPr>
          <w:p w14:paraId="7650A03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113.171.4.4/24</w:t>
            </w:r>
          </w:p>
        </w:tc>
        <w:tc>
          <w:tcPr>
            <w:tcW w:w="1943" w:type="dxa"/>
          </w:tcPr>
          <w:p w14:paraId="0E20020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r>
      <w:tr w:rsidR="006E400C" w:rsidRPr="006E400C" w14:paraId="6DF5B1EA" w14:textId="77777777">
        <w:tc>
          <w:tcPr>
            <w:tcW w:w="1691" w:type="dxa"/>
            <w:vMerge w:val="restart"/>
            <w:vAlign w:val="center"/>
          </w:tcPr>
          <w:p w14:paraId="589F9166" w14:textId="77777777" w:rsidR="005D46FF" w:rsidRPr="006E400C" w:rsidRDefault="005D46FF" w:rsidP="00D92CF6">
            <w:pPr>
              <w:spacing w:line="360" w:lineRule="auto"/>
              <w:jc w:val="center"/>
              <w:rPr>
                <w:rFonts w:asciiTheme="majorHAnsi" w:hAnsiTheme="majorHAnsi" w:cstheme="majorHAnsi"/>
                <w:sz w:val="24"/>
                <w:szCs w:val="24"/>
                <w:lang w:val="vi-VN"/>
              </w:rPr>
            </w:pPr>
            <w:r w:rsidRPr="006E400C">
              <w:rPr>
                <w:rFonts w:asciiTheme="majorHAnsi" w:hAnsiTheme="majorHAnsi" w:cstheme="majorHAnsi"/>
                <w:sz w:val="24"/>
                <w:szCs w:val="24"/>
              </w:rPr>
              <w:t>Hanoi - Headquarter</w:t>
            </w:r>
          </w:p>
        </w:tc>
        <w:tc>
          <w:tcPr>
            <w:tcW w:w="1872" w:type="dxa"/>
            <w:vMerge w:val="restart"/>
          </w:tcPr>
          <w:p w14:paraId="7C99C9E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R-Active</w:t>
            </w:r>
          </w:p>
        </w:tc>
        <w:tc>
          <w:tcPr>
            <w:tcW w:w="1935" w:type="dxa"/>
          </w:tcPr>
          <w:p w14:paraId="32E3603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c>
          <w:tcPr>
            <w:tcW w:w="1909" w:type="dxa"/>
          </w:tcPr>
          <w:p w14:paraId="57EEC19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113.171.1.1/24</w:t>
            </w:r>
          </w:p>
        </w:tc>
        <w:tc>
          <w:tcPr>
            <w:tcW w:w="1943" w:type="dxa"/>
          </w:tcPr>
          <w:p w14:paraId="7D84E29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Fa1/0</w:t>
            </w:r>
          </w:p>
        </w:tc>
      </w:tr>
      <w:tr w:rsidR="006E400C" w:rsidRPr="006E400C" w14:paraId="5ABD0424" w14:textId="77777777">
        <w:tc>
          <w:tcPr>
            <w:tcW w:w="1691" w:type="dxa"/>
            <w:vMerge/>
            <w:vAlign w:val="center"/>
          </w:tcPr>
          <w:p w14:paraId="05B74FFA"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483E7E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365ABE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c>
          <w:tcPr>
            <w:tcW w:w="1909" w:type="dxa"/>
          </w:tcPr>
          <w:p w14:paraId="5E81260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10.0.0.1/24</w:t>
            </w:r>
          </w:p>
        </w:tc>
        <w:tc>
          <w:tcPr>
            <w:tcW w:w="1943" w:type="dxa"/>
          </w:tcPr>
          <w:p w14:paraId="1B9C6AE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Gig1/0/24</w:t>
            </w:r>
          </w:p>
        </w:tc>
      </w:tr>
      <w:tr w:rsidR="006E400C" w:rsidRPr="006E400C" w14:paraId="15F065AA" w14:textId="77777777">
        <w:tc>
          <w:tcPr>
            <w:tcW w:w="1691" w:type="dxa"/>
            <w:vMerge/>
            <w:vAlign w:val="center"/>
          </w:tcPr>
          <w:p w14:paraId="2054C11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6E7FFA9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R-Backup</w:t>
            </w:r>
          </w:p>
        </w:tc>
        <w:tc>
          <w:tcPr>
            <w:tcW w:w="1935" w:type="dxa"/>
          </w:tcPr>
          <w:p w14:paraId="3EBDB3B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c>
          <w:tcPr>
            <w:tcW w:w="1909" w:type="dxa"/>
          </w:tcPr>
          <w:p w14:paraId="0EA488A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113.171.2.1/24</w:t>
            </w:r>
          </w:p>
        </w:tc>
        <w:tc>
          <w:tcPr>
            <w:tcW w:w="1943" w:type="dxa"/>
          </w:tcPr>
          <w:p w14:paraId="591BAE0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Fa1/0</w:t>
            </w:r>
          </w:p>
        </w:tc>
      </w:tr>
      <w:tr w:rsidR="006E400C" w:rsidRPr="006E400C" w14:paraId="738864BE" w14:textId="77777777">
        <w:tc>
          <w:tcPr>
            <w:tcW w:w="1691" w:type="dxa"/>
            <w:vMerge/>
            <w:vAlign w:val="center"/>
          </w:tcPr>
          <w:p w14:paraId="4278EEC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346DB8E4"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05ABFD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c>
          <w:tcPr>
            <w:tcW w:w="1909" w:type="dxa"/>
          </w:tcPr>
          <w:p w14:paraId="647DAF9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113.171.2.1/24</w:t>
            </w:r>
          </w:p>
        </w:tc>
        <w:tc>
          <w:tcPr>
            <w:tcW w:w="1943" w:type="dxa"/>
          </w:tcPr>
          <w:p w14:paraId="44C5CE4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Gig1/0/24</w:t>
            </w:r>
          </w:p>
        </w:tc>
      </w:tr>
      <w:tr w:rsidR="006E400C" w:rsidRPr="006E400C" w14:paraId="703C9D6E" w14:textId="77777777">
        <w:tc>
          <w:tcPr>
            <w:tcW w:w="1691" w:type="dxa"/>
            <w:vMerge/>
            <w:vAlign w:val="center"/>
          </w:tcPr>
          <w:p w14:paraId="528DC82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2443849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CORE-1</w:t>
            </w:r>
          </w:p>
        </w:tc>
        <w:tc>
          <w:tcPr>
            <w:tcW w:w="1935" w:type="dxa"/>
          </w:tcPr>
          <w:p w14:paraId="4D4340B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Gig1/0/24</w:t>
            </w:r>
          </w:p>
        </w:tc>
        <w:tc>
          <w:tcPr>
            <w:tcW w:w="1909" w:type="dxa"/>
          </w:tcPr>
          <w:p w14:paraId="2816A9D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10.0.0.2/24</w:t>
            </w:r>
          </w:p>
        </w:tc>
        <w:tc>
          <w:tcPr>
            <w:tcW w:w="1943" w:type="dxa"/>
          </w:tcPr>
          <w:p w14:paraId="087E4C2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r>
      <w:tr w:rsidR="006E400C" w:rsidRPr="006E400C" w14:paraId="6F4F98E7" w14:textId="77777777">
        <w:tc>
          <w:tcPr>
            <w:tcW w:w="1691" w:type="dxa"/>
            <w:vMerge/>
            <w:vAlign w:val="center"/>
          </w:tcPr>
          <w:p w14:paraId="60706B50"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3D1BAB2"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FF4285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Gig1/0/21</w:t>
            </w:r>
          </w:p>
        </w:tc>
        <w:tc>
          <w:tcPr>
            <w:tcW w:w="1909" w:type="dxa"/>
          </w:tcPr>
          <w:p w14:paraId="44BB633F"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63DB4E1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Gig1/0/21</w:t>
            </w:r>
          </w:p>
        </w:tc>
      </w:tr>
      <w:tr w:rsidR="006E400C" w:rsidRPr="006E400C" w14:paraId="49911AB7" w14:textId="77777777">
        <w:tc>
          <w:tcPr>
            <w:tcW w:w="1691" w:type="dxa"/>
            <w:vMerge/>
            <w:vAlign w:val="center"/>
          </w:tcPr>
          <w:p w14:paraId="5BA9B9D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94C85D8"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7B75D2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Gig1/0/22</w:t>
            </w:r>
          </w:p>
        </w:tc>
        <w:tc>
          <w:tcPr>
            <w:tcW w:w="1909" w:type="dxa"/>
          </w:tcPr>
          <w:p w14:paraId="407E598B"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A3E0D4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Gig1/0/22</w:t>
            </w:r>
          </w:p>
        </w:tc>
      </w:tr>
      <w:tr w:rsidR="006E400C" w:rsidRPr="006E400C" w14:paraId="0432D43D" w14:textId="77777777">
        <w:tc>
          <w:tcPr>
            <w:tcW w:w="1691" w:type="dxa"/>
            <w:vMerge/>
            <w:vAlign w:val="center"/>
          </w:tcPr>
          <w:p w14:paraId="5EBAACD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3A862740"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79C85F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Gig1/0/1</w:t>
            </w:r>
          </w:p>
        </w:tc>
        <w:tc>
          <w:tcPr>
            <w:tcW w:w="1909" w:type="dxa"/>
          </w:tcPr>
          <w:p w14:paraId="5ACCF62D"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40D103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r>
      <w:tr w:rsidR="006E400C" w:rsidRPr="006E400C" w14:paraId="353B7388" w14:textId="77777777">
        <w:tc>
          <w:tcPr>
            <w:tcW w:w="1691" w:type="dxa"/>
            <w:vMerge/>
            <w:vAlign w:val="center"/>
          </w:tcPr>
          <w:p w14:paraId="2D04D09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CC440E6"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FFA88E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w:t>
            </w:r>
          </w:p>
        </w:tc>
        <w:tc>
          <w:tcPr>
            <w:tcW w:w="1909" w:type="dxa"/>
          </w:tcPr>
          <w:p w14:paraId="4963CFFA"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52E889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r>
      <w:tr w:rsidR="006E400C" w:rsidRPr="006E400C" w14:paraId="30ECB632" w14:textId="77777777">
        <w:tc>
          <w:tcPr>
            <w:tcW w:w="1691" w:type="dxa"/>
            <w:vMerge/>
            <w:vAlign w:val="center"/>
          </w:tcPr>
          <w:p w14:paraId="44CBFE59"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0E98348"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95E510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Gig1/0/3</w:t>
            </w:r>
          </w:p>
        </w:tc>
        <w:tc>
          <w:tcPr>
            <w:tcW w:w="1909" w:type="dxa"/>
          </w:tcPr>
          <w:p w14:paraId="3257344A"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567DBDF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r>
      <w:tr w:rsidR="006E400C" w:rsidRPr="006E400C" w14:paraId="21CA5F09" w14:textId="77777777">
        <w:tc>
          <w:tcPr>
            <w:tcW w:w="1691" w:type="dxa"/>
            <w:vMerge/>
            <w:vAlign w:val="center"/>
          </w:tcPr>
          <w:p w14:paraId="0416685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6AAEAD9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CORE-2</w:t>
            </w:r>
          </w:p>
        </w:tc>
        <w:tc>
          <w:tcPr>
            <w:tcW w:w="1935" w:type="dxa"/>
          </w:tcPr>
          <w:p w14:paraId="4A45A88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Gig1/0/24</w:t>
            </w:r>
          </w:p>
        </w:tc>
        <w:tc>
          <w:tcPr>
            <w:tcW w:w="1909" w:type="dxa"/>
          </w:tcPr>
          <w:p w14:paraId="6D604CB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10.0.1.2/24</w:t>
            </w:r>
          </w:p>
        </w:tc>
        <w:tc>
          <w:tcPr>
            <w:tcW w:w="1943" w:type="dxa"/>
          </w:tcPr>
          <w:p w14:paraId="226BEF5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r>
      <w:tr w:rsidR="006E400C" w:rsidRPr="006E400C" w14:paraId="45A9A51C" w14:textId="77777777">
        <w:tc>
          <w:tcPr>
            <w:tcW w:w="1691" w:type="dxa"/>
            <w:vMerge/>
            <w:vAlign w:val="center"/>
          </w:tcPr>
          <w:p w14:paraId="6BACA21A"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8D3A45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A55C42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Gig1/0/21</w:t>
            </w:r>
          </w:p>
        </w:tc>
        <w:tc>
          <w:tcPr>
            <w:tcW w:w="1909" w:type="dxa"/>
          </w:tcPr>
          <w:p w14:paraId="5751E3E1"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BA009E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Gig1/0/21</w:t>
            </w:r>
          </w:p>
        </w:tc>
      </w:tr>
      <w:tr w:rsidR="006E400C" w:rsidRPr="006E400C" w14:paraId="25D0B62A" w14:textId="77777777">
        <w:tc>
          <w:tcPr>
            <w:tcW w:w="1691" w:type="dxa"/>
            <w:vMerge/>
            <w:vAlign w:val="center"/>
          </w:tcPr>
          <w:p w14:paraId="182FFF1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045AAA25"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53E002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Gig1/0/22</w:t>
            </w:r>
          </w:p>
        </w:tc>
        <w:tc>
          <w:tcPr>
            <w:tcW w:w="1909" w:type="dxa"/>
          </w:tcPr>
          <w:p w14:paraId="56994A56"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51C5A17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Gig1/0/22</w:t>
            </w:r>
          </w:p>
        </w:tc>
      </w:tr>
      <w:tr w:rsidR="006E400C" w:rsidRPr="006E400C" w14:paraId="54B352AB" w14:textId="77777777">
        <w:tc>
          <w:tcPr>
            <w:tcW w:w="1691" w:type="dxa"/>
            <w:vMerge/>
            <w:vAlign w:val="center"/>
          </w:tcPr>
          <w:p w14:paraId="52E931D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72AC57F"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EE78DA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Gig1/0/1</w:t>
            </w:r>
          </w:p>
        </w:tc>
        <w:tc>
          <w:tcPr>
            <w:tcW w:w="1909" w:type="dxa"/>
          </w:tcPr>
          <w:p w14:paraId="34320474"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DE1A63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6BE4E265" w14:textId="77777777">
        <w:tc>
          <w:tcPr>
            <w:tcW w:w="1691" w:type="dxa"/>
            <w:vMerge/>
            <w:vAlign w:val="center"/>
          </w:tcPr>
          <w:p w14:paraId="7E774229"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40320925"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A9599C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w:t>
            </w:r>
          </w:p>
        </w:tc>
        <w:tc>
          <w:tcPr>
            <w:tcW w:w="1909" w:type="dxa"/>
          </w:tcPr>
          <w:p w14:paraId="3839FA48"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2343677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67AF2C64" w14:textId="77777777">
        <w:tc>
          <w:tcPr>
            <w:tcW w:w="1691" w:type="dxa"/>
            <w:vMerge/>
            <w:vAlign w:val="center"/>
          </w:tcPr>
          <w:p w14:paraId="46CE364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005FA5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060E72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Gig1/0/3</w:t>
            </w:r>
          </w:p>
        </w:tc>
        <w:tc>
          <w:tcPr>
            <w:tcW w:w="1909" w:type="dxa"/>
          </w:tcPr>
          <w:p w14:paraId="10912C46"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2C5C302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66295BA3" w14:textId="77777777">
        <w:tc>
          <w:tcPr>
            <w:tcW w:w="1691" w:type="dxa"/>
            <w:vMerge/>
            <w:vAlign w:val="center"/>
          </w:tcPr>
          <w:p w14:paraId="4646E054"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2818D4D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ACC-3</w:t>
            </w:r>
          </w:p>
        </w:tc>
        <w:tc>
          <w:tcPr>
            <w:tcW w:w="1935" w:type="dxa"/>
          </w:tcPr>
          <w:p w14:paraId="5BAA7CF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368924C4" w14:textId="77777777" w:rsidR="005D46FF" w:rsidRPr="006E400C" w:rsidRDefault="005D46FF" w:rsidP="00D92CF6">
            <w:pPr>
              <w:spacing w:line="360" w:lineRule="auto"/>
              <w:rPr>
                <w:rFonts w:asciiTheme="majorHAnsi" w:hAnsiTheme="majorHAnsi" w:cstheme="majorHAnsi"/>
                <w:sz w:val="24"/>
                <w:szCs w:val="24"/>
                <w:lang w:val="vi-VN"/>
              </w:rPr>
            </w:pPr>
            <w:r w:rsidRPr="006E400C">
              <w:rPr>
                <w:rFonts w:asciiTheme="majorHAnsi" w:hAnsiTheme="majorHAnsi" w:cstheme="majorHAnsi"/>
                <w:sz w:val="24"/>
                <w:szCs w:val="24"/>
              </w:rPr>
              <w:t>N</w:t>
            </w:r>
            <w:r w:rsidRPr="006E400C">
              <w:rPr>
                <w:rFonts w:asciiTheme="majorHAnsi" w:hAnsiTheme="majorHAnsi" w:cstheme="majorHAnsi"/>
                <w:sz w:val="24"/>
                <w:szCs w:val="24"/>
                <w:lang w:val="vi-VN"/>
              </w:rPr>
              <w:t>/A</w:t>
            </w:r>
          </w:p>
          <w:p w14:paraId="4654318B" w14:textId="77777777" w:rsidR="005D46FF" w:rsidRPr="006E400C" w:rsidRDefault="005D46FF" w:rsidP="00D92CF6">
            <w:pPr>
              <w:spacing w:line="360" w:lineRule="auto"/>
              <w:rPr>
                <w:rFonts w:asciiTheme="majorHAnsi" w:hAnsiTheme="majorHAnsi" w:cstheme="majorHAnsi"/>
                <w:sz w:val="24"/>
                <w:szCs w:val="24"/>
                <w:lang w:val="vi-VN"/>
              </w:rPr>
            </w:pPr>
          </w:p>
        </w:tc>
        <w:tc>
          <w:tcPr>
            <w:tcW w:w="1943" w:type="dxa"/>
          </w:tcPr>
          <w:p w14:paraId="26FD802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Gig1/0/1</w:t>
            </w:r>
          </w:p>
        </w:tc>
      </w:tr>
      <w:tr w:rsidR="006E400C" w:rsidRPr="006E400C" w14:paraId="7AB61089" w14:textId="77777777">
        <w:tc>
          <w:tcPr>
            <w:tcW w:w="1691" w:type="dxa"/>
            <w:vMerge/>
            <w:vAlign w:val="center"/>
          </w:tcPr>
          <w:p w14:paraId="5BAD5A6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471E142"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FDB718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c>
          <w:tcPr>
            <w:tcW w:w="1909" w:type="dxa"/>
            <w:vMerge/>
          </w:tcPr>
          <w:p w14:paraId="609F05A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FA7FD8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Gig1/0/1</w:t>
            </w:r>
          </w:p>
        </w:tc>
      </w:tr>
      <w:tr w:rsidR="006E400C" w:rsidRPr="006E400C" w14:paraId="421D1104" w14:textId="77777777">
        <w:tc>
          <w:tcPr>
            <w:tcW w:w="1691" w:type="dxa"/>
            <w:vMerge/>
            <w:vAlign w:val="center"/>
          </w:tcPr>
          <w:p w14:paraId="35A55892"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343BC2C"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896A35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460666FA"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EA95B3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F9BEFF9" w14:textId="77777777">
        <w:tc>
          <w:tcPr>
            <w:tcW w:w="1691" w:type="dxa"/>
            <w:vMerge/>
            <w:vAlign w:val="center"/>
          </w:tcPr>
          <w:p w14:paraId="70229D9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B04B392"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E69E2D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c>
          <w:tcPr>
            <w:tcW w:w="1909" w:type="dxa"/>
            <w:vMerge/>
          </w:tcPr>
          <w:p w14:paraId="3F306D95"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FE8C35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7CC50554" w14:textId="77777777">
        <w:tc>
          <w:tcPr>
            <w:tcW w:w="1691" w:type="dxa"/>
            <w:vMerge/>
            <w:vAlign w:val="center"/>
          </w:tcPr>
          <w:p w14:paraId="7C5202D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143D4B5"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244257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c>
          <w:tcPr>
            <w:tcW w:w="1909" w:type="dxa"/>
            <w:vMerge/>
          </w:tcPr>
          <w:p w14:paraId="1B5DBD2B"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62ECEE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139454E4" w14:textId="77777777">
        <w:tc>
          <w:tcPr>
            <w:tcW w:w="1691" w:type="dxa"/>
            <w:vMerge/>
            <w:vAlign w:val="center"/>
          </w:tcPr>
          <w:p w14:paraId="2D6A6060"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5001C43"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0492AE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c>
          <w:tcPr>
            <w:tcW w:w="1909" w:type="dxa"/>
            <w:vMerge/>
          </w:tcPr>
          <w:p w14:paraId="2200B837"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0A7E1F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33F184A4" w14:textId="77777777">
        <w:tc>
          <w:tcPr>
            <w:tcW w:w="1691" w:type="dxa"/>
            <w:vMerge/>
            <w:vAlign w:val="center"/>
          </w:tcPr>
          <w:p w14:paraId="3C895CFC"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CC10530"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3F0F3E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Fa0/6</w:t>
            </w:r>
          </w:p>
        </w:tc>
        <w:tc>
          <w:tcPr>
            <w:tcW w:w="1909" w:type="dxa"/>
            <w:vMerge/>
          </w:tcPr>
          <w:p w14:paraId="1DC8D8E1"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D34F6E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38FF70B2" w14:textId="77777777">
        <w:tc>
          <w:tcPr>
            <w:tcW w:w="1691" w:type="dxa"/>
            <w:vMerge/>
            <w:vAlign w:val="center"/>
          </w:tcPr>
          <w:p w14:paraId="537A574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774090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98A31A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259F6F5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07E513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D43C9E4" w14:textId="77777777">
        <w:tc>
          <w:tcPr>
            <w:tcW w:w="1691" w:type="dxa"/>
            <w:vMerge/>
            <w:vAlign w:val="center"/>
          </w:tcPr>
          <w:p w14:paraId="3A9326E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3A48DF7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ACC-4</w:t>
            </w:r>
          </w:p>
        </w:tc>
        <w:tc>
          <w:tcPr>
            <w:tcW w:w="1935" w:type="dxa"/>
          </w:tcPr>
          <w:p w14:paraId="18B08BE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47F3E9F2" w14:textId="77777777" w:rsidR="005D46FF" w:rsidRPr="006E400C" w:rsidRDefault="005D46FF" w:rsidP="00D92CF6">
            <w:pPr>
              <w:spacing w:line="360" w:lineRule="auto"/>
              <w:rPr>
                <w:rFonts w:asciiTheme="majorHAnsi" w:hAnsiTheme="majorHAnsi" w:cstheme="majorHAnsi"/>
                <w:sz w:val="24"/>
                <w:szCs w:val="24"/>
                <w:lang w:val="vi-VN"/>
              </w:rPr>
            </w:pPr>
            <w:r w:rsidRPr="006E400C">
              <w:rPr>
                <w:rFonts w:asciiTheme="majorHAnsi" w:hAnsiTheme="majorHAnsi" w:cstheme="majorHAnsi"/>
                <w:sz w:val="24"/>
                <w:szCs w:val="24"/>
              </w:rPr>
              <w:t>N</w:t>
            </w:r>
            <w:r w:rsidRPr="006E400C">
              <w:rPr>
                <w:rFonts w:asciiTheme="majorHAnsi" w:hAnsiTheme="majorHAnsi" w:cstheme="majorHAnsi"/>
                <w:sz w:val="24"/>
                <w:szCs w:val="24"/>
                <w:lang w:val="vi-VN"/>
              </w:rPr>
              <w:t>/A</w:t>
            </w:r>
          </w:p>
        </w:tc>
        <w:tc>
          <w:tcPr>
            <w:tcW w:w="1943" w:type="dxa"/>
          </w:tcPr>
          <w:p w14:paraId="7362B84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w:t>
            </w:r>
          </w:p>
        </w:tc>
      </w:tr>
      <w:tr w:rsidR="006E400C" w:rsidRPr="006E400C" w14:paraId="1C50231E" w14:textId="77777777">
        <w:tc>
          <w:tcPr>
            <w:tcW w:w="1691" w:type="dxa"/>
            <w:vMerge/>
            <w:vAlign w:val="center"/>
          </w:tcPr>
          <w:p w14:paraId="1CA50ADE"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029EB4BA"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D88016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c>
          <w:tcPr>
            <w:tcW w:w="1909" w:type="dxa"/>
            <w:vMerge/>
          </w:tcPr>
          <w:p w14:paraId="05AA0731"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66E28D3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Gig1/0/2</w:t>
            </w:r>
          </w:p>
        </w:tc>
      </w:tr>
      <w:tr w:rsidR="006E400C" w:rsidRPr="006E400C" w14:paraId="1B8A8278" w14:textId="77777777">
        <w:tc>
          <w:tcPr>
            <w:tcW w:w="1691" w:type="dxa"/>
            <w:vMerge/>
            <w:vAlign w:val="center"/>
          </w:tcPr>
          <w:p w14:paraId="495FE8D9"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F74BA73"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C21C40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76699934"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C27523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BA8010F" w14:textId="77777777">
        <w:tc>
          <w:tcPr>
            <w:tcW w:w="1691" w:type="dxa"/>
            <w:vMerge/>
            <w:vAlign w:val="center"/>
          </w:tcPr>
          <w:p w14:paraId="2BBBF1B0"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433BA56"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F80676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c>
          <w:tcPr>
            <w:tcW w:w="1909" w:type="dxa"/>
            <w:vMerge/>
          </w:tcPr>
          <w:p w14:paraId="6C0CE044"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50493D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6D9480BF" w14:textId="77777777">
        <w:tc>
          <w:tcPr>
            <w:tcW w:w="1691" w:type="dxa"/>
            <w:vMerge/>
            <w:vAlign w:val="center"/>
          </w:tcPr>
          <w:p w14:paraId="573D7C82"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CDE5BD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97563E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c>
          <w:tcPr>
            <w:tcW w:w="1909" w:type="dxa"/>
            <w:vMerge/>
          </w:tcPr>
          <w:p w14:paraId="17865BE1"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87F7AB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E563795" w14:textId="77777777">
        <w:tc>
          <w:tcPr>
            <w:tcW w:w="1691" w:type="dxa"/>
            <w:vMerge/>
            <w:vAlign w:val="center"/>
          </w:tcPr>
          <w:p w14:paraId="751C024A"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4E90C818"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3591A4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c>
          <w:tcPr>
            <w:tcW w:w="1909" w:type="dxa"/>
            <w:vMerge/>
          </w:tcPr>
          <w:p w14:paraId="2C513224"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1FD529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F5B029A" w14:textId="77777777">
        <w:tc>
          <w:tcPr>
            <w:tcW w:w="1691" w:type="dxa"/>
            <w:vMerge/>
            <w:vAlign w:val="center"/>
          </w:tcPr>
          <w:p w14:paraId="3C9F28F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40F383C4"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912CF9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Fa0/6</w:t>
            </w:r>
          </w:p>
        </w:tc>
        <w:tc>
          <w:tcPr>
            <w:tcW w:w="1909" w:type="dxa"/>
            <w:vMerge/>
          </w:tcPr>
          <w:p w14:paraId="41B2C87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2C0892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F48ED79" w14:textId="77777777">
        <w:tc>
          <w:tcPr>
            <w:tcW w:w="1691" w:type="dxa"/>
            <w:vMerge/>
            <w:vAlign w:val="center"/>
          </w:tcPr>
          <w:p w14:paraId="517F8877"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4A328C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25F40B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3B419234"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5D92AEC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6673E4AB" w14:textId="77777777">
        <w:tc>
          <w:tcPr>
            <w:tcW w:w="1691" w:type="dxa"/>
            <w:vMerge/>
            <w:vAlign w:val="center"/>
          </w:tcPr>
          <w:p w14:paraId="0BCB369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0DFA0D7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ACC-5</w:t>
            </w:r>
          </w:p>
        </w:tc>
        <w:tc>
          <w:tcPr>
            <w:tcW w:w="1935" w:type="dxa"/>
          </w:tcPr>
          <w:p w14:paraId="4CE309B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3CF94F08" w14:textId="77777777" w:rsidR="005D46FF" w:rsidRPr="006E400C" w:rsidRDefault="005D46FF" w:rsidP="00D92CF6">
            <w:pPr>
              <w:spacing w:line="360" w:lineRule="auto"/>
              <w:rPr>
                <w:rFonts w:asciiTheme="majorHAnsi" w:hAnsiTheme="majorHAnsi" w:cstheme="majorHAnsi"/>
                <w:sz w:val="24"/>
                <w:szCs w:val="24"/>
                <w:lang w:val="vi-VN"/>
              </w:rPr>
            </w:pPr>
            <w:r w:rsidRPr="006E400C">
              <w:rPr>
                <w:rFonts w:asciiTheme="majorHAnsi" w:hAnsiTheme="majorHAnsi" w:cstheme="majorHAnsi"/>
                <w:sz w:val="24"/>
                <w:szCs w:val="24"/>
              </w:rPr>
              <w:t>N</w:t>
            </w:r>
            <w:r w:rsidRPr="006E400C">
              <w:rPr>
                <w:rFonts w:asciiTheme="majorHAnsi" w:hAnsiTheme="majorHAnsi" w:cstheme="majorHAnsi"/>
                <w:sz w:val="24"/>
                <w:szCs w:val="24"/>
                <w:lang w:val="vi-VN"/>
              </w:rPr>
              <w:t>/A</w:t>
            </w:r>
          </w:p>
        </w:tc>
        <w:tc>
          <w:tcPr>
            <w:tcW w:w="1943" w:type="dxa"/>
          </w:tcPr>
          <w:p w14:paraId="4359C8A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Gig1/0/3</w:t>
            </w:r>
          </w:p>
        </w:tc>
      </w:tr>
      <w:tr w:rsidR="006E400C" w:rsidRPr="006E400C" w14:paraId="6D423AEC" w14:textId="77777777">
        <w:tc>
          <w:tcPr>
            <w:tcW w:w="1691" w:type="dxa"/>
            <w:vMerge/>
            <w:vAlign w:val="center"/>
          </w:tcPr>
          <w:p w14:paraId="071855D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4BA17A76"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0CE3CF8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Gig0/2</w:t>
            </w:r>
          </w:p>
        </w:tc>
        <w:tc>
          <w:tcPr>
            <w:tcW w:w="1909" w:type="dxa"/>
            <w:vMerge/>
          </w:tcPr>
          <w:p w14:paraId="1A9DD6B3"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442444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Gig1/0/3</w:t>
            </w:r>
          </w:p>
        </w:tc>
      </w:tr>
      <w:tr w:rsidR="006E400C" w:rsidRPr="006E400C" w14:paraId="2C1642F5" w14:textId="77777777">
        <w:tc>
          <w:tcPr>
            <w:tcW w:w="1691" w:type="dxa"/>
            <w:vMerge/>
            <w:vAlign w:val="center"/>
          </w:tcPr>
          <w:p w14:paraId="20DB557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96B69AA"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8C15CA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3D0C277E"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653E8C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0A8F7256" w14:textId="77777777">
        <w:tc>
          <w:tcPr>
            <w:tcW w:w="1691" w:type="dxa"/>
            <w:vMerge/>
            <w:vAlign w:val="center"/>
          </w:tcPr>
          <w:p w14:paraId="6D1385F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1077A8D"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6F525A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75B2348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50954BF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4D83C0B" w14:textId="77777777">
        <w:tc>
          <w:tcPr>
            <w:tcW w:w="1691" w:type="dxa"/>
            <w:vMerge/>
            <w:vAlign w:val="center"/>
          </w:tcPr>
          <w:p w14:paraId="3C22048A"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0014FDE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Server</w:t>
            </w:r>
            <w:r w:rsidRPr="006E400C">
              <w:rPr>
                <w:rFonts w:asciiTheme="majorHAnsi" w:hAnsiTheme="majorHAnsi" w:cstheme="majorHAnsi"/>
                <w:sz w:val="24"/>
                <w:szCs w:val="24"/>
                <w:lang w:val="vi-VN"/>
              </w:rPr>
              <w:t xml:space="preserve"> DHCP </w:t>
            </w:r>
            <w:r w:rsidRPr="006E400C">
              <w:rPr>
                <w:rFonts w:asciiTheme="majorHAnsi" w:hAnsiTheme="majorHAnsi" w:cstheme="majorHAnsi"/>
                <w:sz w:val="24"/>
                <w:szCs w:val="24"/>
              </w:rPr>
              <w:t>+ FTP</w:t>
            </w:r>
          </w:p>
        </w:tc>
        <w:tc>
          <w:tcPr>
            <w:tcW w:w="1935" w:type="dxa"/>
          </w:tcPr>
          <w:p w14:paraId="405E0DC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7342F98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192.168.50.254</w:t>
            </w:r>
          </w:p>
        </w:tc>
        <w:tc>
          <w:tcPr>
            <w:tcW w:w="1943" w:type="dxa"/>
          </w:tcPr>
          <w:p w14:paraId="6B6BE25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0C063C0A" w14:textId="77777777">
        <w:tc>
          <w:tcPr>
            <w:tcW w:w="1691" w:type="dxa"/>
            <w:vMerge/>
            <w:vAlign w:val="center"/>
          </w:tcPr>
          <w:p w14:paraId="16842A4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67565C5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Server</w:t>
            </w:r>
            <w:r w:rsidRPr="006E400C">
              <w:rPr>
                <w:rFonts w:asciiTheme="majorHAnsi" w:hAnsiTheme="majorHAnsi" w:cstheme="majorHAnsi"/>
                <w:sz w:val="24"/>
                <w:szCs w:val="24"/>
                <w:lang w:val="vi-VN"/>
              </w:rPr>
              <w:t xml:space="preserve"> </w:t>
            </w:r>
            <w:r w:rsidRPr="006E400C">
              <w:rPr>
                <w:rFonts w:asciiTheme="majorHAnsi" w:hAnsiTheme="majorHAnsi" w:cstheme="majorHAnsi"/>
                <w:sz w:val="24"/>
                <w:szCs w:val="24"/>
              </w:rPr>
              <w:t>DNS</w:t>
            </w:r>
          </w:p>
        </w:tc>
        <w:tc>
          <w:tcPr>
            <w:tcW w:w="1935" w:type="dxa"/>
          </w:tcPr>
          <w:p w14:paraId="7721C6E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65D78BF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192.168.50.253</w:t>
            </w:r>
          </w:p>
        </w:tc>
        <w:tc>
          <w:tcPr>
            <w:tcW w:w="1943" w:type="dxa"/>
          </w:tcPr>
          <w:p w14:paraId="19206D1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488AFD25" w14:textId="77777777">
        <w:tc>
          <w:tcPr>
            <w:tcW w:w="1691" w:type="dxa"/>
            <w:vMerge/>
            <w:vAlign w:val="center"/>
          </w:tcPr>
          <w:p w14:paraId="663A0AF2"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5BC2D26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Marketing PR 1</w:t>
            </w:r>
          </w:p>
        </w:tc>
        <w:tc>
          <w:tcPr>
            <w:tcW w:w="1935" w:type="dxa"/>
          </w:tcPr>
          <w:p w14:paraId="5C0EE09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41CA972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10</w:t>
            </w:r>
          </w:p>
        </w:tc>
        <w:tc>
          <w:tcPr>
            <w:tcW w:w="1943" w:type="dxa"/>
          </w:tcPr>
          <w:p w14:paraId="1416C4D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501CDEFD" w14:textId="77777777">
        <w:tc>
          <w:tcPr>
            <w:tcW w:w="1691" w:type="dxa"/>
            <w:vMerge/>
            <w:vAlign w:val="center"/>
          </w:tcPr>
          <w:p w14:paraId="171E4A63"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0018788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Marketing PR 2</w:t>
            </w:r>
          </w:p>
        </w:tc>
        <w:tc>
          <w:tcPr>
            <w:tcW w:w="1935" w:type="dxa"/>
          </w:tcPr>
          <w:p w14:paraId="45D5A91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30C4B87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10</w:t>
            </w:r>
          </w:p>
        </w:tc>
        <w:tc>
          <w:tcPr>
            <w:tcW w:w="1943" w:type="dxa"/>
          </w:tcPr>
          <w:p w14:paraId="05E57DE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r>
      <w:tr w:rsidR="006E400C" w:rsidRPr="006E400C" w14:paraId="569307AB" w14:textId="77777777">
        <w:tc>
          <w:tcPr>
            <w:tcW w:w="1691" w:type="dxa"/>
            <w:vMerge/>
            <w:vAlign w:val="center"/>
          </w:tcPr>
          <w:p w14:paraId="7EA36D5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5EA6B63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Marketing PR 3</w:t>
            </w:r>
          </w:p>
        </w:tc>
        <w:tc>
          <w:tcPr>
            <w:tcW w:w="1935" w:type="dxa"/>
          </w:tcPr>
          <w:p w14:paraId="3CA92F8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419115D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10</w:t>
            </w:r>
          </w:p>
        </w:tc>
        <w:tc>
          <w:tcPr>
            <w:tcW w:w="1943" w:type="dxa"/>
          </w:tcPr>
          <w:p w14:paraId="75FF19F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r>
      <w:tr w:rsidR="006E400C" w:rsidRPr="006E400C" w14:paraId="5E627E1D" w14:textId="77777777">
        <w:tc>
          <w:tcPr>
            <w:tcW w:w="1691" w:type="dxa"/>
            <w:vMerge/>
            <w:vAlign w:val="center"/>
          </w:tcPr>
          <w:p w14:paraId="619A122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6EB70C4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Laptop Manager Owner 1</w:t>
            </w:r>
          </w:p>
        </w:tc>
        <w:tc>
          <w:tcPr>
            <w:tcW w:w="1935" w:type="dxa"/>
          </w:tcPr>
          <w:p w14:paraId="7F5EDCC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7548A82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20</w:t>
            </w:r>
          </w:p>
        </w:tc>
        <w:tc>
          <w:tcPr>
            <w:tcW w:w="1943" w:type="dxa"/>
          </w:tcPr>
          <w:p w14:paraId="7F68466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r>
      <w:tr w:rsidR="006E400C" w:rsidRPr="006E400C" w14:paraId="5F13EA9A" w14:textId="77777777">
        <w:tc>
          <w:tcPr>
            <w:tcW w:w="1691" w:type="dxa"/>
            <w:vMerge/>
            <w:vAlign w:val="center"/>
          </w:tcPr>
          <w:p w14:paraId="038D197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5717D36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Manager Owner 1</w:t>
            </w:r>
          </w:p>
        </w:tc>
        <w:tc>
          <w:tcPr>
            <w:tcW w:w="1935" w:type="dxa"/>
          </w:tcPr>
          <w:p w14:paraId="481543E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72DB8F1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20</w:t>
            </w:r>
          </w:p>
        </w:tc>
        <w:tc>
          <w:tcPr>
            <w:tcW w:w="1943" w:type="dxa"/>
          </w:tcPr>
          <w:p w14:paraId="6C0D8E2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Fa0/6</w:t>
            </w:r>
          </w:p>
        </w:tc>
      </w:tr>
      <w:tr w:rsidR="006E400C" w:rsidRPr="006E400C" w14:paraId="368BC285" w14:textId="77777777">
        <w:tc>
          <w:tcPr>
            <w:tcW w:w="1691" w:type="dxa"/>
            <w:vMerge/>
            <w:vAlign w:val="center"/>
          </w:tcPr>
          <w:p w14:paraId="1A1BEDD7"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3C80070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Manager Owner 2</w:t>
            </w:r>
          </w:p>
        </w:tc>
        <w:tc>
          <w:tcPr>
            <w:tcW w:w="1935" w:type="dxa"/>
          </w:tcPr>
          <w:p w14:paraId="169B758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64F8CD4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20</w:t>
            </w:r>
          </w:p>
        </w:tc>
        <w:tc>
          <w:tcPr>
            <w:tcW w:w="1943" w:type="dxa"/>
          </w:tcPr>
          <w:p w14:paraId="37E7113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7A951426" w14:textId="77777777">
        <w:tc>
          <w:tcPr>
            <w:tcW w:w="1691" w:type="dxa"/>
            <w:vMerge/>
            <w:vAlign w:val="center"/>
          </w:tcPr>
          <w:p w14:paraId="2AB23EDC"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13224FE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Legal Finance 1</w:t>
            </w:r>
          </w:p>
        </w:tc>
        <w:tc>
          <w:tcPr>
            <w:tcW w:w="1935" w:type="dxa"/>
          </w:tcPr>
          <w:p w14:paraId="265FD31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4531FD7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30</w:t>
            </w:r>
          </w:p>
        </w:tc>
        <w:tc>
          <w:tcPr>
            <w:tcW w:w="1943" w:type="dxa"/>
          </w:tcPr>
          <w:p w14:paraId="29D5651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r>
      <w:tr w:rsidR="006E400C" w:rsidRPr="006E400C" w14:paraId="4260B88B" w14:textId="77777777">
        <w:tc>
          <w:tcPr>
            <w:tcW w:w="1691" w:type="dxa"/>
            <w:vMerge/>
            <w:vAlign w:val="center"/>
          </w:tcPr>
          <w:p w14:paraId="4432F75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72483A2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Legal Finance 2</w:t>
            </w:r>
          </w:p>
        </w:tc>
        <w:tc>
          <w:tcPr>
            <w:tcW w:w="1935" w:type="dxa"/>
          </w:tcPr>
          <w:p w14:paraId="57EB805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00A7A72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30</w:t>
            </w:r>
          </w:p>
        </w:tc>
        <w:tc>
          <w:tcPr>
            <w:tcW w:w="1943" w:type="dxa"/>
          </w:tcPr>
          <w:p w14:paraId="3AC5692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410402AE" w14:textId="77777777">
        <w:tc>
          <w:tcPr>
            <w:tcW w:w="1691" w:type="dxa"/>
            <w:vMerge/>
            <w:vAlign w:val="center"/>
          </w:tcPr>
          <w:p w14:paraId="13947F9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42EFAE8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Laptop Legal Finance 1</w:t>
            </w:r>
          </w:p>
        </w:tc>
        <w:tc>
          <w:tcPr>
            <w:tcW w:w="1935" w:type="dxa"/>
          </w:tcPr>
          <w:p w14:paraId="00084A3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5914D90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30</w:t>
            </w:r>
          </w:p>
        </w:tc>
        <w:tc>
          <w:tcPr>
            <w:tcW w:w="1943" w:type="dxa"/>
          </w:tcPr>
          <w:p w14:paraId="0FD6DDB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r>
      <w:tr w:rsidR="006E400C" w:rsidRPr="006E400C" w14:paraId="18328515" w14:textId="77777777">
        <w:tc>
          <w:tcPr>
            <w:tcW w:w="1691" w:type="dxa"/>
            <w:vMerge/>
            <w:vAlign w:val="center"/>
          </w:tcPr>
          <w:p w14:paraId="51E7A134"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3E20397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Analyst 1</w:t>
            </w:r>
          </w:p>
        </w:tc>
        <w:tc>
          <w:tcPr>
            <w:tcW w:w="1935" w:type="dxa"/>
          </w:tcPr>
          <w:p w14:paraId="754A0B9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34AC370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40</w:t>
            </w:r>
          </w:p>
        </w:tc>
        <w:tc>
          <w:tcPr>
            <w:tcW w:w="1943" w:type="dxa"/>
          </w:tcPr>
          <w:p w14:paraId="4DC84CA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r>
      <w:tr w:rsidR="006E400C" w:rsidRPr="006E400C" w14:paraId="2C923255" w14:textId="77777777">
        <w:tc>
          <w:tcPr>
            <w:tcW w:w="1691" w:type="dxa"/>
            <w:vMerge/>
            <w:vAlign w:val="center"/>
          </w:tcPr>
          <w:p w14:paraId="6528303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51CFD4E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Analyst 2</w:t>
            </w:r>
          </w:p>
        </w:tc>
        <w:tc>
          <w:tcPr>
            <w:tcW w:w="1935" w:type="dxa"/>
          </w:tcPr>
          <w:p w14:paraId="2D26761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tcPr>
          <w:p w14:paraId="378DD6C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40</w:t>
            </w:r>
          </w:p>
        </w:tc>
        <w:tc>
          <w:tcPr>
            <w:tcW w:w="1943" w:type="dxa"/>
          </w:tcPr>
          <w:p w14:paraId="577487F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5364D090" w14:textId="77777777">
        <w:tc>
          <w:tcPr>
            <w:tcW w:w="1691" w:type="dxa"/>
            <w:vMerge/>
            <w:vAlign w:val="center"/>
          </w:tcPr>
          <w:p w14:paraId="7FA1A18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76BF5A5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Printer Analyst 1</w:t>
            </w:r>
          </w:p>
        </w:tc>
        <w:tc>
          <w:tcPr>
            <w:tcW w:w="1935" w:type="dxa"/>
          </w:tcPr>
          <w:p w14:paraId="25F8A2F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0</w:t>
            </w:r>
          </w:p>
        </w:tc>
        <w:tc>
          <w:tcPr>
            <w:tcW w:w="1909" w:type="dxa"/>
          </w:tcPr>
          <w:p w14:paraId="4E912AA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VLAN 40</w:t>
            </w:r>
          </w:p>
        </w:tc>
        <w:tc>
          <w:tcPr>
            <w:tcW w:w="1943" w:type="dxa"/>
          </w:tcPr>
          <w:p w14:paraId="321E671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Fa0/6</w:t>
            </w:r>
          </w:p>
        </w:tc>
      </w:tr>
      <w:tr w:rsidR="006E400C" w:rsidRPr="006E400C" w14:paraId="1F1630B6" w14:textId="77777777">
        <w:tc>
          <w:tcPr>
            <w:tcW w:w="1691" w:type="dxa"/>
            <w:vMerge w:val="restart"/>
            <w:vAlign w:val="center"/>
          </w:tcPr>
          <w:p w14:paraId="5DA218E6" w14:textId="77777777" w:rsidR="005D46FF" w:rsidRPr="006E400C" w:rsidRDefault="005D46FF" w:rsidP="00D92CF6">
            <w:pPr>
              <w:spacing w:line="360" w:lineRule="auto"/>
              <w:jc w:val="center"/>
              <w:rPr>
                <w:rFonts w:asciiTheme="majorHAnsi" w:hAnsiTheme="majorHAnsi" w:cstheme="majorHAnsi"/>
                <w:sz w:val="24"/>
                <w:szCs w:val="24"/>
              </w:rPr>
            </w:pPr>
            <w:r w:rsidRPr="006E400C">
              <w:rPr>
                <w:rFonts w:asciiTheme="majorHAnsi" w:hAnsiTheme="majorHAnsi" w:cstheme="majorHAnsi"/>
                <w:sz w:val="24"/>
                <w:szCs w:val="24"/>
              </w:rPr>
              <w:t xml:space="preserve">Ba </w:t>
            </w:r>
            <w:proofErr w:type="spellStart"/>
            <w:r w:rsidRPr="006E400C">
              <w:rPr>
                <w:rFonts w:asciiTheme="majorHAnsi" w:hAnsiTheme="majorHAnsi" w:cstheme="majorHAnsi"/>
                <w:sz w:val="24"/>
                <w:szCs w:val="24"/>
              </w:rPr>
              <w:t>Dinh</w:t>
            </w:r>
            <w:proofErr w:type="spellEnd"/>
          </w:p>
        </w:tc>
        <w:tc>
          <w:tcPr>
            <w:tcW w:w="1872" w:type="dxa"/>
            <w:vMerge w:val="restart"/>
          </w:tcPr>
          <w:p w14:paraId="2EA221A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Router (BD)</w:t>
            </w:r>
          </w:p>
        </w:tc>
        <w:tc>
          <w:tcPr>
            <w:tcW w:w="1935" w:type="dxa"/>
          </w:tcPr>
          <w:p w14:paraId="1CF28F7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c>
          <w:tcPr>
            <w:tcW w:w="1909" w:type="dxa"/>
          </w:tcPr>
          <w:p w14:paraId="207682C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113.171.5.1/24</w:t>
            </w:r>
          </w:p>
        </w:tc>
        <w:tc>
          <w:tcPr>
            <w:tcW w:w="1943" w:type="dxa"/>
          </w:tcPr>
          <w:p w14:paraId="7D82D44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Fa1/1</w:t>
            </w:r>
          </w:p>
        </w:tc>
      </w:tr>
      <w:tr w:rsidR="006E400C" w:rsidRPr="006E400C" w14:paraId="785EED28" w14:textId="77777777">
        <w:tc>
          <w:tcPr>
            <w:tcW w:w="1691" w:type="dxa"/>
            <w:vMerge/>
            <w:vAlign w:val="center"/>
          </w:tcPr>
          <w:p w14:paraId="3157814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05071507"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BBE62A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Gig0/0/2</w:t>
            </w:r>
          </w:p>
        </w:tc>
        <w:tc>
          <w:tcPr>
            <w:tcW w:w="1909" w:type="dxa"/>
          </w:tcPr>
          <w:p w14:paraId="51DC0BA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172.16.2.1/24</w:t>
            </w:r>
          </w:p>
        </w:tc>
        <w:tc>
          <w:tcPr>
            <w:tcW w:w="1943" w:type="dxa"/>
          </w:tcPr>
          <w:p w14:paraId="01B7846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3ABD94CD" w14:textId="77777777">
        <w:tc>
          <w:tcPr>
            <w:tcW w:w="1691" w:type="dxa"/>
            <w:vMerge/>
            <w:vAlign w:val="center"/>
          </w:tcPr>
          <w:p w14:paraId="6CBD08E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2B0B499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SW (BD)</w:t>
            </w:r>
          </w:p>
        </w:tc>
        <w:tc>
          <w:tcPr>
            <w:tcW w:w="1935" w:type="dxa"/>
          </w:tcPr>
          <w:p w14:paraId="6B128D8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41CB666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N/A</w:t>
            </w:r>
          </w:p>
        </w:tc>
        <w:tc>
          <w:tcPr>
            <w:tcW w:w="1943" w:type="dxa"/>
          </w:tcPr>
          <w:p w14:paraId="3325586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Gig0/0/2</w:t>
            </w:r>
          </w:p>
        </w:tc>
      </w:tr>
      <w:tr w:rsidR="006E400C" w:rsidRPr="006E400C" w14:paraId="2E455DCD" w14:textId="77777777">
        <w:tc>
          <w:tcPr>
            <w:tcW w:w="1691" w:type="dxa"/>
            <w:vMerge/>
            <w:vAlign w:val="center"/>
          </w:tcPr>
          <w:p w14:paraId="16026274"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487B7C8"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5A263F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11E22C17"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2CC21FA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7507181B" w14:textId="77777777">
        <w:tc>
          <w:tcPr>
            <w:tcW w:w="1691" w:type="dxa"/>
            <w:vMerge/>
            <w:vAlign w:val="center"/>
          </w:tcPr>
          <w:p w14:paraId="362C5F49"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F5036E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3563AE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3E1E1EE9"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2494A19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A438E65" w14:textId="77777777">
        <w:tc>
          <w:tcPr>
            <w:tcW w:w="1691" w:type="dxa"/>
            <w:vMerge/>
            <w:vAlign w:val="center"/>
          </w:tcPr>
          <w:p w14:paraId="2C34BB3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E00280A"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670D04C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c>
          <w:tcPr>
            <w:tcW w:w="1909" w:type="dxa"/>
            <w:vMerge/>
          </w:tcPr>
          <w:p w14:paraId="797C93DD"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B417C1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04D014CA" w14:textId="77777777">
        <w:tc>
          <w:tcPr>
            <w:tcW w:w="1691" w:type="dxa"/>
            <w:vMerge/>
            <w:vAlign w:val="center"/>
          </w:tcPr>
          <w:p w14:paraId="6CBAB06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10F297A"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DB70C1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c>
          <w:tcPr>
            <w:tcW w:w="1909" w:type="dxa"/>
            <w:vMerge/>
          </w:tcPr>
          <w:p w14:paraId="02583909"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D90BDD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C8D1F5A" w14:textId="77777777">
        <w:tc>
          <w:tcPr>
            <w:tcW w:w="1691" w:type="dxa"/>
            <w:vMerge/>
            <w:vAlign w:val="center"/>
          </w:tcPr>
          <w:p w14:paraId="3DBA4387"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DBD6A16"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569B91E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c>
          <w:tcPr>
            <w:tcW w:w="1909" w:type="dxa"/>
            <w:vMerge/>
          </w:tcPr>
          <w:p w14:paraId="29382DF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6B47622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481FB4B" w14:textId="77777777">
        <w:trPr>
          <w:trHeight w:val="300"/>
        </w:trPr>
        <w:tc>
          <w:tcPr>
            <w:tcW w:w="1691" w:type="dxa"/>
            <w:vMerge/>
            <w:vAlign w:val="center"/>
          </w:tcPr>
          <w:p w14:paraId="3CF8878D"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25750D7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BD 1</w:t>
            </w:r>
          </w:p>
        </w:tc>
        <w:tc>
          <w:tcPr>
            <w:tcW w:w="1935" w:type="dxa"/>
          </w:tcPr>
          <w:p w14:paraId="1692F8A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val="restart"/>
          </w:tcPr>
          <w:p w14:paraId="1F5B129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 BD</w:t>
            </w:r>
          </w:p>
        </w:tc>
        <w:tc>
          <w:tcPr>
            <w:tcW w:w="1943" w:type="dxa"/>
          </w:tcPr>
          <w:p w14:paraId="03E5DDF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00BF6303" w14:textId="77777777">
        <w:trPr>
          <w:trHeight w:val="300"/>
        </w:trPr>
        <w:tc>
          <w:tcPr>
            <w:tcW w:w="1691" w:type="dxa"/>
            <w:vMerge/>
            <w:vAlign w:val="center"/>
          </w:tcPr>
          <w:p w14:paraId="2992318E"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6883EF1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BD 2</w:t>
            </w:r>
          </w:p>
        </w:tc>
        <w:tc>
          <w:tcPr>
            <w:tcW w:w="1935" w:type="dxa"/>
          </w:tcPr>
          <w:p w14:paraId="28787C1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313DF279"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08BDD8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4B367C91" w14:textId="77777777">
        <w:trPr>
          <w:trHeight w:val="300"/>
        </w:trPr>
        <w:tc>
          <w:tcPr>
            <w:tcW w:w="1691" w:type="dxa"/>
            <w:vMerge/>
            <w:vAlign w:val="center"/>
          </w:tcPr>
          <w:p w14:paraId="49461613"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20C9A24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BD 3</w:t>
            </w:r>
          </w:p>
        </w:tc>
        <w:tc>
          <w:tcPr>
            <w:tcW w:w="1935" w:type="dxa"/>
          </w:tcPr>
          <w:p w14:paraId="72637F1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6E108F5E"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C58F18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r>
      <w:tr w:rsidR="006E400C" w:rsidRPr="006E400C" w14:paraId="2BBCAA66" w14:textId="77777777">
        <w:trPr>
          <w:trHeight w:val="300"/>
        </w:trPr>
        <w:tc>
          <w:tcPr>
            <w:tcW w:w="1691" w:type="dxa"/>
            <w:vMerge/>
            <w:vAlign w:val="center"/>
          </w:tcPr>
          <w:p w14:paraId="0455AD2F"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65E183C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BD 4</w:t>
            </w:r>
          </w:p>
        </w:tc>
        <w:tc>
          <w:tcPr>
            <w:tcW w:w="1935" w:type="dxa"/>
          </w:tcPr>
          <w:p w14:paraId="1788F00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7B6D7071"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07FA3D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r>
      <w:tr w:rsidR="006E400C" w:rsidRPr="006E400C" w14:paraId="2615D154" w14:textId="77777777">
        <w:trPr>
          <w:trHeight w:val="300"/>
        </w:trPr>
        <w:tc>
          <w:tcPr>
            <w:tcW w:w="1691" w:type="dxa"/>
            <w:vMerge/>
            <w:vAlign w:val="center"/>
          </w:tcPr>
          <w:p w14:paraId="7FE1CF3C"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14D83C3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BD 5</w:t>
            </w:r>
          </w:p>
        </w:tc>
        <w:tc>
          <w:tcPr>
            <w:tcW w:w="1935" w:type="dxa"/>
          </w:tcPr>
          <w:p w14:paraId="468BCB5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7C04F157"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64AB98E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r>
      <w:tr w:rsidR="006E400C" w:rsidRPr="006E400C" w14:paraId="4ED91763" w14:textId="77777777">
        <w:tc>
          <w:tcPr>
            <w:tcW w:w="1691" w:type="dxa"/>
            <w:vMerge w:val="restart"/>
            <w:vAlign w:val="center"/>
          </w:tcPr>
          <w:p w14:paraId="2E0C3D36" w14:textId="77777777" w:rsidR="005D46FF" w:rsidRPr="006E400C" w:rsidRDefault="005D46FF" w:rsidP="00D92CF6">
            <w:pPr>
              <w:spacing w:line="360" w:lineRule="auto"/>
              <w:jc w:val="center"/>
              <w:rPr>
                <w:rFonts w:asciiTheme="majorHAnsi" w:hAnsiTheme="majorHAnsi" w:cstheme="majorHAnsi"/>
                <w:sz w:val="24"/>
                <w:szCs w:val="24"/>
              </w:rPr>
            </w:pPr>
            <w:proofErr w:type="spellStart"/>
            <w:r w:rsidRPr="006E400C">
              <w:rPr>
                <w:rFonts w:asciiTheme="majorHAnsi" w:hAnsiTheme="majorHAnsi" w:cstheme="majorHAnsi"/>
                <w:sz w:val="24"/>
                <w:szCs w:val="24"/>
              </w:rPr>
              <w:t>Cau</w:t>
            </w:r>
            <w:proofErr w:type="spellEnd"/>
            <w:r w:rsidRPr="006E400C">
              <w:rPr>
                <w:rFonts w:asciiTheme="majorHAnsi" w:hAnsiTheme="majorHAnsi" w:cstheme="majorHAnsi"/>
                <w:sz w:val="24"/>
                <w:szCs w:val="24"/>
              </w:rPr>
              <w:t xml:space="preserve"> </w:t>
            </w:r>
            <w:proofErr w:type="spellStart"/>
            <w:r w:rsidRPr="006E400C">
              <w:rPr>
                <w:rFonts w:asciiTheme="majorHAnsi" w:hAnsiTheme="majorHAnsi" w:cstheme="majorHAnsi"/>
                <w:sz w:val="24"/>
                <w:szCs w:val="24"/>
              </w:rPr>
              <w:t>Giay</w:t>
            </w:r>
            <w:proofErr w:type="spellEnd"/>
          </w:p>
        </w:tc>
        <w:tc>
          <w:tcPr>
            <w:tcW w:w="1872" w:type="dxa"/>
            <w:vMerge w:val="restart"/>
          </w:tcPr>
          <w:p w14:paraId="2695153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Router (CG)</w:t>
            </w:r>
          </w:p>
        </w:tc>
        <w:tc>
          <w:tcPr>
            <w:tcW w:w="1935" w:type="dxa"/>
          </w:tcPr>
          <w:p w14:paraId="405B953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c>
          <w:tcPr>
            <w:tcW w:w="1909" w:type="dxa"/>
          </w:tcPr>
          <w:p w14:paraId="1478BF6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113.171.4.1/24</w:t>
            </w:r>
          </w:p>
        </w:tc>
        <w:tc>
          <w:tcPr>
            <w:tcW w:w="1943" w:type="dxa"/>
          </w:tcPr>
          <w:p w14:paraId="775339B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20BC204E" w14:textId="77777777">
        <w:tc>
          <w:tcPr>
            <w:tcW w:w="1691" w:type="dxa"/>
            <w:vMerge/>
            <w:vAlign w:val="center"/>
          </w:tcPr>
          <w:p w14:paraId="796313F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90102BA"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66D2954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c>
          <w:tcPr>
            <w:tcW w:w="1909" w:type="dxa"/>
          </w:tcPr>
          <w:p w14:paraId="37B59A5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172.16.3.1/24</w:t>
            </w:r>
          </w:p>
        </w:tc>
        <w:tc>
          <w:tcPr>
            <w:tcW w:w="1943" w:type="dxa"/>
          </w:tcPr>
          <w:p w14:paraId="4CEFA5E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1357AE3D" w14:textId="77777777">
        <w:tc>
          <w:tcPr>
            <w:tcW w:w="1691" w:type="dxa"/>
            <w:vMerge/>
            <w:vAlign w:val="center"/>
          </w:tcPr>
          <w:p w14:paraId="6C300934"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09DE0AE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SW (CG)</w:t>
            </w:r>
          </w:p>
        </w:tc>
        <w:tc>
          <w:tcPr>
            <w:tcW w:w="1935" w:type="dxa"/>
          </w:tcPr>
          <w:p w14:paraId="2655E37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48041D0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N/A</w:t>
            </w:r>
          </w:p>
        </w:tc>
        <w:tc>
          <w:tcPr>
            <w:tcW w:w="1943" w:type="dxa"/>
          </w:tcPr>
          <w:p w14:paraId="60D981D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r>
      <w:tr w:rsidR="006E400C" w:rsidRPr="006E400C" w14:paraId="0D65B21A" w14:textId="77777777">
        <w:tc>
          <w:tcPr>
            <w:tcW w:w="1691" w:type="dxa"/>
            <w:vMerge/>
            <w:vAlign w:val="center"/>
          </w:tcPr>
          <w:p w14:paraId="25C4216B"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042D5BE"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F0ECBF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05B48D65"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AA0FF0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390B95F" w14:textId="77777777">
        <w:tc>
          <w:tcPr>
            <w:tcW w:w="1691" w:type="dxa"/>
            <w:vMerge/>
            <w:vAlign w:val="center"/>
          </w:tcPr>
          <w:p w14:paraId="116E4639"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4E88A3B7"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6AFD875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1B3EB32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F6AE99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43A98742" w14:textId="77777777">
        <w:tc>
          <w:tcPr>
            <w:tcW w:w="1691" w:type="dxa"/>
            <w:vMerge/>
            <w:vAlign w:val="center"/>
          </w:tcPr>
          <w:p w14:paraId="72245816"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77543761"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74DD79F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c>
          <w:tcPr>
            <w:tcW w:w="1909" w:type="dxa"/>
            <w:vMerge/>
          </w:tcPr>
          <w:p w14:paraId="6F9C46E7"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5958EDD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35D6780B" w14:textId="77777777">
        <w:tc>
          <w:tcPr>
            <w:tcW w:w="1691" w:type="dxa"/>
            <w:vMerge/>
            <w:vAlign w:val="center"/>
          </w:tcPr>
          <w:p w14:paraId="59B6B84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1C7882E"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6EC01C2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c>
          <w:tcPr>
            <w:tcW w:w="1909" w:type="dxa"/>
            <w:vMerge/>
          </w:tcPr>
          <w:p w14:paraId="5B0432DF"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B206BD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225B865E" w14:textId="77777777">
        <w:tc>
          <w:tcPr>
            <w:tcW w:w="1691" w:type="dxa"/>
            <w:vMerge/>
            <w:vAlign w:val="center"/>
          </w:tcPr>
          <w:p w14:paraId="7FC7FC6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362B2DC0"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3186DDE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c>
          <w:tcPr>
            <w:tcW w:w="1909" w:type="dxa"/>
            <w:vMerge/>
          </w:tcPr>
          <w:p w14:paraId="1DFC389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012F55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4FFD4EEC" w14:textId="77777777">
        <w:trPr>
          <w:trHeight w:val="300"/>
        </w:trPr>
        <w:tc>
          <w:tcPr>
            <w:tcW w:w="1691" w:type="dxa"/>
            <w:vMerge/>
            <w:vAlign w:val="center"/>
          </w:tcPr>
          <w:p w14:paraId="2C3E839D"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754BF21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CG 1</w:t>
            </w:r>
          </w:p>
        </w:tc>
        <w:tc>
          <w:tcPr>
            <w:tcW w:w="1935" w:type="dxa"/>
          </w:tcPr>
          <w:p w14:paraId="7D93C80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val="restart"/>
          </w:tcPr>
          <w:p w14:paraId="296CB23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 CG</w:t>
            </w:r>
          </w:p>
        </w:tc>
        <w:tc>
          <w:tcPr>
            <w:tcW w:w="1943" w:type="dxa"/>
          </w:tcPr>
          <w:p w14:paraId="49FED34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7B1062F5" w14:textId="77777777">
        <w:trPr>
          <w:trHeight w:val="300"/>
        </w:trPr>
        <w:tc>
          <w:tcPr>
            <w:tcW w:w="1691" w:type="dxa"/>
            <w:vMerge/>
            <w:vAlign w:val="center"/>
          </w:tcPr>
          <w:p w14:paraId="43C989AD"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25B398C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CG 2</w:t>
            </w:r>
          </w:p>
        </w:tc>
        <w:tc>
          <w:tcPr>
            <w:tcW w:w="1935" w:type="dxa"/>
          </w:tcPr>
          <w:p w14:paraId="75F9B9F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08608CEE"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7B0B498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64E6DB47" w14:textId="77777777">
        <w:trPr>
          <w:trHeight w:val="300"/>
        </w:trPr>
        <w:tc>
          <w:tcPr>
            <w:tcW w:w="1691" w:type="dxa"/>
            <w:vMerge/>
            <w:vAlign w:val="center"/>
          </w:tcPr>
          <w:p w14:paraId="3EB143B8"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317FC74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CG 3</w:t>
            </w:r>
          </w:p>
        </w:tc>
        <w:tc>
          <w:tcPr>
            <w:tcW w:w="1935" w:type="dxa"/>
          </w:tcPr>
          <w:p w14:paraId="0E0CDC0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1E623F08"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A18CFC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r>
      <w:tr w:rsidR="006E400C" w:rsidRPr="006E400C" w14:paraId="16C4D335" w14:textId="77777777">
        <w:trPr>
          <w:trHeight w:val="300"/>
        </w:trPr>
        <w:tc>
          <w:tcPr>
            <w:tcW w:w="1691" w:type="dxa"/>
            <w:vMerge/>
            <w:vAlign w:val="center"/>
          </w:tcPr>
          <w:p w14:paraId="07772D87"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021A5BC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CG 4</w:t>
            </w:r>
          </w:p>
        </w:tc>
        <w:tc>
          <w:tcPr>
            <w:tcW w:w="1935" w:type="dxa"/>
          </w:tcPr>
          <w:p w14:paraId="483EA812"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26C293C8"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1AC36F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r>
      <w:tr w:rsidR="006E400C" w:rsidRPr="006E400C" w14:paraId="113A1E71" w14:textId="77777777">
        <w:trPr>
          <w:trHeight w:val="300"/>
        </w:trPr>
        <w:tc>
          <w:tcPr>
            <w:tcW w:w="1691" w:type="dxa"/>
            <w:vMerge/>
            <w:vAlign w:val="center"/>
          </w:tcPr>
          <w:p w14:paraId="17E7644F" w14:textId="77777777" w:rsidR="005D46FF" w:rsidRPr="006E400C" w:rsidRDefault="005D46FF" w:rsidP="00D92CF6">
            <w:pPr>
              <w:spacing w:line="360" w:lineRule="auto"/>
              <w:rPr>
                <w:rFonts w:asciiTheme="majorHAnsi" w:hAnsiTheme="majorHAnsi" w:cstheme="majorHAnsi"/>
                <w:sz w:val="24"/>
                <w:szCs w:val="24"/>
              </w:rPr>
            </w:pPr>
          </w:p>
        </w:tc>
        <w:tc>
          <w:tcPr>
            <w:tcW w:w="1872" w:type="dxa"/>
          </w:tcPr>
          <w:p w14:paraId="22FFEC3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CG 5</w:t>
            </w:r>
          </w:p>
        </w:tc>
        <w:tc>
          <w:tcPr>
            <w:tcW w:w="1935" w:type="dxa"/>
          </w:tcPr>
          <w:p w14:paraId="4F14BDD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69C390C2"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E95506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r>
      <w:tr w:rsidR="006E400C" w:rsidRPr="006E400C" w14:paraId="4FB42671" w14:textId="77777777">
        <w:tc>
          <w:tcPr>
            <w:tcW w:w="1691" w:type="dxa"/>
            <w:vMerge w:val="restart"/>
            <w:vAlign w:val="center"/>
          </w:tcPr>
          <w:p w14:paraId="7DAE902A" w14:textId="77777777" w:rsidR="005D46FF" w:rsidRPr="006E400C" w:rsidRDefault="005D46FF" w:rsidP="00D92CF6">
            <w:pPr>
              <w:spacing w:line="360" w:lineRule="auto"/>
              <w:jc w:val="center"/>
              <w:rPr>
                <w:rFonts w:asciiTheme="majorHAnsi" w:hAnsiTheme="majorHAnsi" w:cstheme="majorHAnsi"/>
                <w:sz w:val="24"/>
                <w:szCs w:val="24"/>
              </w:rPr>
            </w:pPr>
            <w:r w:rsidRPr="006E400C">
              <w:rPr>
                <w:rFonts w:asciiTheme="majorHAnsi" w:hAnsiTheme="majorHAnsi" w:cstheme="majorHAnsi"/>
                <w:sz w:val="24"/>
                <w:szCs w:val="24"/>
              </w:rPr>
              <w:t>Ha Dong</w:t>
            </w:r>
          </w:p>
        </w:tc>
        <w:tc>
          <w:tcPr>
            <w:tcW w:w="1872" w:type="dxa"/>
            <w:vMerge w:val="restart"/>
          </w:tcPr>
          <w:p w14:paraId="2CDDA78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Router (HD)</w:t>
            </w:r>
          </w:p>
        </w:tc>
        <w:tc>
          <w:tcPr>
            <w:tcW w:w="1935" w:type="dxa"/>
          </w:tcPr>
          <w:p w14:paraId="4E709AB8"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Gig0/0/0</w:t>
            </w:r>
          </w:p>
        </w:tc>
        <w:tc>
          <w:tcPr>
            <w:tcW w:w="1909" w:type="dxa"/>
          </w:tcPr>
          <w:p w14:paraId="50EC52E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113.171.3.1/24</w:t>
            </w:r>
          </w:p>
        </w:tc>
        <w:tc>
          <w:tcPr>
            <w:tcW w:w="1943" w:type="dxa"/>
          </w:tcPr>
          <w:p w14:paraId="1535E58E"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Fa1/1</w:t>
            </w:r>
          </w:p>
        </w:tc>
      </w:tr>
      <w:tr w:rsidR="006E400C" w:rsidRPr="006E400C" w14:paraId="6D740A39" w14:textId="77777777">
        <w:tc>
          <w:tcPr>
            <w:tcW w:w="1691" w:type="dxa"/>
            <w:vMerge/>
          </w:tcPr>
          <w:p w14:paraId="4D339D2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5021EFA3"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0F318B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c>
          <w:tcPr>
            <w:tcW w:w="1909" w:type="dxa"/>
          </w:tcPr>
          <w:p w14:paraId="49079F1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172.16.1.1/24</w:t>
            </w:r>
          </w:p>
        </w:tc>
        <w:tc>
          <w:tcPr>
            <w:tcW w:w="1943" w:type="dxa"/>
          </w:tcPr>
          <w:p w14:paraId="446EE5D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r>
      <w:tr w:rsidR="006E400C" w:rsidRPr="006E400C" w14:paraId="0490D454" w14:textId="77777777">
        <w:tc>
          <w:tcPr>
            <w:tcW w:w="1691" w:type="dxa"/>
            <w:vMerge/>
          </w:tcPr>
          <w:p w14:paraId="17B9117D"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val="restart"/>
          </w:tcPr>
          <w:p w14:paraId="31E0A7B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SW (HD)</w:t>
            </w:r>
          </w:p>
        </w:tc>
        <w:tc>
          <w:tcPr>
            <w:tcW w:w="1935" w:type="dxa"/>
          </w:tcPr>
          <w:p w14:paraId="128F50B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Gig0/1</w:t>
            </w:r>
          </w:p>
        </w:tc>
        <w:tc>
          <w:tcPr>
            <w:tcW w:w="1909" w:type="dxa"/>
            <w:vMerge w:val="restart"/>
          </w:tcPr>
          <w:p w14:paraId="1F17E3D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N/A</w:t>
            </w:r>
          </w:p>
        </w:tc>
        <w:tc>
          <w:tcPr>
            <w:tcW w:w="1943" w:type="dxa"/>
          </w:tcPr>
          <w:p w14:paraId="728C1F1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Gig0/0/1</w:t>
            </w:r>
          </w:p>
        </w:tc>
      </w:tr>
      <w:tr w:rsidR="006E400C" w:rsidRPr="006E400C" w14:paraId="539AE5D1" w14:textId="77777777">
        <w:trPr>
          <w:trHeight w:val="300"/>
        </w:trPr>
        <w:tc>
          <w:tcPr>
            <w:tcW w:w="1691" w:type="dxa"/>
            <w:vMerge/>
            <w:vAlign w:val="center"/>
          </w:tcPr>
          <w:p w14:paraId="432E4573"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12B29B0"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FEB27C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c>
          <w:tcPr>
            <w:tcW w:w="1909" w:type="dxa"/>
            <w:vMerge/>
          </w:tcPr>
          <w:p w14:paraId="0B617A73"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5A3450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5A9FFD4C" w14:textId="77777777">
        <w:trPr>
          <w:trHeight w:val="300"/>
        </w:trPr>
        <w:tc>
          <w:tcPr>
            <w:tcW w:w="1691" w:type="dxa"/>
            <w:vMerge/>
            <w:vAlign w:val="center"/>
          </w:tcPr>
          <w:p w14:paraId="786F7470"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66D2F402"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45E7CC5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c>
          <w:tcPr>
            <w:tcW w:w="1909" w:type="dxa"/>
            <w:vMerge/>
          </w:tcPr>
          <w:p w14:paraId="6897EB3E"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2728931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372880E3" w14:textId="77777777">
        <w:trPr>
          <w:trHeight w:val="300"/>
        </w:trPr>
        <w:tc>
          <w:tcPr>
            <w:tcW w:w="1691" w:type="dxa"/>
            <w:vMerge/>
            <w:vAlign w:val="center"/>
          </w:tcPr>
          <w:p w14:paraId="46C536E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16D93F00"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2752A41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c>
          <w:tcPr>
            <w:tcW w:w="1909" w:type="dxa"/>
            <w:vMerge/>
          </w:tcPr>
          <w:p w14:paraId="286EC075"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BDA0CC4"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65CBB3C6" w14:textId="77777777">
        <w:trPr>
          <w:trHeight w:val="300"/>
        </w:trPr>
        <w:tc>
          <w:tcPr>
            <w:tcW w:w="1691" w:type="dxa"/>
            <w:vMerge/>
            <w:vAlign w:val="center"/>
          </w:tcPr>
          <w:p w14:paraId="27E55B75"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4F26CED"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0349764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c>
          <w:tcPr>
            <w:tcW w:w="1909" w:type="dxa"/>
            <w:vMerge/>
          </w:tcPr>
          <w:p w14:paraId="344B1B6B"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4067B65C"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6AF73BFC" w14:textId="77777777">
        <w:trPr>
          <w:trHeight w:val="300"/>
        </w:trPr>
        <w:tc>
          <w:tcPr>
            <w:tcW w:w="1691" w:type="dxa"/>
            <w:vMerge/>
            <w:vAlign w:val="center"/>
          </w:tcPr>
          <w:p w14:paraId="52BC904A"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vMerge/>
          </w:tcPr>
          <w:p w14:paraId="26F84D29" w14:textId="77777777" w:rsidR="005D46FF" w:rsidRPr="006E400C" w:rsidRDefault="005D46FF" w:rsidP="00D92CF6">
            <w:pPr>
              <w:spacing w:line="360" w:lineRule="auto"/>
              <w:rPr>
                <w:rFonts w:asciiTheme="majorHAnsi" w:hAnsiTheme="majorHAnsi" w:cstheme="majorHAnsi"/>
                <w:sz w:val="24"/>
                <w:szCs w:val="24"/>
              </w:rPr>
            </w:pPr>
          </w:p>
        </w:tc>
        <w:tc>
          <w:tcPr>
            <w:tcW w:w="1935" w:type="dxa"/>
          </w:tcPr>
          <w:p w14:paraId="1EB4F56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c>
          <w:tcPr>
            <w:tcW w:w="1909" w:type="dxa"/>
            <w:vMerge/>
          </w:tcPr>
          <w:p w14:paraId="1F379CFB"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338E08E0"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r>
      <w:tr w:rsidR="006E400C" w:rsidRPr="006E400C" w14:paraId="160928BD" w14:textId="77777777">
        <w:trPr>
          <w:trHeight w:val="300"/>
        </w:trPr>
        <w:tc>
          <w:tcPr>
            <w:tcW w:w="1691" w:type="dxa"/>
            <w:vMerge/>
            <w:vAlign w:val="center"/>
          </w:tcPr>
          <w:p w14:paraId="29C51EBF"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0A3943F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HD 1</w:t>
            </w:r>
          </w:p>
        </w:tc>
        <w:tc>
          <w:tcPr>
            <w:tcW w:w="1935" w:type="dxa"/>
          </w:tcPr>
          <w:p w14:paraId="51F0B4D1"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val="restart"/>
          </w:tcPr>
          <w:p w14:paraId="1A559337"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DHCP - HD</w:t>
            </w:r>
          </w:p>
        </w:tc>
        <w:tc>
          <w:tcPr>
            <w:tcW w:w="1943" w:type="dxa"/>
          </w:tcPr>
          <w:p w14:paraId="5FFD5DE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Fa0/1</w:t>
            </w:r>
          </w:p>
        </w:tc>
      </w:tr>
      <w:tr w:rsidR="006E400C" w:rsidRPr="006E400C" w14:paraId="388F937C" w14:textId="77777777">
        <w:trPr>
          <w:trHeight w:val="300"/>
        </w:trPr>
        <w:tc>
          <w:tcPr>
            <w:tcW w:w="1691" w:type="dxa"/>
            <w:vMerge/>
            <w:vAlign w:val="center"/>
          </w:tcPr>
          <w:p w14:paraId="786C93C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786D3CAF"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HD 2</w:t>
            </w:r>
          </w:p>
        </w:tc>
        <w:tc>
          <w:tcPr>
            <w:tcW w:w="1935" w:type="dxa"/>
          </w:tcPr>
          <w:p w14:paraId="11BE033B"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418EB970"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B6CD0B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Fa0/2</w:t>
            </w:r>
          </w:p>
        </w:tc>
      </w:tr>
      <w:tr w:rsidR="006E400C" w:rsidRPr="006E400C" w14:paraId="679A5CAE" w14:textId="77777777">
        <w:trPr>
          <w:trHeight w:val="300"/>
        </w:trPr>
        <w:tc>
          <w:tcPr>
            <w:tcW w:w="1691" w:type="dxa"/>
            <w:vMerge/>
            <w:vAlign w:val="center"/>
          </w:tcPr>
          <w:p w14:paraId="7719CCD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33D366C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HD 3</w:t>
            </w:r>
          </w:p>
        </w:tc>
        <w:tc>
          <w:tcPr>
            <w:tcW w:w="1935" w:type="dxa"/>
          </w:tcPr>
          <w:p w14:paraId="501B0669"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37D1B85F"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039AE04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Fa0/3</w:t>
            </w:r>
          </w:p>
        </w:tc>
      </w:tr>
      <w:tr w:rsidR="006E400C" w:rsidRPr="006E400C" w14:paraId="6CB642FC" w14:textId="77777777">
        <w:trPr>
          <w:trHeight w:val="300"/>
        </w:trPr>
        <w:tc>
          <w:tcPr>
            <w:tcW w:w="1691" w:type="dxa"/>
            <w:vMerge/>
            <w:vAlign w:val="center"/>
          </w:tcPr>
          <w:p w14:paraId="27E26018"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328D4D3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HD 4</w:t>
            </w:r>
          </w:p>
        </w:tc>
        <w:tc>
          <w:tcPr>
            <w:tcW w:w="1935" w:type="dxa"/>
          </w:tcPr>
          <w:p w14:paraId="71D8F2CD"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2AE793EA"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1225226"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Fa0/4</w:t>
            </w:r>
          </w:p>
        </w:tc>
      </w:tr>
      <w:tr w:rsidR="006E400C" w:rsidRPr="006E400C" w14:paraId="39626645" w14:textId="77777777">
        <w:trPr>
          <w:trHeight w:val="300"/>
        </w:trPr>
        <w:tc>
          <w:tcPr>
            <w:tcW w:w="1691" w:type="dxa"/>
            <w:vMerge/>
            <w:vAlign w:val="center"/>
          </w:tcPr>
          <w:p w14:paraId="2734ACD1" w14:textId="77777777" w:rsidR="005D46FF" w:rsidRPr="006E400C" w:rsidRDefault="005D46FF" w:rsidP="00D92CF6">
            <w:pPr>
              <w:spacing w:line="360" w:lineRule="auto"/>
              <w:jc w:val="center"/>
              <w:rPr>
                <w:rFonts w:asciiTheme="majorHAnsi" w:hAnsiTheme="majorHAnsi" w:cstheme="majorHAnsi"/>
                <w:sz w:val="24"/>
                <w:szCs w:val="24"/>
              </w:rPr>
            </w:pPr>
          </w:p>
        </w:tc>
        <w:tc>
          <w:tcPr>
            <w:tcW w:w="1872" w:type="dxa"/>
          </w:tcPr>
          <w:p w14:paraId="2AD69DBA"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PC HD 5</w:t>
            </w:r>
          </w:p>
        </w:tc>
        <w:tc>
          <w:tcPr>
            <w:tcW w:w="1935" w:type="dxa"/>
          </w:tcPr>
          <w:p w14:paraId="066DAD35"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w:t>
            </w:r>
          </w:p>
        </w:tc>
        <w:tc>
          <w:tcPr>
            <w:tcW w:w="1909" w:type="dxa"/>
            <w:vMerge/>
          </w:tcPr>
          <w:p w14:paraId="389A8C6B" w14:textId="77777777" w:rsidR="005D46FF" w:rsidRPr="006E400C" w:rsidRDefault="005D46FF" w:rsidP="00D92CF6">
            <w:pPr>
              <w:spacing w:line="360" w:lineRule="auto"/>
              <w:rPr>
                <w:rFonts w:asciiTheme="majorHAnsi" w:hAnsiTheme="majorHAnsi" w:cstheme="majorHAnsi"/>
                <w:sz w:val="24"/>
                <w:szCs w:val="24"/>
              </w:rPr>
            </w:pPr>
          </w:p>
        </w:tc>
        <w:tc>
          <w:tcPr>
            <w:tcW w:w="1943" w:type="dxa"/>
          </w:tcPr>
          <w:p w14:paraId="1C09A743" w14:textId="77777777" w:rsidR="005D46FF" w:rsidRPr="006E400C" w:rsidRDefault="005D46FF" w:rsidP="00D92CF6">
            <w:pPr>
              <w:spacing w:line="360" w:lineRule="auto"/>
              <w:rPr>
                <w:rFonts w:asciiTheme="majorHAnsi" w:hAnsiTheme="majorHAnsi" w:cstheme="majorHAnsi"/>
                <w:sz w:val="24"/>
                <w:szCs w:val="24"/>
              </w:rPr>
            </w:pPr>
            <w:r w:rsidRPr="006E400C">
              <w:rPr>
                <w:rFonts w:asciiTheme="majorHAnsi" w:hAnsiTheme="majorHAnsi" w:cstheme="majorHAnsi"/>
                <w:sz w:val="24"/>
                <w:szCs w:val="24"/>
              </w:rPr>
              <w:t>Fa0/5</w:t>
            </w:r>
          </w:p>
        </w:tc>
      </w:tr>
    </w:tbl>
    <w:p w14:paraId="6493A05A" w14:textId="77777777" w:rsidR="00B5605B" w:rsidRPr="006E400C" w:rsidRDefault="00B5605B" w:rsidP="00D92CF6">
      <w:pPr>
        <w:spacing w:line="360" w:lineRule="auto"/>
        <w:ind w:firstLine="0"/>
        <w:rPr>
          <w:rFonts w:asciiTheme="majorHAnsi" w:hAnsiTheme="majorHAnsi" w:cstheme="majorHAnsi"/>
        </w:rPr>
      </w:pPr>
    </w:p>
    <w:p w14:paraId="040231A5" w14:textId="45CC5E39" w:rsidR="00E83824" w:rsidRPr="006E400C" w:rsidRDefault="0033586A" w:rsidP="00D92CF6">
      <w:pPr>
        <w:pStyle w:val="Heading4"/>
        <w:numPr>
          <w:ilvl w:val="2"/>
          <w:numId w:val="47"/>
        </w:numPr>
        <w:spacing w:line="360" w:lineRule="auto"/>
        <w:ind w:left="709" w:firstLine="0"/>
        <w:rPr>
          <w:rFonts w:cstheme="majorHAnsi"/>
        </w:rPr>
      </w:pPr>
      <w:r w:rsidRPr="006E400C">
        <w:rPr>
          <w:rFonts w:cstheme="majorHAnsi"/>
        </w:rPr>
        <w:t>HSRP</w:t>
      </w:r>
    </w:p>
    <w:p w14:paraId="70CFB02D" w14:textId="73B9B0F1" w:rsidR="006D6BA8" w:rsidRPr="006E400C" w:rsidRDefault="1DE02F21" w:rsidP="00D92CF6">
      <w:pPr>
        <w:spacing w:line="360" w:lineRule="auto"/>
        <w:jc w:val="both"/>
        <w:rPr>
          <w:rFonts w:asciiTheme="majorHAnsi" w:hAnsiTheme="majorHAnsi" w:cstheme="majorHAnsi"/>
        </w:rPr>
      </w:pPr>
      <w:r w:rsidRPr="006E400C">
        <w:rPr>
          <w:rFonts w:asciiTheme="majorHAnsi" w:hAnsiTheme="majorHAnsi" w:cstheme="majorHAnsi"/>
        </w:rPr>
        <w:t>HSRP stands for</w:t>
      </w:r>
      <w:r w:rsidR="17BB611F" w:rsidRPr="006E400C">
        <w:rPr>
          <w:rFonts w:asciiTheme="majorHAnsi" w:hAnsiTheme="majorHAnsi" w:cstheme="majorHAnsi"/>
        </w:rPr>
        <w:t xml:space="preserve"> </w:t>
      </w:r>
      <w:r w:rsidR="1160BDBA" w:rsidRPr="006E400C">
        <w:rPr>
          <w:rFonts w:asciiTheme="majorHAnsi" w:hAnsiTheme="majorHAnsi" w:cstheme="majorHAnsi"/>
          <w:b/>
          <w:bCs/>
        </w:rPr>
        <w:t>Hot Standby Router Protocol</w:t>
      </w:r>
      <w:r w:rsidR="19F52FCF" w:rsidRPr="006E400C">
        <w:rPr>
          <w:rFonts w:asciiTheme="majorHAnsi" w:hAnsiTheme="majorHAnsi" w:cstheme="majorHAnsi"/>
        </w:rPr>
        <w:t xml:space="preserve">, it allows you to configure two or more routers as standby routers and only a single router as an active router at a time. All the routers in a single HSRP group </w:t>
      </w:r>
      <w:r w:rsidR="00E5735F" w:rsidRPr="006E400C">
        <w:rPr>
          <w:rFonts w:asciiTheme="majorHAnsi" w:hAnsiTheme="majorHAnsi" w:cstheme="majorHAnsi"/>
        </w:rPr>
        <w:t>share</w:t>
      </w:r>
      <w:r w:rsidR="19F52FCF" w:rsidRPr="006E400C">
        <w:rPr>
          <w:rFonts w:asciiTheme="majorHAnsi" w:hAnsiTheme="majorHAnsi" w:cstheme="majorHAnsi"/>
        </w:rPr>
        <w:t xml:space="preserve"> a single MAC address and IP address, which acts as a default gateway to the local network. The </w:t>
      </w:r>
      <w:r w:rsidR="19F52FCF" w:rsidRPr="006E400C">
        <w:rPr>
          <w:rFonts w:asciiTheme="majorHAnsi" w:hAnsiTheme="majorHAnsi" w:cstheme="majorHAnsi"/>
          <w:i/>
          <w:iCs/>
        </w:rPr>
        <w:t xml:space="preserve">Active </w:t>
      </w:r>
      <w:proofErr w:type="spellStart"/>
      <w:r w:rsidR="19F52FCF" w:rsidRPr="006E400C">
        <w:rPr>
          <w:rFonts w:asciiTheme="majorHAnsi" w:hAnsiTheme="majorHAnsi" w:cstheme="majorHAnsi"/>
          <w:i/>
          <w:iCs/>
        </w:rPr>
        <w:t>router</w:t>
      </w:r>
      <w:proofErr w:type="spellEnd"/>
      <w:r w:rsidR="19F52FCF" w:rsidRPr="006E400C">
        <w:rPr>
          <w:rFonts w:asciiTheme="majorHAnsi" w:hAnsiTheme="majorHAnsi" w:cstheme="majorHAnsi"/>
        </w:rPr>
        <w:t xml:space="preserve"> is responsible for forwarding the traffic. If it fails, the </w:t>
      </w:r>
      <w:r w:rsidR="19F52FCF" w:rsidRPr="006E400C">
        <w:rPr>
          <w:rFonts w:asciiTheme="majorHAnsi" w:hAnsiTheme="majorHAnsi" w:cstheme="majorHAnsi"/>
          <w:i/>
          <w:iCs/>
        </w:rPr>
        <w:t>Standby router</w:t>
      </w:r>
      <w:r w:rsidR="19F52FCF" w:rsidRPr="006E400C">
        <w:rPr>
          <w:rFonts w:asciiTheme="majorHAnsi" w:hAnsiTheme="majorHAnsi" w:cstheme="majorHAnsi"/>
        </w:rPr>
        <w:t xml:space="preserve"> takes up all the responsibilities of the active router and forwards the traffic. </w:t>
      </w:r>
    </w:p>
    <w:p w14:paraId="392BDBB9" w14:textId="73B9B0F1" w:rsidR="387B29B7" w:rsidRPr="006E400C" w:rsidRDefault="387B29B7" w:rsidP="00D92CF6">
      <w:pPr>
        <w:spacing w:line="360" w:lineRule="auto"/>
        <w:jc w:val="both"/>
        <w:rPr>
          <w:rFonts w:asciiTheme="majorHAnsi" w:eastAsia="Times New Roman" w:hAnsiTheme="majorHAnsi" w:cstheme="majorHAnsi"/>
        </w:rPr>
      </w:pPr>
      <w:r w:rsidRPr="006E400C">
        <w:rPr>
          <w:rFonts w:asciiTheme="majorHAnsi" w:eastAsia="Times New Roman" w:hAnsiTheme="majorHAnsi" w:cstheme="majorHAnsi"/>
        </w:rPr>
        <w:t xml:space="preserve">HSRP is configured by combining the 2 core routers in this network. Therefore the 2 core routers will act as a single virtual router for the internal hosts. </w:t>
      </w:r>
      <w:r w:rsidR="6E2B3DA7" w:rsidRPr="006E400C">
        <w:rPr>
          <w:rFonts w:asciiTheme="majorHAnsi" w:eastAsia="Times New Roman" w:hAnsiTheme="majorHAnsi" w:cstheme="majorHAnsi"/>
        </w:rPr>
        <w:t>C</w:t>
      </w:r>
      <w:r w:rsidRPr="006E400C">
        <w:rPr>
          <w:rFonts w:asciiTheme="majorHAnsi" w:eastAsia="Times New Roman" w:hAnsiTheme="majorHAnsi" w:cstheme="majorHAnsi"/>
        </w:rPr>
        <w:t>ore</w:t>
      </w:r>
      <w:r w:rsidR="67D6E274" w:rsidRPr="006E400C">
        <w:rPr>
          <w:rFonts w:asciiTheme="majorHAnsi" w:eastAsia="Times New Roman" w:hAnsiTheme="majorHAnsi" w:cstheme="majorHAnsi"/>
        </w:rPr>
        <w:t>-1</w:t>
      </w:r>
      <w:r w:rsidRPr="006E400C">
        <w:rPr>
          <w:rFonts w:asciiTheme="majorHAnsi" w:eastAsia="Times New Roman" w:hAnsiTheme="majorHAnsi" w:cstheme="majorHAnsi"/>
        </w:rPr>
        <w:t xml:space="preserve"> router will assume the responsibility as active router</w:t>
      </w:r>
      <w:r w:rsidR="359F6E4B" w:rsidRPr="006E400C">
        <w:rPr>
          <w:rFonts w:asciiTheme="majorHAnsi" w:eastAsia="Times New Roman" w:hAnsiTheme="majorHAnsi" w:cstheme="majorHAnsi"/>
        </w:rPr>
        <w:t xml:space="preserve"> for </w:t>
      </w:r>
      <w:r w:rsidR="00E5735F" w:rsidRPr="006E400C">
        <w:rPr>
          <w:rFonts w:asciiTheme="majorHAnsi" w:eastAsia="Times New Roman" w:hAnsiTheme="majorHAnsi" w:cstheme="majorHAnsi"/>
        </w:rPr>
        <w:t>VLAN</w:t>
      </w:r>
      <w:r w:rsidR="359F6E4B" w:rsidRPr="006E400C">
        <w:rPr>
          <w:rFonts w:asciiTheme="majorHAnsi" w:eastAsia="Times New Roman" w:hAnsiTheme="majorHAnsi" w:cstheme="majorHAnsi"/>
        </w:rPr>
        <w:t xml:space="preserve"> 10, </w:t>
      </w:r>
      <w:r w:rsidR="00E5735F" w:rsidRPr="006E400C">
        <w:rPr>
          <w:rFonts w:asciiTheme="majorHAnsi" w:eastAsia="Times New Roman" w:hAnsiTheme="majorHAnsi" w:cstheme="majorHAnsi"/>
        </w:rPr>
        <w:t>VLAN</w:t>
      </w:r>
      <w:r w:rsidR="359F6E4B" w:rsidRPr="006E400C">
        <w:rPr>
          <w:rFonts w:asciiTheme="majorHAnsi" w:eastAsia="Times New Roman" w:hAnsiTheme="majorHAnsi" w:cstheme="majorHAnsi"/>
        </w:rPr>
        <w:t xml:space="preserve"> 20 and </w:t>
      </w:r>
      <w:r w:rsidR="00E5735F" w:rsidRPr="006E400C">
        <w:rPr>
          <w:rFonts w:asciiTheme="majorHAnsi" w:eastAsia="Times New Roman" w:hAnsiTheme="majorHAnsi" w:cstheme="majorHAnsi"/>
        </w:rPr>
        <w:t>VLAN</w:t>
      </w:r>
      <w:r w:rsidR="359F6E4B" w:rsidRPr="006E400C">
        <w:rPr>
          <w:rFonts w:asciiTheme="majorHAnsi" w:eastAsia="Times New Roman" w:hAnsiTheme="majorHAnsi" w:cstheme="majorHAnsi"/>
        </w:rPr>
        <w:t xml:space="preserve"> 50 and work as stan</w:t>
      </w:r>
      <w:r w:rsidR="3F39B9C9" w:rsidRPr="006E400C">
        <w:rPr>
          <w:rFonts w:asciiTheme="majorHAnsi" w:eastAsia="Times New Roman" w:hAnsiTheme="majorHAnsi" w:cstheme="majorHAnsi"/>
        </w:rPr>
        <w:t>d</w:t>
      </w:r>
      <w:r w:rsidR="359F6E4B" w:rsidRPr="006E400C">
        <w:rPr>
          <w:rFonts w:asciiTheme="majorHAnsi" w:eastAsia="Times New Roman" w:hAnsiTheme="majorHAnsi" w:cstheme="majorHAnsi"/>
        </w:rPr>
        <w:t xml:space="preserve">by router for </w:t>
      </w:r>
      <w:r w:rsidR="00E5735F" w:rsidRPr="006E400C">
        <w:rPr>
          <w:rFonts w:asciiTheme="majorHAnsi" w:eastAsia="Times New Roman" w:hAnsiTheme="majorHAnsi" w:cstheme="majorHAnsi"/>
        </w:rPr>
        <w:t>VLAN</w:t>
      </w:r>
      <w:r w:rsidR="359F6E4B" w:rsidRPr="006E400C">
        <w:rPr>
          <w:rFonts w:asciiTheme="majorHAnsi" w:eastAsia="Times New Roman" w:hAnsiTheme="majorHAnsi" w:cstheme="majorHAnsi"/>
        </w:rPr>
        <w:t xml:space="preserve"> 30, </w:t>
      </w:r>
      <w:r w:rsidR="00E5735F" w:rsidRPr="006E400C">
        <w:rPr>
          <w:rFonts w:asciiTheme="majorHAnsi" w:eastAsia="Times New Roman" w:hAnsiTheme="majorHAnsi" w:cstheme="majorHAnsi"/>
        </w:rPr>
        <w:t>VLAN</w:t>
      </w:r>
      <w:r w:rsidR="29CFF10B" w:rsidRPr="006E400C">
        <w:rPr>
          <w:rFonts w:asciiTheme="majorHAnsi" w:eastAsia="Times New Roman" w:hAnsiTheme="majorHAnsi" w:cstheme="majorHAnsi"/>
        </w:rPr>
        <w:t xml:space="preserve"> 40</w:t>
      </w:r>
      <w:r w:rsidRPr="006E400C">
        <w:rPr>
          <w:rFonts w:asciiTheme="majorHAnsi" w:eastAsia="Times New Roman" w:hAnsiTheme="majorHAnsi" w:cstheme="majorHAnsi"/>
        </w:rPr>
        <w:t xml:space="preserve"> while </w:t>
      </w:r>
      <w:r w:rsidR="0C0F4AD4" w:rsidRPr="006E400C">
        <w:rPr>
          <w:rFonts w:asciiTheme="majorHAnsi" w:eastAsia="Times New Roman" w:hAnsiTheme="majorHAnsi" w:cstheme="majorHAnsi"/>
        </w:rPr>
        <w:t>Core-2</w:t>
      </w:r>
      <w:r w:rsidRPr="006E400C">
        <w:rPr>
          <w:rFonts w:asciiTheme="majorHAnsi" w:eastAsia="Times New Roman" w:hAnsiTheme="majorHAnsi" w:cstheme="majorHAnsi"/>
        </w:rPr>
        <w:t xml:space="preserve"> will take responsibility as </w:t>
      </w:r>
      <w:r w:rsidR="7E103F09" w:rsidRPr="006E400C">
        <w:rPr>
          <w:rFonts w:asciiTheme="majorHAnsi" w:eastAsia="Times New Roman" w:hAnsiTheme="majorHAnsi" w:cstheme="majorHAnsi"/>
        </w:rPr>
        <w:t>active</w:t>
      </w:r>
      <w:r w:rsidRPr="006E400C">
        <w:rPr>
          <w:rFonts w:asciiTheme="majorHAnsi" w:eastAsia="Times New Roman" w:hAnsiTheme="majorHAnsi" w:cstheme="majorHAnsi"/>
        </w:rPr>
        <w:t xml:space="preserve"> router</w:t>
      </w:r>
      <w:r w:rsidR="562C8767" w:rsidRPr="006E400C">
        <w:rPr>
          <w:rFonts w:asciiTheme="majorHAnsi" w:eastAsia="Times New Roman" w:hAnsiTheme="majorHAnsi" w:cstheme="majorHAnsi"/>
        </w:rPr>
        <w:t xml:space="preserve"> for </w:t>
      </w:r>
      <w:r w:rsidR="00E5735F" w:rsidRPr="006E400C">
        <w:rPr>
          <w:rFonts w:asciiTheme="majorHAnsi" w:eastAsia="Times New Roman" w:hAnsiTheme="majorHAnsi" w:cstheme="majorHAnsi"/>
        </w:rPr>
        <w:t>VLAN</w:t>
      </w:r>
      <w:r w:rsidR="562C8767" w:rsidRPr="006E400C">
        <w:rPr>
          <w:rFonts w:asciiTheme="majorHAnsi" w:eastAsia="Times New Roman" w:hAnsiTheme="majorHAnsi" w:cstheme="majorHAnsi"/>
        </w:rPr>
        <w:t xml:space="preserve"> 30, </w:t>
      </w:r>
      <w:r w:rsidR="00E5735F" w:rsidRPr="006E400C">
        <w:rPr>
          <w:rFonts w:asciiTheme="majorHAnsi" w:eastAsia="Times New Roman" w:hAnsiTheme="majorHAnsi" w:cstheme="majorHAnsi"/>
        </w:rPr>
        <w:t>VLAN</w:t>
      </w:r>
      <w:r w:rsidR="562C8767" w:rsidRPr="006E400C">
        <w:rPr>
          <w:rFonts w:asciiTheme="majorHAnsi" w:eastAsia="Times New Roman" w:hAnsiTheme="majorHAnsi" w:cstheme="majorHAnsi"/>
        </w:rPr>
        <w:t xml:space="preserve"> 40 and</w:t>
      </w:r>
      <w:r w:rsidR="1ED007A2" w:rsidRPr="006E400C">
        <w:rPr>
          <w:rFonts w:asciiTheme="majorHAnsi" w:eastAsia="Times New Roman" w:hAnsiTheme="majorHAnsi" w:cstheme="majorHAnsi"/>
        </w:rPr>
        <w:t xml:space="preserve"> be st</w:t>
      </w:r>
      <w:r w:rsidR="5FF98261" w:rsidRPr="006E400C">
        <w:rPr>
          <w:rFonts w:asciiTheme="majorHAnsi" w:eastAsia="Times New Roman" w:hAnsiTheme="majorHAnsi" w:cstheme="majorHAnsi"/>
        </w:rPr>
        <w:t xml:space="preserve">andby for </w:t>
      </w:r>
      <w:r w:rsidR="00E5735F" w:rsidRPr="006E400C">
        <w:rPr>
          <w:rFonts w:asciiTheme="majorHAnsi" w:eastAsia="Times New Roman" w:hAnsiTheme="majorHAnsi" w:cstheme="majorHAnsi"/>
        </w:rPr>
        <w:t>VLAN</w:t>
      </w:r>
      <w:r w:rsidR="5FF98261" w:rsidRPr="006E400C">
        <w:rPr>
          <w:rFonts w:asciiTheme="majorHAnsi" w:eastAsia="Times New Roman" w:hAnsiTheme="majorHAnsi" w:cstheme="majorHAnsi"/>
        </w:rPr>
        <w:t xml:space="preserve"> 10, </w:t>
      </w:r>
      <w:r w:rsidR="00E5735F" w:rsidRPr="006E400C">
        <w:rPr>
          <w:rFonts w:asciiTheme="majorHAnsi" w:eastAsia="Times New Roman" w:hAnsiTheme="majorHAnsi" w:cstheme="majorHAnsi"/>
        </w:rPr>
        <w:t>VLAN</w:t>
      </w:r>
      <w:r w:rsidR="5FF98261" w:rsidRPr="006E400C">
        <w:rPr>
          <w:rFonts w:asciiTheme="majorHAnsi" w:eastAsia="Times New Roman" w:hAnsiTheme="majorHAnsi" w:cstheme="majorHAnsi"/>
        </w:rPr>
        <w:t xml:space="preserve"> 20, </w:t>
      </w:r>
      <w:r w:rsidR="00E5735F" w:rsidRPr="006E400C">
        <w:rPr>
          <w:rFonts w:asciiTheme="majorHAnsi" w:eastAsia="Times New Roman" w:hAnsiTheme="majorHAnsi" w:cstheme="majorHAnsi"/>
        </w:rPr>
        <w:t>VLAN</w:t>
      </w:r>
      <w:r w:rsidR="5FF98261" w:rsidRPr="006E400C">
        <w:rPr>
          <w:rFonts w:asciiTheme="majorHAnsi" w:eastAsia="Times New Roman" w:hAnsiTheme="majorHAnsi" w:cstheme="majorHAnsi"/>
        </w:rPr>
        <w:t xml:space="preserve"> 50</w:t>
      </w:r>
      <w:r w:rsidRPr="006E400C">
        <w:rPr>
          <w:rFonts w:asciiTheme="majorHAnsi" w:eastAsia="Times New Roman" w:hAnsiTheme="majorHAnsi" w:cstheme="majorHAnsi"/>
        </w:rPr>
        <w:t xml:space="preserve">. If </w:t>
      </w:r>
      <w:r w:rsidR="27775854" w:rsidRPr="006E400C">
        <w:rPr>
          <w:rFonts w:asciiTheme="majorHAnsi" w:eastAsia="Times New Roman" w:hAnsiTheme="majorHAnsi" w:cstheme="majorHAnsi"/>
        </w:rPr>
        <w:t>a</w:t>
      </w:r>
      <w:r w:rsidRPr="006E400C">
        <w:rPr>
          <w:rFonts w:asciiTheme="majorHAnsi" w:eastAsia="Times New Roman" w:hAnsiTheme="majorHAnsi" w:cstheme="majorHAnsi"/>
        </w:rPr>
        <w:t xml:space="preserve"> router fails, the </w:t>
      </w:r>
      <w:r w:rsidR="68F6E984" w:rsidRPr="006E400C">
        <w:rPr>
          <w:rFonts w:asciiTheme="majorHAnsi" w:eastAsia="Times New Roman" w:hAnsiTheme="majorHAnsi" w:cstheme="majorHAnsi"/>
        </w:rPr>
        <w:t>other</w:t>
      </w:r>
      <w:r w:rsidRPr="006E400C">
        <w:rPr>
          <w:rFonts w:asciiTheme="majorHAnsi" w:eastAsia="Times New Roman" w:hAnsiTheme="majorHAnsi" w:cstheme="majorHAnsi"/>
        </w:rPr>
        <w:t xml:space="preserve"> router assumes the role of the </w:t>
      </w:r>
      <w:r w:rsidR="24221F82" w:rsidRPr="006E400C">
        <w:rPr>
          <w:rFonts w:asciiTheme="majorHAnsi" w:eastAsia="Times New Roman" w:hAnsiTheme="majorHAnsi" w:cstheme="majorHAnsi"/>
        </w:rPr>
        <w:t>failed</w:t>
      </w:r>
      <w:r w:rsidRPr="006E400C">
        <w:rPr>
          <w:rFonts w:asciiTheme="majorHAnsi" w:eastAsia="Times New Roman" w:hAnsiTheme="majorHAnsi" w:cstheme="majorHAnsi"/>
        </w:rPr>
        <w:t xml:space="preserve"> router. Since the new forwarding router uses the same MAC and IP addresses, the hosts can communicate without any disruption </w:t>
      </w:r>
      <w:r w:rsidR="007C51A5" w:rsidRPr="006E400C">
        <w:rPr>
          <w:rFonts w:asciiTheme="majorHAnsi" w:eastAsia="Times New Roman" w:hAnsiTheme="majorHAnsi" w:cstheme="majorHAnsi"/>
        </w:rPr>
        <w:t>even if</w:t>
      </w:r>
      <w:r w:rsidRPr="006E400C">
        <w:rPr>
          <w:rFonts w:asciiTheme="majorHAnsi" w:eastAsia="Times New Roman" w:hAnsiTheme="majorHAnsi" w:cstheme="majorHAnsi"/>
        </w:rPr>
        <w:t xml:space="preserve"> 1 core router fails.</w:t>
      </w:r>
    </w:p>
    <w:p w14:paraId="547D4039" w14:textId="45CC5E39" w:rsidR="00E83824" w:rsidRPr="006E400C" w:rsidRDefault="00E83824" w:rsidP="00D92CF6">
      <w:pPr>
        <w:pStyle w:val="Heading4"/>
        <w:spacing w:line="360" w:lineRule="auto"/>
        <w:ind w:left="709" w:firstLine="0"/>
        <w:rPr>
          <w:rFonts w:cstheme="majorHAnsi"/>
        </w:rPr>
      </w:pPr>
      <w:r w:rsidRPr="006E400C">
        <w:rPr>
          <w:rFonts w:cstheme="majorHAnsi"/>
        </w:rPr>
        <w:t>NAT</w:t>
      </w:r>
    </w:p>
    <w:p w14:paraId="392047B6" w14:textId="73B9B0F1" w:rsidR="00A37BC9" w:rsidRPr="006E400C" w:rsidRDefault="3B26933E" w:rsidP="00D92CF6">
      <w:pPr>
        <w:spacing w:line="360" w:lineRule="auto"/>
        <w:ind w:firstLine="0"/>
        <w:jc w:val="both"/>
        <w:rPr>
          <w:rFonts w:asciiTheme="majorHAnsi" w:hAnsiTheme="majorHAnsi" w:cstheme="majorHAnsi"/>
        </w:rPr>
      </w:pPr>
      <w:r w:rsidRPr="006E400C">
        <w:rPr>
          <w:rFonts w:asciiTheme="majorHAnsi" w:hAnsiTheme="majorHAnsi" w:cstheme="majorHAnsi"/>
        </w:rPr>
        <w:t xml:space="preserve">NAT stands for </w:t>
      </w:r>
      <w:r w:rsidRPr="006E400C">
        <w:rPr>
          <w:rFonts w:asciiTheme="majorHAnsi" w:hAnsiTheme="majorHAnsi" w:cstheme="majorHAnsi"/>
          <w:b/>
          <w:bCs/>
        </w:rPr>
        <w:t>Network Address Translation</w:t>
      </w:r>
      <w:r w:rsidR="2C96BC8B" w:rsidRPr="006E400C">
        <w:rPr>
          <w:rFonts w:asciiTheme="majorHAnsi" w:hAnsiTheme="majorHAnsi" w:cstheme="majorHAnsi"/>
        </w:rPr>
        <w:t xml:space="preserve"> is a process in which one or more local IP addresses are translated into one or more Global IP addresses and vice versa in order to provide Internet </w:t>
      </w:r>
      <w:r w:rsidR="2C96BC8B" w:rsidRPr="006E400C">
        <w:rPr>
          <w:rFonts w:asciiTheme="majorHAnsi" w:hAnsiTheme="majorHAnsi" w:cstheme="majorHAnsi"/>
        </w:rPr>
        <w:lastRenderedPageBreak/>
        <w:t>access to the local hosts. Also, it does the translation of port numbers i.e. masks the port number of the host with another port number, in the packet that will be routed to the destination. It then makes the corresponding entries of IP address and port number in the NAT table.</w:t>
      </w:r>
    </w:p>
    <w:p w14:paraId="32AC9092" w14:textId="47A477C2" w:rsidR="08DB7BE3" w:rsidRPr="006E400C" w:rsidRDefault="23A19533" w:rsidP="00D92CF6">
      <w:pPr>
        <w:spacing w:line="360" w:lineRule="auto"/>
        <w:ind w:firstLine="0"/>
        <w:jc w:val="both"/>
        <w:rPr>
          <w:rFonts w:asciiTheme="majorHAnsi" w:eastAsia="Times New Roman" w:hAnsiTheme="majorHAnsi" w:cstheme="majorHAnsi"/>
        </w:rPr>
      </w:pPr>
      <w:r w:rsidRPr="006E400C">
        <w:rPr>
          <w:rFonts w:asciiTheme="majorHAnsi" w:hAnsiTheme="majorHAnsi" w:cstheme="majorHAnsi"/>
        </w:rPr>
        <w:t xml:space="preserve">Class </w:t>
      </w:r>
      <w:r w:rsidR="56AC764F" w:rsidRPr="006E400C">
        <w:rPr>
          <w:rFonts w:asciiTheme="majorHAnsi" w:hAnsiTheme="majorHAnsi" w:cstheme="majorHAnsi"/>
        </w:rPr>
        <w:t>C</w:t>
      </w:r>
      <w:r w:rsidRPr="006E400C">
        <w:rPr>
          <w:rFonts w:asciiTheme="majorHAnsi" w:hAnsiTheme="majorHAnsi" w:cstheme="majorHAnsi"/>
        </w:rPr>
        <w:t xml:space="preserve"> private range IP </w:t>
      </w:r>
      <w:r w:rsidR="56AC764F" w:rsidRPr="006E400C">
        <w:rPr>
          <w:rFonts w:asciiTheme="majorHAnsi" w:hAnsiTheme="majorHAnsi" w:cstheme="majorHAnsi"/>
        </w:rPr>
        <w:t>addresses are</w:t>
      </w:r>
      <w:r w:rsidRPr="006E400C">
        <w:rPr>
          <w:rFonts w:asciiTheme="majorHAnsi" w:hAnsiTheme="majorHAnsi" w:cstheme="majorHAnsi"/>
        </w:rPr>
        <w:t xml:space="preserve"> used inside this network. But the hosts cannot communicate with this private IP address over </w:t>
      </w:r>
      <w:r w:rsidR="56AC764F" w:rsidRPr="006E400C">
        <w:rPr>
          <w:rFonts w:asciiTheme="majorHAnsi" w:hAnsiTheme="majorHAnsi" w:cstheme="majorHAnsi"/>
        </w:rPr>
        <w:t xml:space="preserve">the </w:t>
      </w:r>
      <w:r w:rsidRPr="006E400C">
        <w:rPr>
          <w:rFonts w:asciiTheme="majorHAnsi" w:hAnsiTheme="majorHAnsi" w:cstheme="majorHAnsi"/>
        </w:rPr>
        <w:t xml:space="preserve">Internet because private IP </w:t>
      </w:r>
      <w:r w:rsidR="56AC764F" w:rsidRPr="006E400C">
        <w:rPr>
          <w:rFonts w:asciiTheme="majorHAnsi" w:hAnsiTheme="majorHAnsi" w:cstheme="majorHAnsi"/>
        </w:rPr>
        <w:t xml:space="preserve">addresses </w:t>
      </w:r>
      <w:r w:rsidRPr="006E400C">
        <w:rPr>
          <w:rFonts w:asciiTheme="majorHAnsi" w:hAnsiTheme="majorHAnsi" w:cstheme="majorHAnsi"/>
        </w:rPr>
        <w:t xml:space="preserve">are not routable </w:t>
      </w:r>
      <w:r w:rsidR="56AC764F" w:rsidRPr="006E400C">
        <w:rPr>
          <w:rFonts w:asciiTheme="majorHAnsi" w:hAnsiTheme="majorHAnsi" w:cstheme="majorHAnsi"/>
        </w:rPr>
        <w:t>on the</w:t>
      </w:r>
      <w:r w:rsidRPr="006E400C">
        <w:rPr>
          <w:rFonts w:asciiTheme="majorHAnsi" w:hAnsiTheme="majorHAnsi" w:cstheme="majorHAnsi"/>
        </w:rPr>
        <w:t xml:space="preserve"> Internet. Therefore, they must be converted to public IP </w:t>
      </w:r>
      <w:r w:rsidR="56AC764F" w:rsidRPr="006E400C">
        <w:rPr>
          <w:rFonts w:asciiTheme="majorHAnsi" w:hAnsiTheme="majorHAnsi" w:cstheme="majorHAnsi"/>
        </w:rPr>
        <w:t>addresses</w:t>
      </w:r>
      <w:r w:rsidRPr="006E400C">
        <w:rPr>
          <w:rFonts w:asciiTheme="majorHAnsi" w:hAnsiTheme="majorHAnsi" w:cstheme="majorHAnsi"/>
        </w:rPr>
        <w:t xml:space="preserve"> for communication over </w:t>
      </w:r>
      <w:r w:rsidR="56AC764F" w:rsidRPr="006E400C">
        <w:rPr>
          <w:rFonts w:asciiTheme="majorHAnsi" w:hAnsiTheme="majorHAnsi" w:cstheme="majorHAnsi"/>
        </w:rPr>
        <w:t xml:space="preserve">the </w:t>
      </w:r>
      <w:r w:rsidRPr="006E400C">
        <w:rPr>
          <w:rFonts w:asciiTheme="majorHAnsi" w:hAnsiTheme="majorHAnsi" w:cstheme="majorHAnsi"/>
        </w:rPr>
        <w:t>Internet. So, NAT becomes an essential part of this network design.</w:t>
      </w:r>
      <w:r w:rsidR="6D98CE3E" w:rsidRPr="006E400C">
        <w:rPr>
          <w:rFonts w:asciiTheme="majorHAnsi" w:hAnsiTheme="majorHAnsi" w:cstheme="majorHAnsi"/>
        </w:rPr>
        <w:t xml:space="preserve"> </w:t>
      </w:r>
      <w:r w:rsidR="6D98CE3E" w:rsidRPr="006E400C">
        <w:rPr>
          <w:rFonts w:asciiTheme="majorHAnsi" w:eastAsia="Times New Roman" w:hAnsiTheme="majorHAnsi" w:cstheme="majorHAnsi"/>
        </w:rPr>
        <w:t xml:space="preserve">PAT (Port Address Translation) is used in the core router to map one/two public IP addresses provided by ISP to map the private IP address used inside the network. </w:t>
      </w:r>
      <w:r w:rsidR="4559273F" w:rsidRPr="006E400C">
        <w:rPr>
          <w:rFonts w:asciiTheme="majorHAnsi" w:eastAsia="Times New Roman" w:hAnsiTheme="majorHAnsi" w:cstheme="majorHAnsi"/>
        </w:rPr>
        <w:t>By using PAT, we can save the number of public IP addresses used for the translation.</w:t>
      </w:r>
      <w:r w:rsidR="283BB5F4" w:rsidRPr="006E400C">
        <w:rPr>
          <w:rFonts w:asciiTheme="majorHAnsi" w:eastAsia="Times New Roman" w:hAnsiTheme="majorHAnsi" w:cstheme="majorHAnsi"/>
        </w:rPr>
        <w:t xml:space="preserve"> Static NAT will be used for communication of server over the Internet. By using NAT, public IPv4 address can be saved and internal IP plan of this network can be hidden from the outside world.</w:t>
      </w:r>
    </w:p>
    <w:p w14:paraId="2DAA4EC5" w14:textId="45CC5E39" w:rsidR="79E42562" w:rsidRPr="006E400C" w:rsidRDefault="79E42562" w:rsidP="00D92CF6">
      <w:pPr>
        <w:pStyle w:val="Heading4"/>
        <w:spacing w:line="360" w:lineRule="auto"/>
        <w:ind w:left="709" w:firstLine="0"/>
        <w:rPr>
          <w:rStyle w:val="Heading4Char"/>
          <w:rFonts w:cstheme="majorHAnsi"/>
          <w:b/>
          <w:bCs/>
        </w:rPr>
      </w:pPr>
      <w:r w:rsidRPr="006E400C">
        <w:rPr>
          <w:rStyle w:val="Heading4Char"/>
          <w:rFonts w:cstheme="majorHAnsi"/>
          <w:b/>
          <w:bCs/>
        </w:rPr>
        <w:t>EIGRP</w:t>
      </w:r>
    </w:p>
    <w:p w14:paraId="1B49A80D" w14:textId="1B5C414A" w:rsidR="79E42562" w:rsidRPr="006E400C" w:rsidRDefault="79E42562" w:rsidP="00D92CF6">
      <w:pPr>
        <w:spacing w:line="360" w:lineRule="auto"/>
        <w:ind w:firstLine="709"/>
        <w:jc w:val="both"/>
        <w:rPr>
          <w:rFonts w:asciiTheme="majorHAnsi" w:hAnsiTheme="majorHAnsi" w:cstheme="majorHAnsi"/>
        </w:rPr>
      </w:pPr>
      <w:r w:rsidRPr="006E400C">
        <w:rPr>
          <w:rFonts w:asciiTheme="majorHAnsi" w:hAnsiTheme="majorHAnsi" w:cstheme="majorHAnsi"/>
          <w:b/>
          <w:bCs/>
        </w:rPr>
        <w:t>Enhanced Interior Gateway Routing Protocol</w:t>
      </w:r>
      <w:r w:rsidRPr="006E400C">
        <w:rPr>
          <w:rFonts w:asciiTheme="majorHAnsi" w:hAnsiTheme="majorHAnsi" w:cstheme="majorHAnsi"/>
        </w:rPr>
        <w:t xml:space="preserve"> </w:t>
      </w:r>
      <w:r w:rsidR="0B7FAEA5" w:rsidRPr="006E400C">
        <w:rPr>
          <w:rFonts w:asciiTheme="majorHAnsi" w:hAnsiTheme="majorHAnsi" w:cstheme="majorHAnsi"/>
          <w:b/>
          <w:bCs/>
        </w:rPr>
        <w:t xml:space="preserve">(EIGRP) </w:t>
      </w:r>
      <w:r w:rsidRPr="006E400C">
        <w:rPr>
          <w:rFonts w:asciiTheme="majorHAnsi" w:hAnsiTheme="majorHAnsi" w:cstheme="majorHAnsi"/>
        </w:rPr>
        <w:t>is an advanced distance vector routing protocol based on the principles of the Interior Gateway Routing Protocol (IGRP). It has a unique characteristic that improves the operational ability and fast converging rate. It can determine the shortest path distance vector, and it works on the principle of Interior Gateway Routing Protocol, a classless routing protocol. It uses metrics like bandwidth, load and delays to calculate the shortest optimal network route. It is a technologically, more advanced distance vector-based routing protocol.</w:t>
      </w:r>
    </w:p>
    <w:p w14:paraId="782C164C" w14:textId="73B9B0F1" w:rsidR="477A01BD" w:rsidRPr="006E400C" w:rsidRDefault="477A01BD" w:rsidP="00D92CF6">
      <w:pPr>
        <w:spacing w:line="360" w:lineRule="auto"/>
        <w:jc w:val="both"/>
        <w:rPr>
          <w:rFonts w:asciiTheme="majorHAnsi" w:hAnsiTheme="majorHAnsi" w:cstheme="majorHAnsi"/>
        </w:rPr>
      </w:pPr>
      <w:r w:rsidRPr="006E400C">
        <w:rPr>
          <w:rFonts w:asciiTheme="majorHAnsi" w:hAnsiTheme="majorHAnsi" w:cstheme="majorHAnsi"/>
        </w:rPr>
        <w:t xml:space="preserve">EIGRP is config mainly in 2 Core </w:t>
      </w:r>
      <w:r w:rsidR="007C51A5" w:rsidRPr="006E400C">
        <w:rPr>
          <w:rFonts w:asciiTheme="majorHAnsi" w:hAnsiTheme="majorHAnsi" w:cstheme="majorHAnsi"/>
        </w:rPr>
        <w:t>switches and</w:t>
      </w:r>
      <w:r w:rsidR="772DEFC5" w:rsidRPr="006E400C">
        <w:rPr>
          <w:rFonts w:asciiTheme="majorHAnsi" w:hAnsiTheme="majorHAnsi" w:cstheme="majorHAnsi"/>
        </w:rPr>
        <w:t xml:space="preserve"> on 2 routers (Active and Backup) of</w:t>
      </w:r>
    </w:p>
    <w:p w14:paraId="17585406" w14:textId="5CA58672" w:rsidR="003C82AD" w:rsidRPr="006E400C" w:rsidRDefault="007C51A5" w:rsidP="00D92CF6">
      <w:pPr>
        <w:spacing w:line="360" w:lineRule="auto"/>
        <w:ind w:firstLine="0"/>
        <w:jc w:val="both"/>
        <w:rPr>
          <w:rFonts w:asciiTheme="majorHAnsi" w:hAnsiTheme="majorHAnsi" w:cstheme="majorHAnsi"/>
        </w:rPr>
      </w:pPr>
      <w:r w:rsidRPr="006E400C">
        <w:rPr>
          <w:rFonts w:asciiTheme="majorHAnsi" w:hAnsiTheme="majorHAnsi" w:cstheme="majorHAnsi"/>
        </w:rPr>
        <w:t>headquarters</w:t>
      </w:r>
      <w:r w:rsidR="3ADEAFCB" w:rsidRPr="006E400C">
        <w:rPr>
          <w:rFonts w:asciiTheme="majorHAnsi" w:hAnsiTheme="majorHAnsi" w:cstheme="majorHAnsi"/>
        </w:rPr>
        <w:t xml:space="preserve">. </w:t>
      </w:r>
      <w:r w:rsidR="517A8003" w:rsidRPr="006E400C">
        <w:rPr>
          <w:rFonts w:asciiTheme="majorHAnsi" w:hAnsiTheme="majorHAnsi" w:cstheme="majorHAnsi"/>
        </w:rPr>
        <w:t xml:space="preserve">This protocol </w:t>
      </w:r>
      <w:r w:rsidRPr="006E400C">
        <w:rPr>
          <w:rFonts w:asciiTheme="majorHAnsi" w:hAnsiTheme="majorHAnsi" w:cstheme="majorHAnsi"/>
        </w:rPr>
        <w:t>takes</w:t>
      </w:r>
      <w:r w:rsidR="517A8003" w:rsidRPr="006E400C">
        <w:rPr>
          <w:rFonts w:asciiTheme="majorHAnsi" w:hAnsiTheme="majorHAnsi" w:cstheme="majorHAnsi"/>
        </w:rPr>
        <w:t xml:space="preserve"> the responsibility of </w:t>
      </w:r>
      <w:r w:rsidR="78FD6C78" w:rsidRPr="006E400C">
        <w:rPr>
          <w:rFonts w:asciiTheme="majorHAnsi" w:hAnsiTheme="majorHAnsi" w:cstheme="majorHAnsi"/>
        </w:rPr>
        <w:t xml:space="preserve">guide the 2 Core switches to go on right path. In this network, </w:t>
      </w:r>
      <w:r w:rsidR="5B0D450C" w:rsidRPr="006E400C">
        <w:rPr>
          <w:rFonts w:asciiTheme="majorHAnsi" w:hAnsiTheme="majorHAnsi" w:cstheme="majorHAnsi"/>
        </w:rPr>
        <w:t>when everything works normally, both Core switches will</w:t>
      </w:r>
      <w:r w:rsidR="79656393" w:rsidRPr="006E400C">
        <w:rPr>
          <w:rFonts w:asciiTheme="majorHAnsi" w:hAnsiTheme="majorHAnsi" w:cstheme="majorHAnsi"/>
        </w:rPr>
        <w:t xml:space="preserve"> </w:t>
      </w:r>
      <w:r w:rsidR="5B0D450C" w:rsidRPr="006E400C">
        <w:rPr>
          <w:rFonts w:asciiTheme="majorHAnsi" w:hAnsiTheme="majorHAnsi" w:cstheme="majorHAnsi"/>
        </w:rPr>
        <w:t xml:space="preserve">go </w:t>
      </w:r>
      <w:r w:rsidR="614CEAEB" w:rsidRPr="006E400C">
        <w:rPr>
          <w:rFonts w:asciiTheme="majorHAnsi" w:hAnsiTheme="majorHAnsi" w:cstheme="majorHAnsi"/>
        </w:rPr>
        <w:t>t</w:t>
      </w:r>
      <w:r w:rsidR="5B0D450C" w:rsidRPr="006E400C">
        <w:rPr>
          <w:rFonts w:asciiTheme="majorHAnsi" w:hAnsiTheme="majorHAnsi" w:cstheme="majorHAnsi"/>
        </w:rPr>
        <w:t xml:space="preserve">hrough the router Active to </w:t>
      </w:r>
      <w:r w:rsidRPr="006E400C">
        <w:rPr>
          <w:rFonts w:asciiTheme="majorHAnsi" w:hAnsiTheme="majorHAnsi" w:cstheme="majorHAnsi"/>
        </w:rPr>
        <w:t>connect</w:t>
      </w:r>
      <w:r w:rsidR="347D5363" w:rsidRPr="006E400C">
        <w:rPr>
          <w:rFonts w:asciiTheme="majorHAnsi" w:hAnsiTheme="majorHAnsi" w:cstheme="majorHAnsi"/>
        </w:rPr>
        <w:t xml:space="preserve"> to public</w:t>
      </w:r>
      <w:r w:rsidR="6F1D18DC" w:rsidRPr="006E400C">
        <w:rPr>
          <w:rFonts w:asciiTheme="majorHAnsi" w:hAnsiTheme="majorHAnsi" w:cstheme="majorHAnsi"/>
        </w:rPr>
        <w:t xml:space="preserve"> networks.</w:t>
      </w:r>
      <w:r w:rsidR="19DC1C4A" w:rsidRPr="006E400C">
        <w:rPr>
          <w:rFonts w:asciiTheme="majorHAnsi" w:hAnsiTheme="majorHAnsi" w:cstheme="majorHAnsi"/>
        </w:rPr>
        <w:t xml:space="preserve"> However, when the router</w:t>
      </w:r>
      <w:r w:rsidR="3C79B93E" w:rsidRPr="006E400C">
        <w:rPr>
          <w:rFonts w:asciiTheme="majorHAnsi" w:hAnsiTheme="majorHAnsi" w:cstheme="majorHAnsi"/>
        </w:rPr>
        <w:t xml:space="preserve"> </w:t>
      </w:r>
      <w:r w:rsidR="19DC1C4A" w:rsidRPr="006E400C">
        <w:rPr>
          <w:rFonts w:asciiTheme="majorHAnsi" w:hAnsiTheme="majorHAnsi" w:cstheme="majorHAnsi"/>
        </w:rPr>
        <w:t xml:space="preserve">active </w:t>
      </w:r>
      <w:r w:rsidRPr="006E400C">
        <w:rPr>
          <w:rFonts w:asciiTheme="majorHAnsi" w:hAnsiTheme="majorHAnsi" w:cstheme="majorHAnsi"/>
        </w:rPr>
        <w:t>failed</w:t>
      </w:r>
      <w:r w:rsidR="19DC1C4A" w:rsidRPr="006E400C">
        <w:rPr>
          <w:rFonts w:asciiTheme="majorHAnsi" w:hAnsiTheme="majorHAnsi" w:cstheme="majorHAnsi"/>
        </w:rPr>
        <w:t>, these 2 switches would automaticall</w:t>
      </w:r>
      <w:r w:rsidR="6B47889D" w:rsidRPr="006E400C">
        <w:rPr>
          <w:rFonts w:asciiTheme="majorHAnsi" w:hAnsiTheme="majorHAnsi" w:cstheme="majorHAnsi"/>
        </w:rPr>
        <w:t>y change their road to the router Backup</w:t>
      </w:r>
      <w:r w:rsidR="5B833E14" w:rsidRPr="006E400C">
        <w:rPr>
          <w:rFonts w:asciiTheme="majorHAnsi" w:hAnsiTheme="majorHAnsi" w:cstheme="majorHAnsi"/>
        </w:rPr>
        <w:t xml:space="preserve"> to keep everything on track.</w:t>
      </w:r>
    </w:p>
    <w:p w14:paraId="4269ACF6" w14:textId="6D42E68E" w:rsidR="68DCC072" w:rsidRPr="006E400C" w:rsidRDefault="7E2915B8" w:rsidP="00D92CF6">
      <w:pPr>
        <w:pStyle w:val="Heading4"/>
        <w:spacing w:line="360" w:lineRule="auto"/>
        <w:ind w:left="709" w:firstLine="0"/>
        <w:rPr>
          <w:rStyle w:val="Heading4Char"/>
          <w:rFonts w:cstheme="majorHAnsi"/>
          <w:b/>
          <w:bCs/>
        </w:rPr>
      </w:pPr>
      <w:r w:rsidRPr="006E400C">
        <w:rPr>
          <w:rStyle w:val="Heading4Char"/>
          <w:rFonts w:cstheme="majorHAnsi"/>
          <w:b/>
          <w:bCs/>
        </w:rPr>
        <w:t>OSPF</w:t>
      </w:r>
    </w:p>
    <w:p w14:paraId="2AF6E365" w14:textId="7D86F422" w:rsidR="6D60E59C" w:rsidRPr="006E400C" w:rsidRDefault="7575F0BA" w:rsidP="00D92CF6">
      <w:pPr>
        <w:spacing w:line="360" w:lineRule="auto"/>
        <w:ind w:firstLine="709"/>
        <w:rPr>
          <w:rStyle w:val="Heading4Char"/>
          <w:rFonts w:cstheme="majorHAnsi"/>
        </w:rPr>
      </w:pPr>
      <w:r w:rsidRPr="006E400C">
        <w:rPr>
          <w:rFonts w:asciiTheme="majorHAnsi" w:hAnsiTheme="majorHAnsi" w:cstheme="majorHAnsi"/>
          <w:b/>
          <w:bCs/>
        </w:rPr>
        <w:t>Open Shortest Path First</w:t>
      </w:r>
      <w:r w:rsidRPr="006E400C">
        <w:rPr>
          <w:rFonts w:asciiTheme="majorHAnsi" w:hAnsiTheme="majorHAnsi" w:cstheme="majorHAnsi"/>
        </w:rPr>
        <w:t xml:space="preserve"> </w:t>
      </w:r>
      <w:r w:rsidRPr="006E400C">
        <w:rPr>
          <w:rFonts w:asciiTheme="majorHAnsi" w:hAnsiTheme="majorHAnsi" w:cstheme="majorHAnsi"/>
          <w:b/>
          <w:bCs/>
        </w:rPr>
        <w:t>(</w:t>
      </w:r>
      <w:r w:rsidR="065D6E1F" w:rsidRPr="006E400C">
        <w:rPr>
          <w:rFonts w:asciiTheme="majorHAnsi" w:hAnsiTheme="majorHAnsi" w:cstheme="majorHAnsi"/>
          <w:b/>
          <w:bCs/>
        </w:rPr>
        <w:t>OSPF)</w:t>
      </w:r>
      <w:r w:rsidR="00AE198F" w:rsidRPr="006E400C">
        <w:rPr>
          <w:rFonts w:asciiTheme="majorHAnsi" w:hAnsiTheme="majorHAnsi" w:cstheme="majorHAnsi"/>
          <w:b/>
          <w:bCs/>
        </w:rPr>
        <w:t xml:space="preserve"> </w:t>
      </w:r>
      <w:r w:rsidR="00AE198F" w:rsidRPr="006E400C">
        <w:rPr>
          <w:rFonts w:asciiTheme="majorHAnsi" w:hAnsiTheme="majorHAnsi" w:cstheme="majorHAnsi"/>
        </w:rPr>
        <w:t>helps finding the best routing between two routers in the same network by using SPF algorithm. In this scenario</w:t>
      </w:r>
      <w:r w:rsidR="003752B2" w:rsidRPr="006E400C">
        <w:rPr>
          <w:rFonts w:asciiTheme="majorHAnsi" w:hAnsiTheme="majorHAnsi" w:cstheme="majorHAnsi"/>
        </w:rPr>
        <w:t xml:space="preserve">, we use OSPF for </w:t>
      </w:r>
      <w:r w:rsidR="00BB398F" w:rsidRPr="006E400C">
        <w:rPr>
          <w:rFonts w:asciiTheme="majorHAnsi" w:hAnsiTheme="majorHAnsi" w:cstheme="majorHAnsi"/>
        </w:rPr>
        <w:t xml:space="preserve">four main routers </w:t>
      </w:r>
      <w:r w:rsidR="00BF1F41" w:rsidRPr="006E400C">
        <w:rPr>
          <w:rFonts w:asciiTheme="majorHAnsi" w:hAnsiTheme="majorHAnsi" w:cstheme="majorHAnsi"/>
        </w:rPr>
        <w:t xml:space="preserve">to connect </w:t>
      </w:r>
      <w:r w:rsidR="00E354FF" w:rsidRPr="006E400C">
        <w:rPr>
          <w:rFonts w:asciiTheme="majorHAnsi" w:hAnsiTheme="majorHAnsi" w:cstheme="majorHAnsi"/>
        </w:rPr>
        <w:t>four different networks.</w:t>
      </w:r>
    </w:p>
    <w:p w14:paraId="69D97079" w14:textId="2DC31958" w:rsidR="6D60E59C" w:rsidRPr="006E400C" w:rsidRDefault="12F8B350" w:rsidP="00D92CF6">
      <w:pPr>
        <w:pStyle w:val="Heading4"/>
        <w:spacing w:line="360" w:lineRule="auto"/>
        <w:ind w:left="709" w:firstLine="0"/>
        <w:rPr>
          <w:rStyle w:val="Heading4Char"/>
          <w:rFonts w:cstheme="majorHAnsi"/>
          <w:b/>
          <w:bCs/>
        </w:rPr>
      </w:pPr>
      <w:r w:rsidRPr="006E400C">
        <w:rPr>
          <w:rStyle w:val="Heading4Char"/>
          <w:rFonts w:cstheme="majorHAnsi"/>
          <w:b/>
          <w:bCs/>
        </w:rPr>
        <w:lastRenderedPageBreak/>
        <w:t xml:space="preserve">GRE </w:t>
      </w:r>
      <w:r w:rsidR="3D84D532" w:rsidRPr="006E400C">
        <w:rPr>
          <w:rStyle w:val="Heading4Char"/>
          <w:rFonts w:cstheme="majorHAnsi"/>
          <w:b/>
          <w:bCs/>
        </w:rPr>
        <w:t>Tunnel</w:t>
      </w:r>
    </w:p>
    <w:p w14:paraId="5A17C9FE" w14:textId="350D255D" w:rsidR="6D60E59C" w:rsidRPr="006E400C" w:rsidRDefault="57A1066D" w:rsidP="00D92CF6">
      <w:pPr>
        <w:spacing w:line="360" w:lineRule="auto"/>
        <w:ind w:firstLine="709"/>
        <w:rPr>
          <w:rFonts w:asciiTheme="majorHAnsi" w:eastAsia="Times New Roman" w:hAnsiTheme="majorHAnsi" w:cstheme="majorHAnsi"/>
        </w:rPr>
      </w:pPr>
      <w:r w:rsidRPr="006E400C">
        <w:rPr>
          <w:rFonts w:asciiTheme="majorHAnsi" w:hAnsiTheme="majorHAnsi" w:cstheme="majorHAnsi"/>
          <w:b/>
          <w:bCs/>
        </w:rPr>
        <w:t>GRE (Generic Routing Encapsulation), GRE Tunnel</w:t>
      </w:r>
      <w:r w:rsidRPr="006E400C">
        <w:rPr>
          <w:rFonts w:asciiTheme="majorHAnsi" w:hAnsiTheme="majorHAnsi" w:cstheme="majorHAnsi"/>
        </w:rPr>
        <w:t xml:space="preserve"> is the mechanism that encapsulate one protocol in another protocol and provides connection between the nodes. This is done basically IP over IP. A Service Provider Network or </w:t>
      </w:r>
      <w:hyperlink r:id="rId17">
        <w:r w:rsidRPr="006E400C">
          <w:rPr>
            <w:rStyle w:val="Hyperlink"/>
            <w:rFonts w:asciiTheme="majorHAnsi" w:hAnsiTheme="majorHAnsi" w:cstheme="majorHAnsi"/>
            <w:b/>
            <w:bCs/>
            <w:color w:val="auto"/>
          </w:rPr>
          <w:t>Internet</w:t>
        </w:r>
      </w:hyperlink>
      <w:r w:rsidRPr="006E400C">
        <w:rPr>
          <w:rFonts w:asciiTheme="majorHAnsi" w:hAnsiTheme="majorHAnsi" w:cstheme="majorHAnsi"/>
        </w:rPr>
        <w:t xml:space="preserve"> is used for </w:t>
      </w:r>
      <w:r w:rsidRPr="006E400C">
        <w:rPr>
          <w:rFonts w:asciiTheme="majorHAnsi" w:hAnsiTheme="majorHAnsi" w:cstheme="majorHAnsi"/>
          <w:b/>
          <w:bCs/>
        </w:rPr>
        <w:t>GRE (Generic Routing Encapsulation)</w:t>
      </w:r>
      <w:r w:rsidRPr="006E400C">
        <w:rPr>
          <w:rFonts w:asciiTheme="majorHAnsi" w:hAnsiTheme="majorHAnsi" w:cstheme="majorHAnsi"/>
        </w:rPr>
        <w:t>.</w:t>
      </w:r>
      <w:r w:rsidRPr="006E400C">
        <w:rPr>
          <w:rFonts w:asciiTheme="majorHAnsi" w:eastAsia="Tahoma" w:hAnsiTheme="majorHAnsi" w:cstheme="majorHAnsi"/>
          <w:b/>
          <w:bCs/>
        </w:rPr>
        <w:t xml:space="preserve"> </w:t>
      </w:r>
      <w:r w:rsidRPr="006E400C">
        <w:rPr>
          <w:rFonts w:asciiTheme="majorHAnsi" w:hAnsiTheme="majorHAnsi" w:cstheme="majorHAnsi"/>
          <w:b/>
          <w:bCs/>
        </w:rPr>
        <w:t xml:space="preserve">GRE </w:t>
      </w:r>
      <w:r w:rsidRPr="006E400C">
        <w:rPr>
          <w:rFonts w:asciiTheme="majorHAnsi" w:hAnsiTheme="majorHAnsi" w:cstheme="majorHAnsi"/>
        </w:rPr>
        <w:t>provides this communication over a Tunnel.</w:t>
      </w:r>
      <w:r w:rsidR="00B74993">
        <w:rPr>
          <w:rFonts w:asciiTheme="majorHAnsi" w:hAnsiTheme="majorHAnsi" w:cstheme="majorHAnsi"/>
        </w:rPr>
        <w:t xml:space="preserve"> </w:t>
      </w:r>
      <w:r w:rsidRPr="006E400C">
        <w:rPr>
          <w:rFonts w:asciiTheme="majorHAnsi" w:hAnsiTheme="majorHAnsi" w:cstheme="majorHAnsi"/>
        </w:rPr>
        <w:t xml:space="preserve">This is called </w:t>
      </w:r>
      <w:r w:rsidRPr="006E400C">
        <w:rPr>
          <w:rFonts w:asciiTheme="majorHAnsi" w:hAnsiTheme="majorHAnsi" w:cstheme="majorHAnsi"/>
          <w:b/>
          <w:bCs/>
        </w:rPr>
        <w:t>GRE Tunnel</w:t>
      </w:r>
      <w:r w:rsidRPr="006E400C">
        <w:rPr>
          <w:rFonts w:asciiTheme="majorHAnsi" w:hAnsiTheme="majorHAnsi" w:cstheme="majorHAnsi"/>
        </w:rPr>
        <w:t>. This Tunnel means that there is a transport protocol and a passenger protocol. Tunnel End Points know this passenger protocol but between the end points, the tran</w:t>
      </w:r>
      <w:r w:rsidR="00B74993">
        <w:rPr>
          <w:rFonts w:asciiTheme="majorHAnsi" w:hAnsiTheme="majorHAnsi" w:cstheme="majorHAnsi"/>
        </w:rPr>
        <w:t>s</w:t>
      </w:r>
      <w:r w:rsidRPr="006E400C">
        <w:rPr>
          <w:rFonts w:asciiTheme="majorHAnsi" w:hAnsiTheme="majorHAnsi" w:cstheme="majorHAnsi"/>
        </w:rPr>
        <w:t>portation is done with transport protocol.</w:t>
      </w:r>
    </w:p>
    <w:p w14:paraId="75E37996" w14:textId="410C613A" w:rsidR="5B859339" w:rsidRPr="006E400C" w:rsidRDefault="6071614C" w:rsidP="00D92CF6">
      <w:pPr>
        <w:spacing w:line="360" w:lineRule="auto"/>
        <w:ind w:firstLine="709"/>
        <w:rPr>
          <w:rFonts w:asciiTheme="majorHAnsi" w:hAnsiTheme="majorHAnsi" w:cstheme="majorHAnsi"/>
        </w:rPr>
      </w:pPr>
      <w:r w:rsidRPr="006E400C">
        <w:rPr>
          <w:rFonts w:asciiTheme="majorHAnsi" w:hAnsiTheme="majorHAnsi" w:cstheme="majorHAnsi"/>
        </w:rPr>
        <w:t xml:space="preserve">In this network, </w:t>
      </w:r>
      <w:r w:rsidR="57CA109A" w:rsidRPr="006E400C">
        <w:rPr>
          <w:rFonts w:asciiTheme="majorHAnsi" w:hAnsiTheme="majorHAnsi" w:cstheme="majorHAnsi"/>
        </w:rPr>
        <w:t xml:space="preserve">GRE Tunnel is used to set the communication between each branch </w:t>
      </w:r>
      <w:r w:rsidR="57FC5CD7" w:rsidRPr="006E400C">
        <w:rPr>
          <w:rFonts w:asciiTheme="majorHAnsi" w:hAnsiTheme="majorHAnsi" w:cstheme="majorHAnsi"/>
        </w:rPr>
        <w:t>to</w:t>
      </w:r>
      <w:r w:rsidR="57CA109A" w:rsidRPr="006E400C">
        <w:rPr>
          <w:rFonts w:asciiTheme="majorHAnsi" w:hAnsiTheme="majorHAnsi" w:cstheme="majorHAnsi"/>
        </w:rPr>
        <w:t xml:space="preserve"> </w:t>
      </w:r>
      <w:r w:rsidR="1DF53001" w:rsidRPr="006E400C">
        <w:rPr>
          <w:rFonts w:asciiTheme="majorHAnsi" w:hAnsiTheme="majorHAnsi" w:cstheme="majorHAnsi"/>
        </w:rPr>
        <w:t xml:space="preserve">the headquarter. There </w:t>
      </w:r>
      <w:r w:rsidR="531204E5" w:rsidRPr="006E400C">
        <w:rPr>
          <w:rFonts w:asciiTheme="majorHAnsi" w:hAnsiTheme="majorHAnsi" w:cstheme="majorHAnsi"/>
        </w:rPr>
        <w:t>are 6 tunnel</w:t>
      </w:r>
      <w:r w:rsidR="496F3C40" w:rsidRPr="006E400C">
        <w:rPr>
          <w:rFonts w:asciiTheme="majorHAnsi" w:hAnsiTheme="majorHAnsi" w:cstheme="majorHAnsi"/>
        </w:rPr>
        <w:t>s on the headquarter which means each router (Active or Backup) has 3 tunnels</w:t>
      </w:r>
      <w:r w:rsidR="3BC51EBF" w:rsidRPr="006E400C">
        <w:rPr>
          <w:rFonts w:asciiTheme="majorHAnsi" w:hAnsiTheme="majorHAnsi" w:cstheme="majorHAnsi"/>
        </w:rPr>
        <w:t>. Each of those 3 tunnels are connected to 3 branch one by one. On the other hand, from the router in bra</w:t>
      </w:r>
      <w:r w:rsidR="4BCA3CE4" w:rsidRPr="006E400C">
        <w:rPr>
          <w:rFonts w:asciiTheme="majorHAnsi" w:hAnsiTheme="majorHAnsi" w:cstheme="majorHAnsi"/>
        </w:rPr>
        <w:t xml:space="preserve">nch, there only 2 tunnels to </w:t>
      </w:r>
      <w:r w:rsidR="2651B0B2" w:rsidRPr="006E400C">
        <w:rPr>
          <w:rFonts w:asciiTheme="majorHAnsi" w:hAnsiTheme="majorHAnsi" w:cstheme="majorHAnsi"/>
        </w:rPr>
        <w:t xml:space="preserve">the router Active and router Backup. Also, EIGRP is used to route </w:t>
      </w:r>
      <w:r w:rsidR="6A4D418E" w:rsidRPr="006E400C">
        <w:rPr>
          <w:rFonts w:asciiTheme="majorHAnsi" w:hAnsiTheme="majorHAnsi" w:cstheme="majorHAnsi"/>
        </w:rPr>
        <w:t xml:space="preserve">these tunnels </w:t>
      </w:r>
      <w:r w:rsidR="60D65D05" w:rsidRPr="006E400C">
        <w:rPr>
          <w:rFonts w:asciiTheme="majorHAnsi" w:hAnsiTheme="majorHAnsi" w:cstheme="majorHAnsi"/>
        </w:rPr>
        <w:t xml:space="preserve">but in </w:t>
      </w:r>
      <w:r w:rsidR="61486568" w:rsidRPr="006E400C">
        <w:rPr>
          <w:rFonts w:asciiTheme="majorHAnsi" w:hAnsiTheme="majorHAnsi" w:cstheme="majorHAnsi"/>
        </w:rPr>
        <w:t>C</w:t>
      </w:r>
      <w:r w:rsidR="60D65D05" w:rsidRPr="006E400C">
        <w:rPr>
          <w:rFonts w:asciiTheme="majorHAnsi" w:hAnsiTheme="majorHAnsi" w:cstheme="majorHAnsi"/>
        </w:rPr>
        <w:t xml:space="preserve">isco although we config it correctly but no matter what </w:t>
      </w:r>
      <w:r w:rsidR="39A87794" w:rsidRPr="006E400C">
        <w:rPr>
          <w:rFonts w:asciiTheme="majorHAnsi" w:hAnsiTheme="majorHAnsi" w:cstheme="majorHAnsi"/>
        </w:rPr>
        <w:t>protocols we try to use, it still end</w:t>
      </w:r>
      <w:r w:rsidR="3175C553" w:rsidRPr="006E400C">
        <w:rPr>
          <w:rFonts w:asciiTheme="majorHAnsi" w:hAnsiTheme="majorHAnsi" w:cstheme="majorHAnsi"/>
        </w:rPr>
        <w:t>s</w:t>
      </w:r>
      <w:r w:rsidR="39A87794" w:rsidRPr="006E400C">
        <w:rPr>
          <w:rFonts w:asciiTheme="majorHAnsi" w:hAnsiTheme="majorHAnsi" w:cstheme="majorHAnsi"/>
        </w:rPr>
        <w:t xml:space="preserve"> up being recursive routing.</w:t>
      </w:r>
      <w:r w:rsidR="69DC6B7C" w:rsidRPr="006E400C">
        <w:rPr>
          <w:rFonts w:asciiTheme="majorHAnsi" w:hAnsiTheme="majorHAnsi" w:cstheme="majorHAnsi"/>
        </w:rPr>
        <w:t xml:space="preserve"> </w:t>
      </w:r>
    </w:p>
    <w:p w14:paraId="3169A96C" w14:textId="45CC5E39" w:rsidR="00762473" w:rsidRPr="006E400C" w:rsidRDefault="78FD6C78" w:rsidP="00D92CF6">
      <w:pPr>
        <w:pStyle w:val="Heading3"/>
        <w:spacing w:line="360" w:lineRule="auto"/>
        <w:ind w:left="284" w:firstLine="0"/>
        <w:rPr>
          <w:rFonts w:cstheme="majorHAnsi"/>
        </w:rPr>
      </w:pPr>
      <w:r w:rsidRPr="006E400C">
        <w:rPr>
          <w:rFonts w:cstheme="majorHAnsi"/>
        </w:rPr>
        <w:t xml:space="preserve"> </w:t>
      </w:r>
      <w:bookmarkStart w:id="20" w:name="_Toc122083656"/>
      <w:bookmarkStart w:id="21" w:name="_Toc122095238"/>
      <w:r w:rsidR="745CB40E" w:rsidRPr="006E400C">
        <w:rPr>
          <w:rFonts w:cstheme="majorHAnsi"/>
        </w:rPr>
        <w:t>Transport layer</w:t>
      </w:r>
      <w:bookmarkEnd w:id="20"/>
      <w:bookmarkEnd w:id="21"/>
    </w:p>
    <w:p w14:paraId="739325DA" w14:textId="45CC5E39" w:rsidR="00762473" w:rsidRPr="006E400C" w:rsidRDefault="01AC45C6" w:rsidP="00D92CF6">
      <w:pPr>
        <w:spacing w:line="360" w:lineRule="auto"/>
        <w:ind w:firstLine="709"/>
        <w:jc w:val="both"/>
        <w:rPr>
          <w:rFonts w:asciiTheme="majorHAnsi" w:hAnsiTheme="majorHAnsi" w:cstheme="majorHAnsi"/>
        </w:rPr>
      </w:pPr>
      <w:r w:rsidRPr="006E400C">
        <w:rPr>
          <w:rFonts w:asciiTheme="majorHAnsi" w:hAnsiTheme="majorHAnsi" w:cstheme="majorHAnsi"/>
        </w:rPr>
        <w:t>The transport layer uses data transferred during sessions in session layer, divides it into “segments” for transmitting purpose, reassembles those “segments” on the receiving end and sending to session layer. The transport layer maintains flow of communication by controlling the size of packets sent, ensuring rate of data sending matches connection speed of receiving device, error controlling and requesting data, if error occurs. Protocols using in this layer include TCP (maintains a reliable connection and protects data transmission) and UDP (provides quick transmission, transmit data in real-time without delays).</w:t>
      </w:r>
      <w:r w:rsidR="3B026DAF" w:rsidRPr="006E400C">
        <w:rPr>
          <w:rFonts w:asciiTheme="majorHAnsi" w:hAnsiTheme="majorHAnsi" w:cstheme="majorHAnsi"/>
        </w:rPr>
        <w:t xml:space="preserve"> </w:t>
      </w:r>
    </w:p>
    <w:p w14:paraId="7C46C63E" w14:textId="73B9B0F1" w:rsidR="00762473" w:rsidRPr="006E400C" w:rsidRDefault="745CB40E" w:rsidP="00D92CF6">
      <w:pPr>
        <w:pStyle w:val="Heading3"/>
        <w:spacing w:line="360" w:lineRule="auto"/>
        <w:ind w:left="284" w:firstLine="0"/>
        <w:rPr>
          <w:rFonts w:cstheme="majorHAnsi"/>
        </w:rPr>
      </w:pPr>
      <w:bookmarkStart w:id="22" w:name="_Toc122083657"/>
      <w:bookmarkStart w:id="23" w:name="_Toc122095239"/>
      <w:r w:rsidRPr="006E400C">
        <w:rPr>
          <w:rFonts w:cstheme="majorHAnsi"/>
        </w:rPr>
        <w:t>Session layer</w:t>
      </w:r>
      <w:bookmarkEnd w:id="22"/>
      <w:bookmarkEnd w:id="23"/>
    </w:p>
    <w:p w14:paraId="782F9465" w14:textId="73B9B0F1" w:rsidR="00762473" w:rsidRPr="006E400C" w:rsidRDefault="00762473" w:rsidP="009E051B">
      <w:pPr>
        <w:spacing w:line="360" w:lineRule="auto"/>
        <w:ind w:firstLine="709"/>
        <w:jc w:val="both"/>
        <w:rPr>
          <w:rFonts w:asciiTheme="majorHAnsi" w:hAnsiTheme="majorHAnsi" w:cstheme="majorHAnsi"/>
        </w:rPr>
      </w:pPr>
      <w:r w:rsidRPr="006E400C">
        <w:rPr>
          <w:rFonts w:asciiTheme="majorHAnsi" w:hAnsiTheme="majorHAnsi" w:cstheme="majorHAnsi"/>
        </w:rPr>
        <w:t xml:space="preserve">This layer creates sessions or communication channels. While keeping these sessions remain opened, </w:t>
      </w:r>
      <w:r w:rsidR="0079483B" w:rsidRPr="006E400C">
        <w:rPr>
          <w:rFonts w:asciiTheme="majorHAnsi" w:hAnsiTheme="majorHAnsi" w:cstheme="majorHAnsi"/>
        </w:rPr>
        <w:t>the session</w:t>
      </w:r>
      <w:r w:rsidRPr="006E400C">
        <w:rPr>
          <w:rFonts w:asciiTheme="majorHAnsi" w:hAnsiTheme="majorHAnsi" w:cstheme="majorHAnsi"/>
        </w:rPr>
        <w:t xml:space="preserve"> layer also keeps </w:t>
      </w:r>
      <w:r w:rsidR="0079483B" w:rsidRPr="006E400C">
        <w:rPr>
          <w:rFonts w:asciiTheme="majorHAnsi" w:hAnsiTheme="majorHAnsi" w:cstheme="majorHAnsi"/>
        </w:rPr>
        <w:t>sessions</w:t>
      </w:r>
      <w:r w:rsidRPr="006E400C">
        <w:rPr>
          <w:rFonts w:asciiTheme="majorHAnsi" w:hAnsiTheme="majorHAnsi" w:cstheme="majorHAnsi"/>
        </w:rPr>
        <w:t xml:space="preserve"> functional for data to be transferred. If any interruption occurs during the data transfer, session layer can resume data transfer once the connection is restored by setting checkpoints. At the end of the session, session layer is responsible for closing the channel. Each session allows only one transport connection. Protocols using in this layer include Zone Information Protocol (ZIP) and Session Control Protocol (SCP).</w:t>
      </w:r>
    </w:p>
    <w:p w14:paraId="62D4D899" w14:textId="73B9B0F1" w:rsidR="00762473" w:rsidRPr="006E400C" w:rsidRDefault="745CB40E" w:rsidP="00D92CF6">
      <w:pPr>
        <w:pStyle w:val="Heading3"/>
        <w:spacing w:line="360" w:lineRule="auto"/>
        <w:ind w:left="284" w:firstLine="0"/>
        <w:rPr>
          <w:rFonts w:cstheme="majorHAnsi"/>
        </w:rPr>
      </w:pPr>
      <w:bookmarkStart w:id="24" w:name="_Toc122083658"/>
      <w:bookmarkStart w:id="25" w:name="_Toc122095240"/>
      <w:r w:rsidRPr="006E400C">
        <w:rPr>
          <w:rFonts w:cstheme="majorHAnsi"/>
        </w:rPr>
        <w:lastRenderedPageBreak/>
        <w:t>Presentation layer</w:t>
      </w:r>
      <w:bookmarkEnd w:id="24"/>
      <w:bookmarkEnd w:id="25"/>
    </w:p>
    <w:p w14:paraId="0C889EF6" w14:textId="73B9B0F1" w:rsidR="00762473" w:rsidRPr="006E400C" w:rsidRDefault="00762473" w:rsidP="009E051B">
      <w:pPr>
        <w:spacing w:line="360" w:lineRule="auto"/>
        <w:jc w:val="both"/>
        <w:rPr>
          <w:rFonts w:asciiTheme="majorHAnsi" w:hAnsiTheme="majorHAnsi" w:cstheme="majorHAnsi"/>
        </w:rPr>
      </w:pPr>
      <w:r w:rsidRPr="006E400C">
        <w:rPr>
          <w:rFonts w:asciiTheme="majorHAnsi" w:hAnsiTheme="majorHAnsi" w:cstheme="majorHAnsi"/>
        </w:rPr>
        <w:t>Data using in application layer is prepared in presentation layer. Also, this layer negotiates on how data should be encoded, encrypted, and compressed between two communicating systems. Presentation layer can be considered as the medium: taking what the layers below (session layer and below) deliver and translates it to what the layer above (application layer). As a result, protocols using in this layer are translation protocols (encryption/decryption, ASCII, EBCDIC, etc.)</w:t>
      </w:r>
    </w:p>
    <w:p w14:paraId="0B786667" w14:textId="73B9B0F1" w:rsidR="001D17A4" w:rsidRPr="006E400C" w:rsidRDefault="6A50C51B" w:rsidP="00D92CF6">
      <w:pPr>
        <w:pStyle w:val="Heading3"/>
        <w:spacing w:line="360" w:lineRule="auto"/>
        <w:ind w:left="0" w:firstLine="284"/>
        <w:rPr>
          <w:rFonts w:cstheme="majorHAnsi"/>
        </w:rPr>
      </w:pPr>
      <w:bookmarkStart w:id="26" w:name="_Toc122083659"/>
      <w:bookmarkStart w:id="27" w:name="_Toc122095241"/>
      <w:r w:rsidRPr="006E400C">
        <w:rPr>
          <w:rFonts w:cstheme="majorHAnsi"/>
        </w:rPr>
        <w:t>Application layer</w:t>
      </w:r>
      <w:bookmarkEnd w:id="26"/>
      <w:bookmarkEnd w:id="27"/>
    </w:p>
    <w:p w14:paraId="47215AF0" w14:textId="73B9B0F1" w:rsidR="007C51A5" w:rsidRPr="006E400C" w:rsidRDefault="001D17A4" w:rsidP="009E051B">
      <w:pPr>
        <w:spacing w:line="360" w:lineRule="auto"/>
        <w:ind w:firstLine="709"/>
        <w:jc w:val="both"/>
        <w:rPr>
          <w:rFonts w:asciiTheme="majorHAnsi" w:hAnsiTheme="majorHAnsi" w:cstheme="majorHAnsi"/>
        </w:rPr>
      </w:pPr>
      <w:r w:rsidRPr="006E400C">
        <w:rPr>
          <w:rFonts w:asciiTheme="majorHAnsi" w:hAnsiTheme="majorHAnsi" w:cstheme="majorHAnsi"/>
        </w:rPr>
        <w:t>Application layer is used by end-devices’ software to communicate over the network (for example, email and web browsers). For that specific purpose, protocols provided by this layer supports software to send/receive data and present such data to users.</w:t>
      </w:r>
      <w:r w:rsidR="007C51A5" w:rsidRPr="006E400C">
        <w:rPr>
          <w:rFonts w:asciiTheme="majorHAnsi" w:hAnsiTheme="majorHAnsi" w:cstheme="majorHAnsi"/>
        </w:rPr>
        <w:t xml:space="preserve"> </w:t>
      </w:r>
      <w:r w:rsidR="31204FA5" w:rsidRPr="006E400C">
        <w:rPr>
          <w:rFonts w:asciiTheme="majorHAnsi" w:hAnsiTheme="majorHAnsi" w:cstheme="majorHAnsi"/>
        </w:rPr>
        <w:t>For</w:t>
      </w:r>
      <w:r w:rsidR="007C51A5" w:rsidRPr="006E400C">
        <w:rPr>
          <w:rFonts w:asciiTheme="majorHAnsi" w:hAnsiTheme="majorHAnsi" w:cstheme="majorHAnsi"/>
        </w:rPr>
        <w:t xml:space="preserve"> our </w:t>
      </w:r>
      <w:r w:rsidR="30196897" w:rsidRPr="006E400C">
        <w:rPr>
          <w:rFonts w:asciiTheme="majorHAnsi" w:hAnsiTheme="majorHAnsi" w:cstheme="majorHAnsi"/>
        </w:rPr>
        <w:t xml:space="preserve">network </w:t>
      </w:r>
      <w:r w:rsidR="007C51A5" w:rsidRPr="006E400C">
        <w:rPr>
          <w:rFonts w:asciiTheme="majorHAnsi" w:hAnsiTheme="majorHAnsi" w:cstheme="majorHAnsi"/>
        </w:rPr>
        <w:t>architecture, we use</w:t>
      </w:r>
      <w:r w:rsidR="39BD7213" w:rsidRPr="006E400C">
        <w:rPr>
          <w:rFonts w:asciiTheme="majorHAnsi" w:hAnsiTheme="majorHAnsi" w:cstheme="majorHAnsi"/>
        </w:rPr>
        <w:t xml:space="preserve"> the following protocols that include in application</w:t>
      </w:r>
      <w:r w:rsidR="007C51A5" w:rsidRPr="006E400C">
        <w:rPr>
          <w:rFonts w:asciiTheme="majorHAnsi" w:hAnsiTheme="majorHAnsi" w:cstheme="majorHAnsi"/>
        </w:rPr>
        <w:t xml:space="preserve">: </w:t>
      </w:r>
    </w:p>
    <w:p w14:paraId="5B573F5B" w14:textId="73B9B0F1" w:rsidR="007C51A5" w:rsidRPr="006E400C" w:rsidRDefault="007C51A5" w:rsidP="00D92CF6">
      <w:pPr>
        <w:numPr>
          <w:ilvl w:val="0"/>
          <w:numId w:val="46"/>
        </w:numPr>
        <w:spacing w:line="360" w:lineRule="auto"/>
        <w:ind w:left="993" w:hanging="284"/>
        <w:jc w:val="both"/>
        <w:rPr>
          <w:rFonts w:asciiTheme="majorHAnsi" w:hAnsiTheme="majorHAnsi" w:cstheme="majorHAnsi"/>
        </w:rPr>
      </w:pPr>
      <w:r w:rsidRPr="006E400C">
        <w:rPr>
          <w:rFonts w:asciiTheme="majorHAnsi" w:hAnsiTheme="majorHAnsi" w:cstheme="majorHAnsi"/>
        </w:rPr>
        <w:t>DNS - Domain Name System</w:t>
      </w:r>
    </w:p>
    <w:p w14:paraId="0624E1D1" w14:textId="73B9B0F1" w:rsidR="007C51A5" w:rsidRPr="006E400C" w:rsidRDefault="007C51A5" w:rsidP="00D92CF6">
      <w:pPr>
        <w:numPr>
          <w:ilvl w:val="0"/>
          <w:numId w:val="46"/>
        </w:numPr>
        <w:spacing w:line="360" w:lineRule="auto"/>
        <w:ind w:left="993" w:hanging="284"/>
        <w:jc w:val="both"/>
        <w:rPr>
          <w:rFonts w:asciiTheme="majorHAnsi" w:hAnsiTheme="majorHAnsi" w:cstheme="majorHAnsi"/>
        </w:rPr>
      </w:pPr>
      <w:r w:rsidRPr="006E400C">
        <w:rPr>
          <w:rFonts w:asciiTheme="majorHAnsi" w:hAnsiTheme="majorHAnsi" w:cstheme="majorHAnsi"/>
        </w:rPr>
        <w:t>FTP - File Transfer Protocol</w:t>
      </w:r>
    </w:p>
    <w:p w14:paraId="0777487F" w14:textId="73B9B0F1" w:rsidR="007C51A5" w:rsidRPr="006E400C" w:rsidRDefault="007C51A5" w:rsidP="00D92CF6">
      <w:pPr>
        <w:numPr>
          <w:ilvl w:val="0"/>
          <w:numId w:val="46"/>
        </w:numPr>
        <w:spacing w:line="360" w:lineRule="auto"/>
        <w:ind w:left="993" w:hanging="284"/>
        <w:jc w:val="both"/>
        <w:rPr>
          <w:rFonts w:asciiTheme="majorHAnsi" w:hAnsiTheme="majorHAnsi" w:cstheme="majorHAnsi"/>
        </w:rPr>
      </w:pPr>
      <w:r w:rsidRPr="006E400C">
        <w:rPr>
          <w:rFonts w:asciiTheme="majorHAnsi" w:hAnsiTheme="majorHAnsi" w:cstheme="majorHAnsi"/>
        </w:rPr>
        <w:t xml:space="preserve">DHCP - Dynamic Host Configuration Protocol </w:t>
      </w:r>
    </w:p>
    <w:p w14:paraId="2D66943D" w14:textId="73B9B0F1" w:rsidR="00E83824" w:rsidRPr="006E400C" w:rsidRDefault="00E83824" w:rsidP="00D92CF6">
      <w:pPr>
        <w:pStyle w:val="Heading4"/>
        <w:spacing w:line="360" w:lineRule="auto"/>
        <w:ind w:left="709" w:firstLine="0"/>
        <w:rPr>
          <w:rFonts w:cstheme="majorHAnsi"/>
        </w:rPr>
      </w:pPr>
      <w:r w:rsidRPr="006E400C">
        <w:rPr>
          <w:rFonts w:cstheme="majorHAnsi"/>
        </w:rPr>
        <w:t>DNS</w:t>
      </w:r>
    </w:p>
    <w:p w14:paraId="7C30BC7F" w14:textId="0F25D117" w:rsidR="36FCC16B" w:rsidRPr="006E400C" w:rsidRDefault="11FA9B5A" w:rsidP="009E051B">
      <w:pPr>
        <w:spacing w:line="360" w:lineRule="auto"/>
        <w:ind w:firstLine="709"/>
        <w:jc w:val="both"/>
        <w:rPr>
          <w:rFonts w:asciiTheme="majorHAnsi" w:hAnsiTheme="majorHAnsi" w:cstheme="majorHAnsi"/>
        </w:rPr>
      </w:pPr>
      <w:r w:rsidRPr="006E400C">
        <w:rPr>
          <w:rFonts w:asciiTheme="majorHAnsi" w:hAnsiTheme="majorHAnsi" w:cstheme="majorHAnsi"/>
        </w:rPr>
        <w:t xml:space="preserve">Instead of </w:t>
      </w:r>
      <w:r w:rsidR="2C260A06" w:rsidRPr="006E400C">
        <w:rPr>
          <w:rFonts w:asciiTheme="majorHAnsi" w:hAnsiTheme="majorHAnsi" w:cstheme="majorHAnsi"/>
        </w:rPr>
        <w:t>using IP address</w:t>
      </w:r>
      <w:r w:rsidR="06FA1D1B" w:rsidRPr="006E400C">
        <w:rPr>
          <w:rFonts w:asciiTheme="majorHAnsi" w:hAnsiTheme="majorHAnsi" w:cstheme="majorHAnsi"/>
        </w:rPr>
        <w:t xml:space="preserve"> to access</w:t>
      </w:r>
      <w:r w:rsidRPr="006E400C">
        <w:rPr>
          <w:rFonts w:asciiTheme="majorHAnsi" w:hAnsiTheme="majorHAnsi" w:cstheme="majorHAnsi"/>
        </w:rPr>
        <w:t xml:space="preserve">, </w:t>
      </w:r>
      <w:r w:rsidR="36FCC16B" w:rsidRPr="006E400C">
        <w:rPr>
          <w:rFonts w:asciiTheme="majorHAnsi" w:hAnsiTheme="majorHAnsi" w:cstheme="majorHAnsi"/>
        </w:rPr>
        <w:t xml:space="preserve">DNS </w:t>
      </w:r>
      <w:r w:rsidR="0B654CC0" w:rsidRPr="006E400C">
        <w:rPr>
          <w:rFonts w:asciiTheme="majorHAnsi" w:hAnsiTheme="majorHAnsi" w:cstheme="majorHAnsi"/>
        </w:rPr>
        <w:t>s</w:t>
      </w:r>
      <w:r w:rsidR="36FCC16B" w:rsidRPr="006E400C">
        <w:rPr>
          <w:rFonts w:asciiTheme="majorHAnsi" w:hAnsiTheme="majorHAnsi" w:cstheme="majorHAnsi"/>
        </w:rPr>
        <w:t>erver</w:t>
      </w:r>
      <w:r w:rsidR="7E4D8B19" w:rsidRPr="006E400C">
        <w:rPr>
          <w:rFonts w:asciiTheme="majorHAnsi" w:hAnsiTheme="majorHAnsi" w:cstheme="majorHAnsi"/>
        </w:rPr>
        <w:t xml:space="preserve"> helps </w:t>
      </w:r>
      <w:r w:rsidR="5DF00FEC" w:rsidRPr="006E400C">
        <w:rPr>
          <w:rFonts w:asciiTheme="majorHAnsi" w:hAnsiTheme="majorHAnsi" w:cstheme="majorHAnsi"/>
        </w:rPr>
        <w:t>assign</w:t>
      </w:r>
      <w:r w:rsidR="7E4D8B19" w:rsidRPr="006E400C">
        <w:rPr>
          <w:rFonts w:asciiTheme="majorHAnsi" w:hAnsiTheme="majorHAnsi" w:cstheme="majorHAnsi"/>
        </w:rPr>
        <w:t xml:space="preserve"> readable</w:t>
      </w:r>
      <w:r w:rsidR="36FCC16B" w:rsidRPr="006E400C">
        <w:rPr>
          <w:rFonts w:asciiTheme="majorHAnsi" w:hAnsiTheme="majorHAnsi" w:cstheme="majorHAnsi"/>
        </w:rPr>
        <w:t xml:space="preserve"> </w:t>
      </w:r>
      <w:r w:rsidR="7E4D8B19" w:rsidRPr="006E400C">
        <w:rPr>
          <w:rFonts w:asciiTheme="majorHAnsi" w:hAnsiTheme="majorHAnsi" w:cstheme="majorHAnsi"/>
        </w:rPr>
        <w:t xml:space="preserve">name </w:t>
      </w:r>
      <w:r w:rsidR="6F16884C" w:rsidRPr="006E400C">
        <w:rPr>
          <w:rFonts w:asciiTheme="majorHAnsi" w:hAnsiTheme="majorHAnsi" w:cstheme="majorHAnsi"/>
        </w:rPr>
        <w:t>for</w:t>
      </w:r>
      <w:r w:rsidR="3D548277" w:rsidRPr="006E400C">
        <w:rPr>
          <w:rFonts w:asciiTheme="majorHAnsi" w:hAnsiTheme="majorHAnsi" w:cstheme="majorHAnsi"/>
        </w:rPr>
        <w:t xml:space="preserve"> users</w:t>
      </w:r>
      <w:r w:rsidR="3D63DEB1" w:rsidRPr="006E400C">
        <w:rPr>
          <w:rFonts w:asciiTheme="majorHAnsi" w:hAnsiTheme="majorHAnsi" w:cstheme="majorHAnsi"/>
        </w:rPr>
        <w:t>'</w:t>
      </w:r>
      <w:r w:rsidR="3D548277" w:rsidRPr="006E400C">
        <w:rPr>
          <w:rFonts w:asciiTheme="majorHAnsi" w:hAnsiTheme="majorHAnsi" w:cstheme="majorHAnsi"/>
        </w:rPr>
        <w:t xml:space="preserve"> </w:t>
      </w:r>
      <w:r w:rsidR="05204637" w:rsidRPr="006E400C">
        <w:rPr>
          <w:rFonts w:asciiTheme="majorHAnsi" w:hAnsiTheme="majorHAnsi" w:cstheme="majorHAnsi"/>
        </w:rPr>
        <w:t>accessibility and convenience</w:t>
      </w:r>
      <w:r w:rsidR="3D548277" w:rsidRPr="006E400C">
        <w:rPr>
          <w:rFonts w:asciiTheme="majorHAnsi" w:hAnsiTheme="majorHAnsi" w:cstheme="majorHAnsi"/>
        </w:rPr>
        <w:t>.</w:t>
      </w:r>
      <w:r w:rsidR="3267E866" w:rsidRPr="006E400C">
        <w:rPr>
          <w:rFonts w:asciiTheme="majorHAnsi" w:hAnsiTheme="majorHAnsi" w:cstheme="majorHAnsi"/>
        </w:rPr>
        <w:t xml:space="preserve"> In our network, we have built one website </w:t>
      </w:r>
      <w:r w:rsidR="5BEA0B79" w:rsidRPr="006E400C">
        <w:rPr>
          <w:rFonts w:asciiTheme="majorHAnsi" w:hAnsiTheme="majorHAnsi" w:cstheme="majorHAnsi"/>
        </w:rPr>
        <w:t>for marketing and promoting purpose,</w:t>
      </w:r>
      <w:r w:rsidR="3D548277" w:rsidRPr="006E400C">
        <w:rPr>
          <w:rFonts w:asciiTheme="majorHAnsi" w:hAnsiTheme="majorHAnsi" w:cstheme="majorHAnsi"/>
        </w:rPr>
        <w:t xml:space="preserve"> </w:t>
      </w:r>
      <w:r w:rsidR="6C22B0BD" w:rsidRPr="006E400C">
        <w:rPr>
          <w:rFonts w:asciiTheme="majorHAnsi" w:hAnsiTheme="majorHAnsi" w:cstheme="majorHAnsi"/>
        </w:rPr>
        <w:t>named as</w:t>
      </w:r>
      <w:r w:rsidR="3267E866" w:rsidRPr="006E400C">
        <w:rPr>
          <w:rFonts w:asciiTheme="majorHAnsi" w:hAnsiTheme="majorHAnsi" w:cstheme="majorHAnsi"/>
        </w:rPr>
        <w:t xml:space="preserve"> esports.com </w:t>
      </w:r>
      <w:r w:rsidR="2AA31F8D" w:rsidRPr="006E400C">
        <w:rPr>
          <w:rFonts w:asciiTheme="majorHAnsi" w:hAnsiTheme="majorHAnsi" w:cstheme="majorHAnsi"/>
        </w:rPr>
        <w:t>and assigned</w:t>
      </w:r>
      <w:r w:rsidR="3D548277" w:rsidRPr="006E400C">
        <w:rPr>
          <w:rFonts w:asciiTheme="majorHAnsi" w:hAnsiTheme="majorHAnsi" w:cstheme="majorHAnsi"/>
        </w:rPr>
        <w:t xml:space="preserve"> </w:t>
      </w:r>
      <w:r w:rsidR="4EB820F7" w:rsidRPr="006E400C">
        <w:rPr>
          <w:rFonts w:asciiTheme="majorHAnsi" w:hAnsiTheme="majorHAnsi" w:cstheme="majorHAnsi"/>
        </w:rPr>
        <w:t>th</w:t>
      </w:r>
      <w:r w:rsidR="3D548277" w:rsidRPr="006E400C">
        <w:rPr>
          <w:rFonts w:asciiTheme="majorHAnsi" w:hAnsiTheme="majorHAnsi" w:cstheme="majorHAnsi"/>
        </w:rPr>
        <w:t>e</w:t>
      </w:r>
      <w:r w:rsidR="3267E866" w:rsidRPr="006E400C">
        <w:rPr>
          <w:rFonts w:asciiTheme="majorHAnsi" w:hAnsiTheme="majorHAnsi" w:cstheme="majorHAnsi"/>
        </w:rPr>
        <w:t xml:space="preserve"> IP address</w:t>
      </w:r>
      <w:r w:rsidR="0D388FC7" w:rsidRPr="006E400C">
        <w:rPr>
          <w:rFonts w:asciiTheme="majorHAnsi" w:hAnsiTheme="majorHAnsi" w:cstheme="majorHAnsi"/>
        </w:rPr>
        <w:t>:</w:t>
      </w:r>
      <w:r w:rsidR="3267E866" w:rsidRPr="006E400C">
        <w:rPr>
          <w:rFonts w:asciiTheme="majorHAnsi" w:hAnsiTheme="majorHAnsi" w:cstheme="majorHAnsi"/>
        </w:rPr>
        <w:t xml:space="preserve"> </w:t>
      </w:r>
      <w:r w:rsidR="7A996C85" w:rsidRPr="006E400C">
        <w:rPr>
          <w:rFonts w:asciiTheme="majorHAnsi" w:hAnsiTheme="majorHAnsi" w:cstheme="majorHAnsi"/>
        </w:rPr>
        <w:t>192.168.50.253.</w:t>
      </w:r>
    </w:p>
    <w:p w14:paraId="696911D7" w14:textId="73B9B0F1" w:rsidR="00C21D89" w:rsidRPr="006E400C" w:rsidRDefault="00C21D89" w:rsidP="00D92CF6">
      <w:pPr>
        <w:pStyle w:val="Heading4"/>
        <w:spacing w:line="360" w:lineRule="auto"/>
        <w:ind w:left="709" w:firstLine="0"/>
        <w:rPr>
          <w:rFonts w:cstheme="majorHAnsi"/>
        </w:rPr>
      </w:pPr>
      <w:r w:rsidRPr="006E400C">
        <w:rPr>
          <w:rFonts w:cstheme="majorHAnsi"/>
        </w:rPr>
        <w:t>FTP</w:t>
      </w:r>
    </w:p>
    <w:p w14:paraId="2ABC8F54" w14:textId="73B9B0F1" w:rsidR="237A3E77" w:rsidRPr="006E400C" w:rsidRDefault="00B870E0" w:rsidP="009E051B">
      <w:pPr>
        <w:spacing w:line="360" w:lineRule="auto"/>
        <w:ind w:firstLine="709"/>
        <w:jc w:val="both"/>
        <w:rPr>
          <w:rFonts w:asciiTheme="majorHAnsi" w:hAnsiTheme="majorHAnsi" w:cstheme="majorHAnsi"/>
        </w:rPr>
      </w:pPr>
      <w:r w:rsidRPr="006E400C">
        <w:rPr>
          <w:rFonts w:asciiTheme="majorHAnsi" w:hAnsiTheme="majorHAnsi" w:cstheme="majorHAnsi"/>
        </w:rPr>
        <w:t>FTP allows computers to access files</w:t>
      </w:r>
      <w:r w:rsidR="0073554D" w:rsidRPr="006E400C">
        <w:rPr>
          <w:rFonts w:asciiTheme="majorHAnsi" w:hAnsiTheme="majorHAnsi" w:cstheme="majorHAnsi"/>
        </w:rPr>
        <w:t xml:space="preserve">. Every device in the network can access this server but only people in the headquarters can login in and use it. We created two accounts for the directors, which </w:t>
      </w:r>
      <w:r w:rsidR="007C51A5" w:rsidRPr="006E400C">
        <w:rPr>
          <w:rFonts w:asciiTheme="majorHAnsi" w:hAnsiTheme="majorHAnsi" w:cstheme="majorHAnsi"/>
        </w:rPr>
        <w:t>have</w:t>
      </w:r>
      <w:r w:rsidR="00A62C1A" w:rsidRPr="006E400C">
        <w:rPr>
          <w:rFonts w:asciiTheme="majorHAnsi" w:hAnsiTheme="majorHAnsi" w:cstheme="majorHAnsi"/>
        </w:rPr>
        <w:t xml:space="preserve"> </w:t>
      </w:r>
      <w:r w:rsidR="0073554D" w:rsidRPr="006E400C">
        <w:rPr>
          <w:rFonts w:asciiTheme="majorHAnsi" w:hAnsiTheme="majorHAnsi" w:cstheme="majorHAnsi"/>
        </w:rPr>
        <w:t>full access to the files, and the staff in other departments, which has less control over the files.</w:t>
      </w:r>
    </w:p>
    <w:p w14:paraId="68AD4437" w14:textId="73B9B0F1" w:rsidR="00C21D89" w:rsidRPr="006E400C" w:rsidRDefault="00611B89" w:rsidP="00D92CF6">
      <w:pPr>
        <w:pStyle w:val="Heading4"/>
        <w:spacing w:line="360" w:lineRule="auto"/>
        <w:ind w:left="709" w:firstLine="0"/>
        <w:rPr>
          <w:rFonts w:cstheme="majorHAnsi"/>
        </w:rPr>
      </w:pPr>
      <w:r w:rsidRPr="006E400C">
        <w:rPr>
          <w:rFonts w:cstheme="majorHAnsi"/>
        </w:rPr>
        <w:t>DHCP</w:t>
      </w:r>
      <w:r w:rsidR="0055684A" w:rsidRPr="006E400C">
        <w:rPr>
          <w:rFonts w:cstheme="majorHAnsi"/>
        </w:rPr>
        <w:t xml:space="preserve"> </w:t>
      </w:r>
      <w:r w:rsidR="00C21D89" w:rsidRPr="006E400C">
        <w:rPr>
          <w:rFonts w:cstheme="majorHAnsi"/>
        </w:rPr>
        <w:t>Configuration</w:t>
      </w:r>
    </w:p>
    <w:p w14:paraId="2DC28515" w14:textId="6F0CB5B5" w:rsidR="00BD572D" w:rsidRPr="006E400C" w:rsidRDefault="202A99B0" w:rsidP="00D92CF6">
      <w:pPr>
        <w:spacing w:line="360" w:lineRule="auto"/>
        <w:ind w:firstLine="709"/>
        <w:jc w:val="both"/>
        <w:rPr>
          <w:rFonts w:asciiTheme="majorHAnsi" w:hAnsiTheme="majorHAnsi" w:cstheme="majorHAnsi"/>
        </w:rPr>
      </w:pPr>
      <w:r w:rsidRPr="006E400C">
        <w:rPr>
          <w:rFonts w:asciiTheme="majorHAnsi" w:hAnsiTheme="majorHAnsi" w:cstheme="majorHAnsi"/>
        </w:rPr>
        <w:t xml:space="preserve">Every PCs in our network architecture use DCHP to automatically get their own IP addresses, default gateway and DNS server. In Hanoi – Headquarters, we config DHCP in the Server-PT DHCP. Each </w:t>
      </w:r>
      <w:r w:rsidR="00E5735F" w:rsidRPr="006E400C">
        <w:rPr>
          <w:rFonts w:asciiTheme="majorHAnsi" w:hAnsiTheme="majorHAnsi" w:cstheme="majorHAnsi"/>
        </w:rPr>
        <w:t>VLAN</w:t>
      </w:r>
      <w:r w:rsidRPr="006E400C">
        <w:rPr>
          <w:rFonts w:asciiTheme="majorHAnsi" w:hAnsiTheme="majorHAnsi" w:cstheme="majorHAnsi"/>
        </w:rPr>
        <w:t xml:space="preserve">, which accounts for different departments in the company, has its own DHCP configuration in the server. However, they all share the same network ID of 192.168 (class C) with the subnet mask of 255.255.255.0 and DNS server of 8.8.8.8. Furthermore, the maximum IP addresses the DHCP server can provide in each </w:t>
      </w:r>
      <w:r w:rsidR="00E5735F" w:rsidRPr="006E400C">
        <w:rPr>
          <w:rFonts w:asciiTheme="majorHAnsi" w:hAnsiTheme="majorHAnsi" w:cstheme="majorHAnsi"/>
        </w:rPr>
        <w:t>VLAN</w:t>
      </w:r>
      <w:r w:rsidRPr="006E400C">
        <w:rPr>
          <w:rFonts w:asciiTheme="majorHAnsi" w:hAnsiTheme="majorHAnsi" w:cstheme="majorHAnsi"/>
        </w:rPr>
        <w:t xml:space="preserve"> is 200</w:t>
      </w:r>
      <w:r w:rsidR="5A35F81C" w:rsidRPr="006E400C">
        <w:rPr>
          <w:rFonts w:asciiTheme="majorHAnsi" w:hAnsiTheme="majorHAnsi" w:cstheme="majorHAnsi"/>
        </w:rPr>
        <w:t>, which means</w:t>
      </w:r>
      <w:r w:rsidR="3A1E9A4A" w:rsidRPr="006E400C">
        <w:rPr>
          <w:rFonts w:asciiTheme="majorHAnsi" w:hAnsiTheme="majorHAnsi" w:cstheme="majorHAnsi"/>
        </w:rPr>
        <w:t xml:space="preserve"> that each </w:t>
      </w:r>
      <w:r w:rsidR="3A1E9A4A" w:rsidRPr="006E400C">
        <w:rPr>
          <w:rFonts w:asciiTheme="majorHAnsi" w:hAnsiTheme="majorHAnsi" w:cstheme="majorHAnsi"/>
        </w:rPr>
        <w:lastRenderedPageBreak/>
        <w:t xml:space="preserve">department can </w:t>
      </w:r>
      <w:r w:rsidR="49446505" w:rsidRPr="006E400C">
        <w:rPr>
          <w:rFonts w:asciiTheme="majorHAnsi" w:hAnsiTheme="majorHAnsi" w:cstheme="majorHAnsi"/>
        </w:rPr>
        <w:t>fit</w:t>
      </w:r>
      <w:r w:rsidR="3A1E9A4A" w:rsidRPr="006E400C">
        <w:rPr>
          <w:rFonts w:asciiTheme="majorHAnsi" w:hAnsiTheme="majorHAnsi" w:cstheme="majorHAnsi"/>
        </w:rPr>
        <w:t xml:space="preserve"> up to 200 users.</w:t>
      </w:r>
      <w:r w:rsidR="49446505" w:rsidRPr="006E400C">
        <w:rPr>
          <w:rFonts w:asciiTheme="majorHAnsi" w:hAnsiTheme="majorHAnsi" w:cstheme="majorHAnsi"/>
        </w:rPr>
        <w:t xml:space="preserve"> </w:t>
      </w:r>
      <w:r w:rsidR="0BCE95BC" w:rsidRPr="006E400C">
        <w:rPr>
          <w:rFonts w:asciiTheme="majorHAnsi" w:hAnsiTheme="majorHAnsi" w:cstheme="majorHAnsi"/>
        </w:rPr>
        <w:t xml:space="preserve">In addition, in the other three sub venues, </w:t>
      </w:r>
      <w:r w:rsidR="19727255" w:rsidRPr="006E400C">
        <w:rPr>
          <w:rFonts w:asciiTheme="majorHAnsi" w:hAnsiTheme="majorHAnsi" w:cstheme="majorHAnsi"/>
        </w:rPr>
        <w:t xml:space="preserve">we config DHCP in the router of each </w:t>
      </w:r>
      <w:r w:rsidR="02F64C6C" w:rsidRPr="006E400C">
        <w:rPr>
          <w:rFonts w:asciiTheme="majorHAnsi" w:hAnsiTheme="majorHAnsi" w:cstheme="majorHAnsi"/>
        </w:rPr>
        <w:t>site</w:t>
      </w:r>
      <w:r w:rsidR="19727255" w:rsidRPr="006E400C">
        <w:rPr>
          <w:rFonts w:asciiTheme="majorHAnsi" w:hAnsiTheme="majorHAnsi" w:cstheme="majorHAnsi"/>
        </w:rPr>
        <w:t xml:space="preserve">, through </w:t>
      </w:r>
      <w:r w:rsidR="5BA5D072" w:rsidRPr="006E400C">
        <w:rPr>
          <w:rFonts w:asciiTheme="majorHAnsi" w:hAnsiTheme="majorHAnsi" w:cstheme="majorHAnsi"/>
        </w:rPr>
        <w:t xml:space="preserve">the </w:t>
      </w:r>
      <w:r w:rsidR="1E82B6A2" w:rsidRPr="006E400C">
        <w:rPr>
          <w:rFonts w:asciiTheme="majorHAnsi" w:hAnsiTheme="majorHAnsi" w:cstheme="majorHAnsi"/>
        </w:rPr>
        <w:t>CLI</w:t>
      </w:r>
      <w:r w:rsidR="5BA5D072" w:rsidRPr="006E400C">
        <w:rPr>
          <w:rFonts w:asciiTheme="majorHAnsi" w:hAnsiTheme="majorHAnsi" w:cstheme="majorHAnsi"/>
        </w:rPr>
        <w:t>.</w:t>
      </w:r>
      <w:r w:rsidR="79165EC6" w:rsidRPr="006E400C">
        <w:rPr>
          <w:rFonts w:asciiTheme="majorHAnsi" w:hAnsiTheme="majorHAnsi" w:cstheme="majorHAnsi"/>
        </w:rPr>
        <w:t xml:space="preserve"> </w:t>
      </w:r>
      <w:r w:rsidR="758EC8B7" w:rsidRPr="006E400C">
        <w:rPr>
          <w:rFonts w:asciiTheme="majorHAnsi" w:hAnsiTheme="majorHAnsi" w:cstheme="majorHAnsi"/>
        </w:rPr>
        <w:t>All three sites have the same network ID of 172.16 while the third octet</w:t>
      </w:r>
      <w:r w:rsidR="080D6B1F" w:rsidRPr="006E400C">
        <w:rPr>
          <w:rFonts w:asciiTheme="majorHAnsi" w:hAnsiTheme="majorHAnsi" w:cstheme="majorHAnsi"/>
        </w:rPr>
        <w:t xml:space="preserve"> of Ha Dong, Ba </w:t>
      </w:r>
      <w:proofErr w:type="spellStart"/>
      <w:r w:rsidR="080D6B1F" w:rsidRPr="006E400C">
        <w:rPr>
          <w:rFonts w:asciiTheme="majorHAnsi" w:hAnsiTheme="majorHAnsi" w:cstheme="majorHAnsi"/>
        </w:rPr>
        <w:t>Dinh</w:t>
      </w:r>
      <w:proofErr w:type="spellEnd"/>
      <w:r w:rsidR="080D6B1F" w:rsidRPr="006E400C">
        <w:rPr>
          <w:rFonts w:asciiTheme="majorHAnsi" w:hAnsiTheme="majorHAnsi" w:cstheme="majorHAnsi"/>
        </w:rPr>
        <w:t xml:space="preserve">, </w:t>
      </w:r>
      <w:proofErr w:type="spellStart"/>
      <w:r w:rsidR="080D6B1F" w:rsidRPr="006E400C">
        <w:rPr>
          <w:rFonts w:asciiTheme="majorHAnsi" w:hAnsiTheme="majorHAnsi" w:cstheme="majorHAnsi"/>
        </w:rPr>
        <w:t>Cau</w:t>
      </w:r>
      <w:proofErr w:type="spellEnd"/>
      <w:r w:rsidR="080D6B1F" w:rsidRPr="006E400C">
        <w:rPr>
          <w:rFonts w:asciiTheme="majorHAnsi" w:hAnsiTheme="majorHAnsi" w:cstheme="majorHAnsi"/>
        </w:rPr>
        <w:t xml:space="preserve"> </w:t>
      </w:r>
      <w:proofErr w:type="spellStart"/>
      <w:r w:rsidR="080D6B1F" w:rsidRPr="006E400C">
        <w:rPr>
          <w:rFonts w:asciiTheme="majorHAnsi" w:hAnsiTheme="majorHAnsi" w:cstheme="majorHAnsi"/>
        </w:rPr>
        <w:t>Giay</w:t>
      </w:r>
      <w:proofErr w:type="spellEnd"/>
      <w:r w:rsidR="080D6B1F" w:rsidRPr="006E400C">
        <w:rPr>
          <w:rFonts w:asciiTheme="majorHAnsi" w:hAnsiTheme="majorHAnsi" w:cstheme="majorHAnsi"/>
        </w:rPr>
        <w:t xml:space="preserve"> is 1, 2, </w:t>
      </w:r>
      <w:r w:rsidR="43F00F8E" w:rsidRPr="006E400C">
        <w:rPr>
          <w:rFonts w:asciiTheme="majorHAnsi" w:hAnsiTheme="majorHAnsi" w:cstheme="majorHAnsi"/>
        </w:rPr>
        <w:t>3,</w:t>
      </w:r>
      <w:r w:rsidR="080D6B1F" w:rsidRPr="006E400C">
        <w:rPr>
          <w:rFonts w:asciiTheme="majorHAnsi" w:hAnsiTheme="majorHAnsi" w:cstheme="majorHAnsi"/>
        </w:rPr>
        <w:t xml:space="preserve"> respectively.</w:t>
      </w:r>
      <w:r w:rsidR="019B7CF7" w:rsidRPr="006E400C">
        <w:rPr>
          <w:rFonts w:asciiTheme="majorHAnsi" w:hAnsiTheme="majorHAnsi" w:cstheme="majorHAnsi"/>
        </w:rPr>
        <w:t xml:space="preserve"> </w:t>
      </w:r>
      <w:r w:rsidR="654765D1" w:rsidRPr="006E400C">
        <w:rPr>
          <w:rFonts w:asciiTheme="majorHAnsi" w:hAnsiTheme="majorHAnsi" w:cstheme="majorHAnsi"/>
        </w:rPr>
        <w:t>Like</w:t>
      </w:r>
      <w:r w:rsidR="019B7CF7" w:rsidRPr="006E400C">
        <w:rPr>
          <w:rFonts w:asciiTheme="majorHAnsi" w:hAnsiTheme="majorHAnsi" w:cstheme="majorHAnsi"/>
        </w:rPr>
        <w:t xml:space="preserve"> the </w:t>
      </w:r>
      <w:r w:rsidR="654765D1" w:rsidRPr="006E400C">
        <w:rPr>
          <w:rFonts w:asciiTheme="majorHAnsi" w:hAnsiTheme="majorHAnsi" w:cstheme="majorHAnsi"/>
        </w:rPr>
        <w:t>headquarters</w:t>
      </w:r>
      <w:r w:rsidR="019B7CF7" w:rsidRPr="006E400C">
        <w:rPr>
          <w:rFonts w:asciiTheme="majorHAnsi" w:hAnsiTheme="majorHAnsi" w:cstheme="majorHAnsi"/>
        </w:rPr>
        <w:t>, its venues have the DNS server of 8.8.8.8</w:t>
      </w:r>
      <w:r w:rsidR="03811FF1" w:rsidRPr="006E400C">
        <w:rPr>
          <w:rFonts w:asciiTheme="majorHAnsi" w:hAnsiTheme="majorHAnsi" w:cstheme="majorHAnsi"/>
        </w:rPr>
        <w:t>.</w:t>
      </w:r>
    </w:p>
    <w:p w14:paraId="709CE158" w14:textId="1D7CE5BA" w:rsidR="00611B89" w:rsidRPr="006E400C" w:rsidRDefault="00BD572D" w:rsidP="00D92CF6">
      <w:pPr>
        <w:spacing w:line="360" w:lineRule="auto"/>
        <w:ind w:firstLine="0"/>
        <w:rPr>
          <w:rFonts w:asciiTheme="majorHAnsi" w:hAnsiTheme="majorHAnsi" w:cstheme="majorHAnsi"/>
        </w:rPr>
      </w:pPr>
      <w:r w:rsidRPr="006E400C">
        <w:rPr>
          <w:rFonts w:asciiTheme="majorHAnsi" w:hAnsiTheme="majorHAnsi" w:cstheme="majorHAnsi"/>
        </w:rPr>
        <w:br w:type="page"/>
      </w:r>
    </w:p>
    <w:bookmarkStart w:id="28" w:name="_Toc122095242" w:displacedByCustomXml="next"/>
    <w:sdt>
      <w:sdtPr>
        <w:rPr>
          <w:rFonts w:eastAsiaTheme="minorEastAsia" w:cstheme="majorHAnsi"/>
          <w:b w:val="0"/>
          <w:bCs w:val="0"/>
        </w:rPr>
        <w:id w:val="286402614"/>
        <w:docPartObj>
          <w:docPartGallery w:val="Bibliographies"/>
          <w:docPartUnique/>
        </w:docPartObj>
      </w:sdtPr>
      <w:sdtContent>
        <w:p w14:paraId="57FE337D" w14:textId="522FA2E6" w:rsidR="00977F0B" w:rsidRPr="006E400C" w:rsidRDefault="00977F0B" w:rsidP="00D92CF6">
          <w:pPr>
            <w:pStyle w:val="Heading1"/>
            <w:spacing w:line="360" w:lineRule="auto"/>
            <w:rPr>
              <w:rFonts w:cstheme="majorHAnsi"/>
              <w:sz w:val="36"/>
              <w:szCs w:val="36"/>
            </w:rPr>
          </w:pPr>
          <w:r w:rsidRPr="006E400C">
            <w:rPr>
              <w:rFonts w:cstheme="majorHAnsi"/>
              <w:sz w:val="36"/>
              <w:szCs w:val="36"/>
            </w:rPr>
            <w:t>References</w:t>
          </w:r>
          <w:bookmarkEnd w:id="28"/>
        </w:p>
        <w:sdt>
          <w:sdtPr>
            <w:rPr>
              <w:rFonts w:asciiTheme="majorHAnsi" w:hAnsiTheme="majorHAnsi" w:cstheme="majorHAnsi"/>
            </w:rPr>
            <w:id w:val="-573587230"/>
            <w:bibliography/>
          </w:sdtPr>
          <w:sdtContent>
            <w:p w14:paraId="7F6E072D" w14:textId="77777777" w:rsidR="00BD572D" w:rsidRPr="006E400C" w:rsidRDefault="00BD572D" w:rsidP="00D92CF6">
              <w:pPr>
                <w:pStyle w:val="Bibliography"/>
                <w:ind w:left="426" w:hanging="284"/>
                <w:rPr>
                  <w:rFonts w:asciiTheme="majorHAnsi" w:hAnsiTheme="majorHAnsi" w:cstheme="majorHAnsi"/>
                </w:rPr>
              </w:pPr>
              <w:proofErr w:type="spellStart"/>
              <w:r w:rsidRPr="006E400C">
                <w:rPr>
                  <w:rFonts w:asciiTheme="majorHAnsi" w:hAnsiTheme="majorHAnsi" w:cstheme="majorHAnsi"/>
                </w:rPr>
                <w:t>Kugathasan</w:t>
              </w:r>
              <w:proofErr w:type="spellEnd"/>
              <w:r w:rsidRPr="006E400C">
                <w:rPr>
                  <w:rFonts w:asciiTheme="majorHAnsi" w:hAnsiTheme="majorHAnsi" w:cstheme="majorHAnsi"/>
                </w:rPr>
                <w:t xml:space="preserve">, </w:t>
              </w:r>
              <w:proofErr w:type="spellStart"/>
              <w:r w:rsidRPr="006E400C">
                <w:rPr>
                  <w:rFonts w:asciiTheme="majorHAnsi" w:hAnsiTheme="majorHAnsi" w:cstheme="majorHAnsi"/>
                </w:rPr>
                <w:t>Janarthanan</w:t>
              </w:r>
              <w:proofErr w:type="spellEnd"/>
              <w:r w:rsidRPr="006E400C">
                <w:rPr>
                  <w:rFonts w:asciiTheme="majorHAnsi" w:hAnsiTheme="majorHAnsi" w:cstheme="majorHAnsi"/>
                </w:rPr>
                <w:t xml:space="preserve">. (2017). Network Design Report. </w:t>
              </w:r>
            </w:p>
            <w:p w14:paraId="3B163E29" w14:textId="2E7143B6" w:rsidR="00BD572D" w:rsidRPr="006E400C" w:rsidRDefault="00BD572D" w:rsidP="00D92CF6">
              <w:pPr>
                <w:pStyle w:val="Bibliography"/>
                <w:ind w:left="426" w:hanging="284"/>
                <w:rPr>
                  <w:rFonts w:asciiTheme="majorHAnsi" w:hAnsiTheme="majorHAnsi" w:cstheme="majorHAnsi"/>
                </w:rPr>
              </w:pPr>
              <w:proofErr w:type="spellStart"/>
              <w:r w:rsidRPr="006E400C">
                <w:rPr>
                  <w:rFonts w:asciiTheme="majorHAnsi" w:hAnsiTheme="majorHAnsi" w:cstheme="majorHAnsi"/>
                </w:rPr>
                <w:t>Pedamkar</w:t>
              </w:r>
              <w:proofErr w:type="spellEnd"/>
              <w:r w:rsidRPr="006E400C">
                <w:rPr>
                  <w:rFonts w:asciiTheme="majorHAnsi" w:hAnsiTheme="majorHAnsi" w:cstheme="majorHAnsi"/>
                </w:rPr>
                <w:t xml:space="preserve">, P. (2021) </w:t>
              </w:r>
              <w:r w:rsidRPr="006E400C">
                <w:rPr>
                  <w:rFonts w:asciiTheme="majorHAnsi" w:hAnsiTheme="majorHAnsi" w:cstheme="majorHAnsi"/>
                  <w:i/>
                  <w:iCs/>
                </w:rPr>
                <w:t xml:space="preserve">What is EIGRP? Fundamentals &amp; </w:t>
              </w:r>
              <w:proofErr w:type="spellStart"/>
              <w:r w:rsidRPr="006E400C">
                <w:rPr>
                  <w:rFonts w:asciiTheme="majorHAnsi" w:hAnsiTheme="majorHAnsi" w:cstheme="majorHAnsi"/>
                  <w:i/>
                  <w:iCs/>
                </w:rPr>
                <w:t>Benfits</w:t>
              </w:r>
              <w:proofErr w:type="spellEnd"/>
              <w:r w:rsidRPr="006E400C">
                <w:rPr>
                  <w:rFonts w:asciiTheme="majorHAnsi" w:hAnsiTheme="majorHAnsi" w:cstheme="majorHAnsi"/>
                  <w:i/>
                  <w:iCs/>
                </w:rPr>
                <w:t xml:space="preserve"> of EIGRP routing protocol</w:t>
              </w:r>
              <w:r w:rsidRPr="006E400C">
                <w:rPr>
                  <w:rFonts w:asciiTheme="majorHAnsi" w:hAnsiTheme="majorHAnsi" w:cstheme="majorHAnsi"/>
                </w:rPr>
                <w:t xml:space="preserve">, </w:t>
              </w:r>
              <w:r w:rsidRPr="006E400C">
                <w:rPr>
                  <w:rFonts w:asciiTheme="majorHAnsi" w:hAnsiTheme="majorHAnsi" w:cstheme="majorHAnsi"/>
                  <w:i/>
                  <w:iCs/>
                </w:rPr>
                <w:t>EDUCBA</w:t>
              </w:r>
              <w:r w:rsidRPr="006E400C">
                <w:rPr>
                  <w:rFonts w:asciiTheme="majorHAnsi" w:hAnsiTheme="majorHAnsi" w:cstheme="majorHAnsi"/>
                </w:rPr>
                <w:t xml:space="preserve">. Available at: </w:t>
              </w:r>
              <w:hyperlink r:id="rId18">
                <w:r w:rsidRPr="006E400C">
                  <w:rPr>
                    <w:rStyle w:val="Hyperlink"/>
                    <w:rFonts w:asciiTheme="majorHAnsi" w:hAnsiTheme="majorHAnsi" w:cstheme="majorHAnsi"/>
                    <w:color w:val="auto"/>
                  </w:rPr>
                  <w:t>https://www.educba.com/what-is-eigrp/</w:t>
                </w:r>
              </w:hyperlink>
              <w:r w:rsidRPr="006E400C">
                <w:rPr>
                  <w:rFonts w:asciiTheme="majorHAnsi" w:hAnsiTheme="majorHAnsi" w:cstheme="majorHAnsi"/>
                </w:rPr>
                <w:t xml:space="preserve"> </w:t>
              </w:r>
              <w:r w:rsidR="00765764" w:rsidRPr="006E400C">
                <w:rPr>
                  <w:rFonts w:asciiTheme="majorHAnsi" w:hAnsiTheme="majorHAnsi" w:cstheme="majorHAnsi"/>
                </w:rPr>
                <w:t>.</w:t>
              </w:r>
            </w:p>
            <w:p w14:paraId="5F5B8BA0" w14:textId="291F58DB" w:rsidR="00BD572D" w:rsidRPr="006E400C" w:rsidRDefault="00BD572D" w:rsidP="00D92CF6">
              <w:pPr>
                <w:pStyle w:val="Bibliography"/>
                <w:ind w:left="426" w:hanging="284"/>
                <w:rPr>
                  <w:rFonts w:asciiTheme="majorHAnsi" w:hAnsiTheme="majorHAnsi" w:cstheme="majorHAnsi"/>
                </w:rPr>
              </w:pPr>
              <w:r w:rsidRPr="006E400C">
                <w:rPr>
                  <w:rFonts w:asciiTheme="majorHAnsi" w:hAnsiTheme="majorHAnsi" w:cstheme="majorHAnsi"/>
                </w:rPr>
                <w:t xml:space="preserve">Sharma, S. (2021) </w:t>
              </w:r>
              <w:r w:rsidRPr="006E400C">
                <w:rPr>
                  <w:rFonts w:asciiTheme="majorHAnsi" w:hAnsiTheme="majorHAnsi" w:cstheme="majorHAnsi"/>
                  <w:i/>
                  <w:iCs/>
                </w:rPr>
                <w:t>Hot Standby Router protocol (HSRP)</w:t>
              </w:r>
              <w:r w:rsidRPr="006E400C">
                <w:rPr>
                  <w:rFonts w:asciiTheme="majorHAnsi" w:hAnsiTheme="majorHAnsi" w:cstheme="majorHAnsi"/>
                </w:rPr>
                <w:t xml:space="preserve">, </w:t>
              </w:r>
              <w:proofErr w:type="spellStart"/>
              <w:r w:rsidRPr="006E400C">
                <w:rPr>
                  <w:rFonts w:asciiTheme="majorHAnsi" w:hAnsiTheme="majorHAnsi" w:cstheme="majorHAnsi"/>
                  <w:i/>
                  <w:iCs/>
                </w:rPr>
                <w:t>GeeksforGeeks</w:t>
              </w:r>
              <w:proofErr w:type="spellEnd"/>
              <w:r w:rsidRPr="006E400C">
                <w:rPr>
                  <w:rFonts w:asciiTheme="majorHAnsi" w:hAnsiTheme="majorHAnsi" w:cstheme="majorHAnsi"/>
                </w:rPr>
                <w:t xml:space="preserve">. Available at: </w:t>
              </w:r>
              <w:hyperlink r:id="rId19">
                <w:r w:rsidRPr="006E400C">
                  <w:rPr>
                    <w:rStyle w:val="Hyperlink"/>
                    <w:rFonts w:asciiTheme="majorHAnsi" w:hAnsiTheme="majorHAnsi" w:cstheme="majorHAnsi"/>
                    <w:color w:val="auto"/>
                  </w:rPr>
                  <w:t>https://www.geeksforgeeks.org/hot-standby-router-protocol-hsrp/</w:t>
                </w:r>
              </w:hyperlink>
              <w:r w:rsidRPr="006E400C">
                <w:rPr>
                  <w:rFonts w:asciiTheme="majorHAnsi" w:hAnsiTheme="majorHAnsi" w:cstheme="majorHAnsi"/>
                </w:rPr>
                <w:t xml:space="preserve">. </w:t>
              </w:r>
            </w:p>
            <w:p w14:paraId="56086612" w14:textId="32A09011" w:rsidR="00BD572D" w:rsidRPr="006E400C" w:rsidRDefault="00BD572D" w:rsidP="00D92CF6">
              <w:pPr>
                <w:pStyle w:val="Bibliography"/>
                <w:ind w:left="426" w:hanging="284"/>
                <w:rPr>
                  <w:rFonts w:asciiTheme="majorHAnsi" w:hAnsiTheme="majorHAnsi" w:cstheme="majorHAnsi"/>
                </w:rPr>
              </w:pPr>
              <w:r w:rsidRPr="006E400C">
                <w:rPr>
                  <w:rFonts w:asciiTheme="majorHAnsi" w:hAnsiTheme="majorHAnsi" w:cstheme="majorHAnsi"/>
                </w:rPr>
                <w:t xml:space="preserve">Sheldon, R. (2021) </w:t>
              </w:r>
              <w:r w:rsidRPr="006E400C">
                <w:rPr>
                  <w:rFonts w:asciiTheme="majorHAnsi" w:hAnsiTheme="majorHAnsi" w:cstheme="majorHAnsi"/>
                  <w:i/>
                  <w:iCs/>
                </w:rPr>
                <w:t>What is Spanning Tree Protocol?</w:t>
              </w:r>
              <w:r w:rsidRPr="006E400C">
                <w:rPr>
                  <w:rFonts w:asciiTheme="majorHAnsi" w:hAnsiTheme="majorHAnsi" w:cstheme="majorHAnsi"/>
                </w:rPr>
                <w:t xml:space="preserve">, </w:t>
              </w:r>
              <w:r w:rsidRPr="006E400C">
                <w:rPr>
                  <w:rFonts w:asciiTheme="majorHAnsi" w:hAnsiTheme="majorHAnsi" w:cstheme="majorHAnsi"/>
                  <w:i/>
                  <w:iCs/>
                </w:rPr>
                <w:t>Networking</w:t>
              </w:r>
              <w:r w:rsidRPr="006E400C">
                <w:rPr>
                  <w:rFonts w:asciiTheme="majorHAnsi" w:hAnsiTheme="majorHAnsi" w:cstheme="majorHAnsi"/>
                </w:rPr>
                <w:t xml:space="preserve">. TechTarget. Available at: </w:t>
              </w:r>
              <w:hyperlink r:id="rId20" w:anchor=":~:text=Spanning%20Tree%20Protocol%20(STP)%20is,LAN)%20that%20contains%20redundant%20paths">
                <w:r w:rsidRPr="006E400C">
                  <w:rPr>
                    <w:rStyle w:val="Hyperlink"/>
                    <w:rFonts w:asciiTheme="majorHAnsi" w:hAnsiTheme="majorHAnsi" w:cstheme="majorHAnsi"/>
                    <w:color w:val="auto"/>
                  </w:rPr>
                  <w:t>https://www.techtarget.com/searchnetworking/definition/spanning-tree-protocol#:~:text=Spanning%20Tree%20Protocol%20(STP)%20is,LAN)%20that%20contains%20redundant%20paths</w:t>
                </w:r>
              </w:hyperlink>
              <w:r w:rsidRPr="006E400C">
                <w:rPr>
                  <w:rFonts w:asciiTheme="majorHAnsi" w:hAnsiTheme="majorHAnsi" w:cstheme="majorHAnsi"/>
                </w:rPr>
                <w:t xml:space="preserve">.. </w:t>
              </w:r>
            </w:p>
            <w:p w14:paraId="1B409E6D" w14:textId="1105CBD4" w:rsidR="00BD572D" w:rsidRPr="006E400C" w:rsidRDefault="00BD572D" w:rsidP="00D92CF6">
              <w:pPr>
                <w:pStyle w:val="Bibliography"/>
                <w:ind w:left="426" w:hanging="284"/>
                <w:rPr>
                  <w:rFonts w:asciiTheme="majorHAnsi" w:hAnsiTheme="majorHAnsi" w:cstheme="majorHAnsi"/>
                </w:rPr>
              </w:pPr>
              <w:proofErr w:type="spellStart"/>
              <w:r w:rsidRPr="006E400C">
                <w:rPr>
                  <w:rFonts w:asciiTheme="majorHAnsi" w:hAnsiTheme="majorHAnsi" w:cstheme="majorHAnsi"/>
                </w:rPr>
                <w:t>Upravnik</w:t>
              </w:r>
              <w:proofErr w:type="spellEnd"/>
              <w:r w:rsidRPr="006E400C">
                <w:rPr>
                  <w:rFonts w:asciiTheme="majorHAnsi" w:hAnsiTheme="majorHAnsi" w:cstheme="majorHAnsi"/>
                </w:rPr>
                <w:t xml:space="preserve"> (2021) </w:t>
              </w:r>
              <w:r w:rsidRPr="006E400C">
                <w:rPr>
                  <w:rFonts w:asciiTheme="majorHAnsi" w:hAnsiTheme="majorHAnsi" w:cstheme="majorHAnsi"/>
                  <w:i/>
                  <w:iCs/>
                </w:rPr>
                <w:t>What is VTP?</w:t>
              </w:r>
              <w:r w:rsidRPr="006E400C">
                <w:rPr>
                  <w:rFonts w:asciiTheme="majorHAnsi" w:hAnsiTheme="majorHAnsi" w:cstheme="majorHAnsi"/>
                </w:rPr>
                <w:t xml:space="preserve">, </w:t>
              </w:r>
              <w:r w:rsidRPr="006E400C">
                <w:rPr>
                  <w:rFonts w:asciiTheme="majorHAnsi" w:hAnsiTheme="majorHAnsi" w:cstheme="majorHAnsi"/>
                  <w:i/>
                  <w:iCs/>
                </w:rPr>
                <w:t>Study CCNA</w:t>
              </w:r>
              <w:r w:rsidRPr="006E400C">
                <w:rPr>
                  <w:rFonts w:asciiTheme="majorHAnsi" w:hAnsiTheme="majorHAnsi" w:cstheme="majorHAnsi"/>
                </w:rPr>
                <w:t xml:space="preserve">. Available at: </w:t>
              </w:r>
              <w:hyperlink r:id="rId21">
                <w:r w:rsidRPr="006E400C">
                  <w:rPr>
                    <w:rStyle w:val="Hyperlink"/>
                    <w:rFonts w:asciiTheme="majorHAnsi" w:hAnsiTheme="majorHAnsi" w:cstheme="majorHAnsi"/>
                    <w:color w:val="auto"/>
                  </w:rPr>
                  <w:t>https://study-ccna.com/what-is-vtp/</w:t>
                </w:r>
              </w:hyperlink>
              <w:r w:rsidRPr="006E400C">
                <w:rPr>
                  <w:rFonts w:asciiTheme="majorHAnsi" w:hAnsiTheme="majorHAnsi" w:cstheme="majorHAnsi"/>
                </w:rPr>
                <w:t xml:space="preserve"> .</w:t>
              </w:r>
            </w:p>
            <w:p w14:paraId="4E0A3068" w14:textId="190A85EE" w:rsidR="00977F0B" w:rsidRPr="006E400C" w:rsidRDefault="00000000" w:rsidP="00D92CF6">
              <w:pPr>
                <w:pStyle w:val="Bibliography"/>
                <w:spacing w:line="360" w:lineRule="auto"/>
                <w:ind w:left="0" w:firstLine="0"/>
                <w:rPr>
                  <w:rFonts w:asciiTheme="majorHAnsi" w:hAnsiTheme="majorHAnsi" w:cstheme="majorHAnsi"/>
                </w:rPr>
              </w:pPr>
            </w:p>
          </w:sdtContent>
        </w:sdt>
      </w:sdtContent>
    </w:sdt>
    <w:p w14:paraId="62E77F8A" w14:textId="3632DABC" w:rsidR="00977F0B" w:rsidRPr="006E400C" w:rsidRDefault="00977F0B" w:rsidP="00D92CF6">
      <w:pPr>
        <w:spacing w:line="360" w:lineRule="auto"/>
        <w:ind w:firstLine="0"/>
        <w:rPr>
          <w:rFonts w:asciiTheme="majorHAnsi" w:hAnsiTheme="majorHAnsi" w:cstheme="majorHAnsi"/>
        </w:rPr>
      </w:pPr>
    </w:p>
    <w:p w14:paraId="4456B4E4" w14:textId="2F7B09A6" w:rsidR="00E81978" w:rsidRPr="006E400C" w:rsidRDefault="00E81978" w:rsidP="00D92CF6">
      <w:pPr>
        <w:pStyle w:val="Bibliography"/>
        <w:spacing w:line="360" w:lineRule="auto"/>
        <w:ind w:left="0" w:firstLine="0"/>
        <w:jc w:val="both"/>
        <w:rPr>
          <w:rFonts w:asciiTheme="majorHAnsi" w:hAnsiTheme="majorHAnsi" w:cstheme="majorHAnsi"/>
          <w:noProof/>
        </w:rPr>
      </w:pPr>
    </w:p>
    <w:bookmarkEnd w:id="0"/>
    <w:p w14:paraId="40C30377" w14:textId="4B24C5CC" w:rsidR="00E81978" w:rsidRPr="006E400C" w:rsidRDefault="00E81978" w:rsidP="00D92CF6">
      <w:pPr>
        <w:pStyle w:val="TableFigure"/>
        <w:spacing w:line="360" w:lineRule="auto"/>
        <w:jc w:val="both"/>
        <w:rPr>
          <w:rFonts w:asciiTheme="majorHAnsi" w:hAnsiTheme="majorHAnsi" w:cstheme="majorHAnsi"/>
          <w:noProof/>
        </w:rPr>
      </w:pPr>
    </w:p>
    <w:sectPr w:rsidR="00E81978" w:rsidRPr="006E400C">
      <w:headerReference w:type="default" r:id="rId22"/>
      <w:footerReference w:type="defaul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58561" w14:textId="77777777" w:rsidR="000561F3" w:rsidRDefault="000561F3">
      <w:pPr>
        <w:spacing w:line="240" w:lineRule="auto"/>
      </w:pPr>
      <w:r>
        <w:separator/>
      </w:r>
    </w:p>
    <w:p w14:paraId="2F9AA83D" w14:textId="77777777" w:rsidR="000561F3" w:rsidRDefault="000561F3"/>
  </w:endnote>
  <w:endnote w:type="continuationSeparator" w:id="0">
    <w:p w14:paraId="1CB559DB" w14:textId="77777777" w:rsidR="000561F3" w:rsidRDefault="000561F3">
      <w:pPr>
        <w:spacing w:line="240" w:lineRule="auto"/>
      </w:pPr>
      <w:r>
        <w:continuationSeparator/>
      </w:r>
    </w:p>
    <w:p w14:paraId="7444DFF3" w14:textId="77777777" w:rsidR="000561F3" w:rsidRDefault="000561F3"/>
  </w:endnote>
  <w:endnote w:type="continuationNotice" w:id="1">
    <w:p w14:paraId="564E1060" w14:textId="77777777" w:rsidR="000561F3" w:rsidRDefault="000561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570C" w14:textId="21B40FAD" w:rsidR="31B99846" w:rsidRDefault="31B99846" w:rsidP="31B99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3B60" w14:textId="77777777" w:rsidR="000561F3" w:rsidRDefault="000561F3">
      <w:pPr>
        <w:spacing w:line="240" w:lineRule="auto"/>
      </w:pPr>
      <w:r>
        <w:separator/>
      </w:r>
    </w:p>
    <w:p w14:paraId="74AFB740" w14:textId="77777777" w:rsidR="000561F3" w:rsidRDefault="000561F3"/>
  </w:footnote>
  <w:footnote w:type="continuationSeparator" w:id="0">
    <w:p w14:paraId="2C700DAB" w14:textId="77777777" w:rsidR="000561F3" w:rsidRDefault="000561F3">
      <w:pPr>
        <w:spacing w:line="240" w:lineRule="auto"/>
      </w:pPr>
      <w:r>
        <w:continuationSeparator/>
      </w:r>
    </w:p>
    <w:p w14:paraId="61C91729" w14:textId="77777777" w:rsidR="000561F3" w:rsidRDefault="000561F3"/>
  </w:footnote>
  <w:footnote w:type="continuationNotice" w:id="1">
    <w:p w14:paraId="2AEBB896" w14:textId="77777777" w:rsidR="000561F3" w:rsidRDefault="000561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DF37" w14:textId="74B17470" w:rsidR="00E81978" w:rsidRDefault="00E81978">
    <w:pPr>
      <w:pStyle w:val="Header"/>
    </w:pPr>
  </w:p>
</w:hdr>
</file>

<file path=word/intelligence2.xml><?xml version="1.0" encoding="utf-8"?>
<int2:intelligence xmlns:int2="http://schemas.microsoft.com/office/intelligence/2020/intelligence" xmlns:oel="http://schemas.microsoft.com/office/2019/extlst">
  <int2:observations>
    <int2:textHash int2:hashCode="lJWEIT2sQBJTks" int2:id="0CG71DgS">
      <int2:state int2:value="Rejected" int2:type="LegacyProofing"/>
    </int2:textHash>
    <int2:textHash int2:hashCode="cG0oMfjOlUrAz2" int2:id="aHcoydm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DB50AE"/>
    <w:multiLevelType w:val="hybridMultilevel"/>
    <w:tmpl w:val="C57A7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E07A57"/>
    <w:multiLevelType w:val="hybridMultilevel"/>
    <w:tmpl w:val="53126D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156D1D03"/>
    <w:multiLevelType w:val="multilevel"/>
    <w:tmpl w:val="B14A0E16"/>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639" w:hanging="504"/>
      </w:pPr>
      <w:rPr>
        <w:b/>
        <w:bCs/>
      </w:rPr>
    </w:lvl>
    <w:lvl w:ilvl="3">
      <w:start w:val="1"/>
      <w:numFmt w:val="decimal"/>
      <w:pStyle w:val="Heading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E66A59"/>
    <w:multiLevelType w:val="multilevel"/>
    <w:tmpl w:val="E1368E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D0F0AC4"/>
    <w:multiLevelType w:val="hybridMultilevel"/>
    <w:tmpl w:val="C6AAE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5EC9A8"/>
    <w:multiLevelType w:val="hybridMultilevel"/>
    <w:tmpl w:val="CF081BC8"/>
    <w:lvl w:ilvl="0" w:tplc="19C28072">
      <w:start w:val="1"/>
      <w:numFmt w:val="bullet"/>
      <w:lvlText w:val=""/>
      <w:lvlJc w:val="left"/>
      <w:pPr>
        <w:ind w:left="720" w:hanging="360"/>
      </w:pPr>
      <w:rPr>
        <w:rFonts w:ascii="Symbol" w:hAnsi="Symbol" w:hint="default"/>
      </w:rPr>
    </w:lvl>
    <w:lvl w:ilvl="1" w:tplc="20C4580E">
      <w:start w:val="1"/>
      <w:numFmt w:val="bullet"/>
      <w:lvlText w:val="o"/>
      <w:lvlJc w:val="left"/>
      <w:pPr>
        <w:ind w:left="1440" w:hanging="360"/>
      </w:pPr>
      <w:rPr>
        <w:rFonts w:ascii="Courier New" w:hAnsi="Courier New" w:hint="default"/>
      </w:rPr>
    </w:lvl>
    <w:lvl w:ilvl="2" w:tplc="824621D0">
      <w:start w:val="1"/>
      <w:numFmt w:val="bullet"/>
      <w:lvlText w:val=""/>
      <w:lvlJc w:val="left"/>
      <w:pPr>
        <w:ind w:left="2160" w:hanging="360"/>
      </w:pPr>
      <w:rPr>
        <w:rFonts w:ascii="Wingdings" w:hAnsi="Wingdings" w:hint="default"/>
      </w:rPr>
    </w:lvl>
    <w:lvl w:ilvl="3" w:tplc="83CEE8AA">
      <w:start w:val="1"/>
      <w:numFmt w:val="bullet"/>
      <w:lvlText w:val=""/>
      <w:lvlJc w:val="left"/>
      <w:pPr>
        <w:ind w:left="2880" w:hanging="360"/>
      </w:pPr>
      <w:rPr>
        <w:rFonts w:ascii="Symbol" w:hAnsi="Symbol" w:hint="default"/>
      </w:rPr>
    </w:lvl>
    <w:lvl w:ilvl="4" w:tplc="609254C8">
      <w:start w:val="1"/>
      <w:numFmt w:val="bullet"/>
      <w:lvlText w:val="o"/>
      <w:lvlJc w:val="left"/>
      <w:pPr>
        <w:ind w:left="3600" w:hanging="360"/>
      </w:pPr>
      <w:rPr>
        <w:rFonts w:ascii="Courier New" w:hAnsi="Courier New" w:hint="default"/>
      </w:rPr>
    </w:lvl>
    <w:lvl w:ilvl="5" w:tplc="11FE952C">
      <w:start w:val="1"/>
      <w:numFmt w:val="bullet"/>
      <w:lvlText w:val=""/>
      <w:lvlJc w:val="left"/>
      <w:pPr>
        <w:ind w:left="4320" w:hanging="360"/>
      </w:pPr>
      <w:rPr>
        <w:rFonts w:ascii="Wingdings" w:hAnsi="Wingdings" w:hint="default"/>
      </w:rPr>
    </w:lvl>
    <w:lvl w:ilvl="6" w:tplc="563CC918">
      <w:start w:val="1"/>
      <w:numFmt w:val="bullet"/>
      <w:lvlText w:val=""/>
      <w:lvlJc w:val="left"/>
      <w:pPr>
        <w:ind w:left="5040" w:hanging="360"/>
      </w:pPr>
      <w:rPr>
        <w:rFonts w:ascii="Symbol" w:hAnsi="Symbol" w:hint="default"/>
      </w:rPr>
    </w:lvl>
    <w:lvl w:ilvl="7" w:tplc="43D6C5E8">
      <w:start w:val="1"/>
      <w:numFmt w:val="bullet"/>
      <w:lvlText w:val="o"/>
      <w:lvlJc w:val="left"/>
      <w:pPr>
        <w:ind w:left="5760" w:hanging="360"/>
      </w:pPr>
      <w:rPr>
        <w:rFonts w:ascii="Courier New" w:hAnsi="Courier New" w:hint="default"/>
      </w:rPr>
    </w:lvl>
    <w:lvl w:ilvl="8" w:tplc="EE34E366">
      <w:start w:val="1"/>
      <w:numFmt w:val="bullet"/>
      <w:lvlText w:val=""/>
      <w:lvlJc w:val="left"/>
      <w:pPr>
        <w:ind w:left="6480" w:hanging="360"/>
      </w:pPr>
      <w:rPr>
        <w:rFonts w:ascii="Wingdings" w:hAnsi="Wingdings" w:hint="default"/>
      </w:rPr>
    </w:lvl>
  </w:abstractNum>
  <w:abstractNum w:abstractNumId="16" w15:restartNumberingAfterBreak="0">
    <w:nsid w:val="1DAC0AC1"/>
    <w:multiLevelType w:val="hybridMultilevel"/>
    <w:tmpl w:val="767AA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AE6B70"/>
    <w:multiLevelType w:val="hybridMultilevel"/>
    <w:tmpl w:val="A660289C"/>
    <w:lvl w:ilvl="0" w:tplc="68F283CE">
      <w:start w:val="1"/>
      <w:numFmt w:val="bullet"/>
      <w:lvlText w:val=""/>
      <w:lvlJc w:val="left"/>
      <w:pPr>
        <w:ind w:left="1440" w:hanging="360"/>
      </w:pPr>
      <w:rPr>
        <w:rFonts w:ascii="Symbol" w:hAnsi="Symbol" w:hint="default"/>
      </w:rPr>
    </w:lvl>
    <w:lvl w:ilvl="1" w:tplc="04CC764E">
      <w:start w:val="1"/>
      <w:numFmt w:val="bullet"/>
      <w:lvlText w:val="o"/>
      <w:lvlJc w:val="left"/>
      <w:pPr>
        <w:ind w:left="2160" w:hanging="360"/>
      </w:pPr>
      <w:rPr>
        <w:rFonts w:ascii="Courier New" w:hAnsi="Courier New" w:hint="default"/>
      </w:rPr>
    </w:lvl>
    <w:lvl w:ilvl="2" w:tplc="21482564">
      <w:start w:val="1"/>
      <w:numFmt w:val="bullet"/>
      <w:lvlText w:val=""/>
      <w:lvlJc w:val="left"/>
      <w:pPr>
        <w:ind w:left="2880" w:hanging="360"/>
      </w:pPr>
      <w:rPr>
        <w:rFonts w:ascii="Wingdings" w:hAnsi="Wingdings" w:hint="default"/>
      </w:rPr>
    </w:lvl>
    <w:lvl w:ilvl="3" w:tplc="B28291D8">
      <w:start w:val="1"/>
      <w:numFmt w:val="bullet"/>
      <w:lvlText w:val=""/>
      <w:lvlJc w:val="left"/>
      <w:pPr>
        <w:ind w:left="3600" w:hanging="360"/>
      </w:pPr>
      <w:rPr>
        <w:rFonts w:ascii="Symbol" w:hAnsi="Symbol" w:hint="default"/>
      </w:rPr>
    </w:lvl>
    <w:lvl w:ilvl="4" w:tplc="9ED01F80">
      <w:start w:val="1"/>
      <w:numFmt w:val="bullet"/>
      <w:lvlText w:val="o"/>
      <w:lvlJc w:val="left"/>
      <w:pPr>
        <w:ind w:left="4320" w:hanging="360"/>
      </w:pPr>
      <w:rPr>
        <w:rFonts w:ascii="Courier New" w:hAnsi="Courier New" w:hint="default"/>
      </w:rPr>
    </w:lvl>
    <w:lvl w:ilvl="5" w:tplc="D8248898">
      <w:start w:val="1"/>
      <w:numFmt w:val="bullet"/>
      <w:lvlText w:val=""/>
      <w:lvlJc w:val="left"/>
      <w:pPr>
        <w:ind w:left="5040" w:hanging="360"/>
      </w:pPr>
      <w:rPr>
        <w:rFonts w:ascii="Wingdings" w:hAnsi="Wingdings" w:hint="default"/>
      </w:rPr>
    </w:lvl>
    <w:lvl w:ilvl="6" w:tplc="A77E2404">
      <w:start w:val="1"/>
      <w:numFmt w:val="bullet"/>
      <w:lvlText w:val=""/>
      <w:lvlJc w:val="left"/>
      <w:pPr>
        <w:ind w:left="5760" w:hanging="360"/>
      </w:pPr>
      <w:rPr>
        <w:rFonts w:ascii="Symbol" w:hAnsi="Symbol" w:hint="default"/>
      </w:rPr>
    </w:lvl>
    <w:lvl w:ilvl="7" w:tplc="F684E506">
      <w:start w:val="1"/>
      <w:numFmt w:val="bullet"/>
      <w:lvlText w:val="o"/>
      <w:lvlJc w:val="left"/>
      <w:pPr>
        <w:ind w:left="6480" w:hanging="360"/>
      </w:pPr>
      <w:rPr>
        <w:rFonts w:ascii="Courier New" w:hAnsi="Courier New" w:hint="default"/>
      </w:rPr>
    </w:lvl>
    <w:lvl w:ilvl="8" w:tplc="B0509EAE">
      <w:start w:val="1"/>
      <w:numFmt w:val="bullet"/>
      <w:lvlText w:val=""/>
      <w:lvlJc w:val="left"/>
      <w:pPr>
        <w:ind w:left="7200" w:hanging="360"/>
      </w:pPr>
      <w:rPr>
        <w:rFonts w:ascii="Wingdings" w:hAnsi="Wingdings" w:hint="default"/>
      </w:rPr>
    </w:lvl>
  </w:abstractNum>
  <w:abstractNum w:abstractNumId="18" w15:restartNumberingAfterBreak="0">
    <w:nsid w:val="24807668"/>
    <w:multiLevelType w:val="hybridMultilevel"/>
    <w:tmpl w:val="7FB830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50F662F"/>
    <w:multiLevelType w:val="hybridMultilevel"/>
    <w:tmpl w:val="AF8A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B774D"/>
    <w:multiLevelType w:val="hybridMultilevel"/>
    <w:tmpl w:val="1D0A5434"/>
    <w:lvl w:ilvl="0" w:tplc="3DB484E8">
      <w:start w:val="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C27531C"/>
    <w:multiLevelType w:val="hybridMultilevel"/>
    <w:tmpl w:val="8340CC4C"/>
    <w:lvl w:ilvl="0" w:tplc="36968F7E">
      <w:start w:val="1"/>
      <w:numFmt w:val="bullet"/>
      <w:lvlText w:val=""/>
      <w:lvlJc w:val="left"/>
      <w:pPr>
        <w:ind w:left="720" w:hanging="360"/>
      </w:pPr>
      <w:rPr>
        <w:rFonts w:ascii="Symbol" w:hAnsi="Symbol" w:hint="default"/>
      </w:rPr>
    </w:lvl>
    <w:lvl w:ilvl="1" w:tplc="6B7851A8">
      <w:start w:val="1"/>
      <w:numFmt w:val="bullet"/>
      <w:lvlText w:val="o"/>
      <w:lvlJc w:val="left"/>
      <w:pPr>
        <w:ind w:left="1440" w:hanging="360"/>
      </w:pPr>
      <w:rPr>
        <w:rFonts w:ascii="Courier New" w:hAnsi="Courier New" w:hint="default"/>
      </w:rPr>
    </w:lvl>
    <w:lvl w:ilvl="2" w:tplc="0F128586">
      <w:start w:val="1"/>
      <w:numFmt w:val="bullet"/>
      <w:lvlText w:val=""/>
      <w:lvlJc w:val="left"/>
      <w:pPr>
        <w:ind w:left="2160" w:hanging="360"/>
      </w:pPr>
      <w:rPr>
        <w:rFonts w:ascii="Wingdings" w:hAnsi="Wingdings" w:hint="default"/>
      </w:rPr>
    </w:lvl>
    <w:lvl w:ilvl="3" w:tplc="CFBE390C">
      <w:start w:val="1"/>
      <w:numFmt w:val="bullet"/>
      <w:lvlText w:val=""/>
      <w:lvlJc w:val="left"/>
      <w:pPr>
        <w:ind w:left="2880" w:hanging="360"/>
      </w:pPr>
      <w:rPr>
        <w:rFonts w:ascii="Symbol" w:hAnsi="Symbol" w:hint="default"/>
      </w:rPr>
    </w:lvl>
    <w:lvl w:ilvl="4" w:tplc="D90885A4">
      <w:start w:val="1"/>
      <w:numFmt w:val="bullet"/>
      <w:lvlText w:val="o"/>
      <w:lvlJc w:val="left"/>
      <w:pPr>
        <w:ind w:left="3600" w:hanging="360"/>
      </w:pPr>
      <w:rPr>
        <w:rFonts w:ascii="Courier New" w:hAnsi="Courier New" w:hint="default"/>
      </w:rPr>
    </w:lvl>
    <w:lvl w:ilvl="5" w:tplc="42ECA55E">
      <w:start w:val="1"/>
      <w:numFmt w:val="bullet"/>
      <w:lvlText w:val=""/>
      <w:lvlJc w:val="left"/>
      <w:pPr>
        <w:ind w:left="4320" w:hanging="360"/>
      </w:pPr>
      <w:rPr>
        <w:rFonts w:ascii="Wingdings" w:hAnsi="Wingdings" w:hint="default"/>
      </w:rPr>
    </w:lvl>
    <w:lvl w:ilvl="6" w:tplc="9BBABE02">
      <w:start w:val="1"/>
      <w:numFmt w:val="bullet"/>
      <w:lvlText w:val=""/>
      <w:lvlJc w:val="left"/>
      <w:pPr>
        <w:ind w:left="5040" w:hanging="360"/>
      </w:pPr>
      <w:rPr>
        <w:rFonts w:ascii="Symbol" w:hAnsi="Symbol" w:hint="default"/>
      </w:rPr>
    </w:lvl>
    <w:lvl w:ilvl="7" w:tplc="06C8681C">
      <w:start w:val="1"/>
      <w:numFmt w:val="bullet"/>
      <w:lvlText w:val="o"/>
      <w:lvlJc w:val="left"/>
      <w:pPr>
        <w:ind w:left="5760" w:hanging="360"/>
      </w:pPr>
      <w:rPr>
        <w:rFonts w:ascii="Courier New" w:hAnsi="Courier New" w:hint="default"/>
      </w:rPr>
    </w:lvl>
    <w:lvl w:ilvl="8" w:tplc="8580EB40">
      <w:start w:val="1"/>
      <w:numFmt w:val="bullet"/>
      <w:lvlText w:val=""/>
      <w:lvlJc w:val="left"/>
      <w:pPr>
        <w:ind w:left="6480" w:hanging="360"/>
      </w:pPr>
      <w:rPr>
        <w:rFonts w:ascii="Wingdings" w:hAnsi="Wingdings" w:hint="default"/>
      </w:rPr>
    </w:lvl>
  </w:abstractNum>
  <w:abstractNum w:abstractNumId="22" w15:restartNumberingAfterBreak="0">
    <w:nsid w:val="302005D3"/>
    <w:multiLevelType w:val="hybridMultilevel"/>
    <w:tmpl w:val="3F74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5D1DAA"/>
    <w:multiLevelType w:val="hybridMultilevel"/>
    <w:tmpl w:val="F676B2C4"/>
    <w:lvl w:ilvl="0" w:tplc="DEEC7DEA">
      <w:start w:val="19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7FF532"/>
    <w:multiLevelType w:val="hybridMultilevel"/>
    <w:tmpl w:val="FFFFFFFF"/>
    <w:lvl w:ilvl="0" w:tplc="39AE299E">
      <w:start w:val="1"/>
      <w:numFmt w:val="decimal"/>
      <w:lvlText w:val="%1."/>
      <w:lvlJc w:val="left"/>
      <w:pPr>
        <w:ind w:left="720" w:hanging="360"/>
      </w:pPr>
    </w:lvl>
    <w:lvl w:ilvl="1" w:tplc="EA208CFE">
      <w:numFmt w:val="none"/>
      <w:lvlText w:val=""/>
      <w:lvlJc w:val="left"/>
      <w:pPr>
        <w:tabs>
          <w:tab w:val="num" w:pos="360"/>
        </w:tabs>
      </w:pPr>
    </w:lvl>
    <w:lvl w:ilvl="2" w:tplc="761455E4">
      <w:start w:val="1"/>
      <w:numFmt w:val="lowerRoman"/>
      <w:lvlText w:val="%3."/>
      <w:lvlJc w:val="right"/>
      <w:pPr>
        <w:ind w:left="2160" w:hanging="180"/>
      </w:pPr>
    </w:lvl>
    <w:lvl w:ilvl="3" w:tplc="7F7E87CE">
      <w:start w:val="1"/>
      <w:numFmt w:val="decimal"/>
      <w:lvlText w:val="%4."/>
      <w:lvlJc w:val="left"/>
      <w:pPr>
        <w:ind w:left="2880" w:hanging="360"/>
      </w:pPr>
    </w:lvl>
    <w:lvl w:ilvl="4" w:tplc="5C7A23F6">
      <w:start w:val="1"/>
      <w:numFmt w:val="lowerLetter"/>
      <w:lvlText w:val="%5."/>
      <w:lvlJc w:val="left"/>
      <w:pPr>
        <w:ind w:left="3600" w:hanging="360"/>
      </w:pPr>
    </w:lvl>
    <w:lvl w:ilvl="5" w:tplc="1D606858">
      <w:start w:val="1"/>
      <w:numFmt w:val="lowerRoman"/>
      <w:lvlText w:val="%6."/>
      <w:lvlJc w:val="right"/>
      <w:pPr>
        <w:ind w:left="4320" w:hanging="180"/>
      </w:pPr>
    </w:lvl>
    <w:lvl w:ilvl="6" w:tplc="7C228F88">
      <w:start w:val="1"/>
      <w:numFmt w:val="decimal"/>
      <w:lvlText w:val="%7."/>
      <w:lvlJc w:val="left"/>
      <w:pPr>
        <w:ind w:left="5040" w:hanging="360"/>
      </w:pPr>
    </w:lvl>
    <w:lvl w:ilvl="7" w:tplc="EC3439E0">
      <w:start w:val="1"/>
      <w:numFmt w:val="lowerLetter"/>
      <w:lvlText w:val="%8."/>
      <w:lvlJc w:val="left"/>
      <w:pPr>
        <w:ind w:left="5760" w:hanging="360"/>
      </w:pPr>
    </w:lvl>
    <w:lvl w:ilvl="8" w:tplc="C7D00D2C">
      <w:start w:val="1"/>
      <w:numFmt w:val="lowerRoman"/>
      <w:lvlText w:val="%9."/>
      <w:lvlJc w:val="right"/>
      <w:pPr>
        <w:ind w:left="6480" w:hanging="180"/>
      </w:pPr>
    </w:lvl>
  </w:abstractNum>
  <w:abstractNum w:abstractNumId="25" w15:restartNumberingAfterBreak="0">
    <w:nsid w:val="3F974BB8"/>
    <w:multiLevelType w:val="hybridMultilevel"/>
    <w:tmpl w:val="178EEA5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423A6C4C"/>
    <w:multiLevelType w:val="hybridMultilevel"/>
    <w:tmpl w:val="FA26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DDA24C"/>
    <w:multiLevelType w:val="hybridMultilevel"/>
    <w:tmpl w:val="478E8086"/>
    <w:lvl w:ilvl="0" w:tplc="FEC8D4FE">
      <w:start w:val="1"/>
      <w:numFmt w:val="bullet"/>
      <w:lvlText w:val=""/>
      <w:lvlJc w:val="left"/>
      <w:pPr>
        <w:ind w:left="720" w:hanging="360"/>
      </w:pPr>
      <w:rPr>
        <w:rFonts w:ascii="Symbol" w:hAnsi="Symbol" w:hint="default"/>
      </w:rPr>
    </w:lvl>
    <w:lvl w:ilvl="1" w:tplc="B1CC4CEE">
      <w:start w:val="1"/>
      <w:numFmt w:val="bullet"/>
      <w:lvlText w:val=""/>
      <w:lvlJc w:val="left"/>
      <w:pPr>
        <w:ind w:left="1440" w:hanging="360"/>
      </w:pPr>
      <w:rPr>
        <w:rFonts w:ascii="Symbol" w:hAnsi="Symbol" w:hint="default"/>
      </w:rPr>
    </w:lvl>
    <w:lvl w:ilvl="2" w:tplc="99F86A64">
      <w:start w:val="1"/>
      <w:numFmt w:val="bullet"/>
      <w:lvlText w:val=""/>
      <w:lvlJc w:val="left"/>
      <w:pPr>
        <w:ind w:left="2160" w:hanging="360"/>
      </w:pPr>
      <w:rPr>
        <w:rFonts w:ascii="Wingdings" w:hAnsi="Wingdings" w:hint="default"/>
      </w:rPr>
    </w:lvl>
    <w:lvl w:ilvl="3" w:tplc="F41A3E1A">
      <w:start w:val="1"/>
      <w:numFmt w:val="bullet"/>
      <w:lvlText w:val=""/>
      <w:lvlJc w:val="left"/>
      <w:pPr>
        <w:ind w:left="2880" w:hanging="360"/>
      </w:pPr>
      <w:rPr>
        <w:rFonts w:ascii="Symbol" w:hAnsi="Symbol" w:hint="default"/>
      </w:rPr>
    </w:lvl>
    <w:lvl w:ilvl="4" w:tplc="FA145B9C">
      <w:start w:val="1"/>
      <w:numFmt w:val="bullet"/>
      <w:lvlText w:val="o"/>
      <w:lvlJc w:val="left"/>
      <w:pPr>
        <w:ind w:left="3600" w:hanging="360"/>
      </w:pPr>
      <w:rPr>
        <w:rFonts w:ascii="Courier New" w:hAnsi="Courier New" w:hint="default"/>
      </w:rPr>
    </w:lvl>
    <w:lvl w:ilvl="5" w:tplc="DE7268E2">
      <w:start w:val="1"/>
      <w:numFmt w:val="bullet"/>
      <w:lvlText w:val=""/>
      <w:lvlJc w:val="left"/>
      <w:pPr>
        <w:ind w:left="4320" w:hanging="360"/>
      </w:pPr>
      <w:rPr>
        <w:rFonts w:ascii="Wingdings" w:hAnsi="Wingdings" w:hint="default"/>
      </w:rPr>
    </w:lvl>
    <w:lvl w:ilvl="6" w:tplc="2D569364">
      <w:start w:val="1"/>
      <w:numFmt w:val="bullet"/>
      <w:lvlText w:val=""/>
      <w:lvlJc w:val="left"/>
      <w:pPr>
        <w:ind w:left="5040" w:hanging="360"/>
      </w:pPr>
      <w:rPr>
        <w:rFonts w:ascii="Symbol" w:hAnsi="Symbol" w:hint="default"/>
      </w:rPr>
    </w:lvl>
    <w:lvl w:ilvl="7" w:tplc="05725D8C">
      <w:start w:val="1"/>
      <w:numFmt w:val="bullet"/>
      <w:lvlText w:val="o"/>
      <w:lvlJc w:val="left"/>
      <w:pPr>
        <w:ind w:left="5760" w:hanging="360"/>
      </w:pPr>
      <w:rPr>
        <w:rFonts w:ascii="Courier New" w:hAnsi="Courier New" w:hint="default"/>
      </w:rPr>
    </w:lvl>
    <w:lvl w:ilvl="8" w:tplc="5CD246CE">
      <w:start w:val="1"/>
      <w:numFmt w:val="bullet"/>
      <w:lvlText w:val=""/>
      <w:lvlJc w:val="left"/>
      <w:pPr>
        <w:ind w:left="6480" w:hanging="360"/>
      </w:pPr>
      <w:rPr>
        <w:rFonts w:ascii="Wingdings" w:hAnsi="Wingdings" w:hint="default"/>
      </w:rPr>
    </w:lvl>
  </w:abstractNum>
  <w:abstractNum w:abstractNumId="28" w15:restartNumberingAfterBreak="0">
    <w:nsid w:val="47CD498C"/>
    <w:multiLevelType w:val="hybridMultilevel"/>
    <w:tmpl w:val="799E4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8E41DB6"/>
    <w:multiLevelType w:val="hybridMultilevel"/>
    <w:tmpl w:val="1E62E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DD76B11"/>
    <w:multiLevelType w:val="multilevel"/>
    <w:tmpl w:val="B1FC91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CD4D39"/>
    <w:multiLevelType w:val="hybridMultilevel"/>
    <w:tmpl w:val="AED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79B"/>
    <w:multiLevelType w:val="hybridMultilevel"/>
    <w:tmpl w:val="414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7847C3E"/>
    <w:multiLevelType w:val="multilevel"/>
    <w:tmpl w:val="0E5420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AEE2C82"/>
    <w:multiLevelType w:val="hybridMultilevel"/>
    <w:tmpl w:val="7130B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177682"/>
    <w:multiLevelType w:val="hybridMultilevel"/>
    <w:tmpl w:val="2FA40D26"/>
    <w:lvl w:ilvl="0" w:tplc="A61056FE">
      <w:start w:val="1"/>
      <w:numFmt w:val="bullet"/>
      <w:lvlText w:val=""/>
      <w:lvlJc w:val="left"/>
      <w:pPr>
        <w:ind w:left="720" w:hanging="360"/>
      </w:pPr>
      <w:rPr>
        <w:rFonts w:ascii="Symbol" w:hAnsi="Symbol" w:hint="default"/>
      </w:rPr>
    </w:lvl>
    <w:lvl w:ilvl="1" w:tplc="B47C76CC">
      <w:start w:val="1"/>
      <w:numFmt w:val="bullet"/>
      <w:lvlText w:val=""/>
      <w:lvlJc w:val="left"/>
      <w:pPr>
        <w:ind w:left="1440" w:hanging="360"/>
      </w:pPr>
      <w:rPr>
        <w:rFonts w:ascii="Symbol" w:hAnsi="Symbol" w:hint="default"/>
      </w:rPr>
    </w:lvl>
    <w:lvl w:ilvl="2" w:tplc="DBAAC980">
      <w:start w:val="1"/>
      <w:numFmt w:val="bullet"/>
      <w:lvlText w:val=""/>
      <w:lvlJc w:val="left"/>
      <w:pPr>
        <w:ind w:left="2160" w:hanging="360"/>
      </w:pPr>
      <w:rPr>
        <w:rFonts w:ascii="Wingdings" w:hAnsi="Wingdings" w:hint="default"/>
      </w:rPr>
    </w:lvl>
    <w:lvl w:ilvl="3" w:tplc="D1DC681C">
      <w:start w:val="1"/>
      <w:numFmt w:val="bullet"/>
      <w:lvlText w:val=""/>
      <w:lvlJc w:val="left"/>
      <w:pPr>
        <w:ind w:left="2880" w:hanging="360"/>
      </w:pPr>
      <w:rPr>
        <w:rFonts w:ascii="Symbol" w:hAnsi="Symbol" w:hint="default"/>
      </w:rPr>
    </w:lvl>
    <w:lvl w:ilvl="4" w:tplc="8DF471A2">
      <w:start w:val="1"/>
      <w:numFmt w:val="bullet"/>
      <w:lvlText w:val="o"/>
      <w:lvlJc w:val="left"/>
      <w:pPr>
        <w:ind w:left="3600" w:hanging="360"/>
      </w:pPr>
      <w:rPr>
        <w:rFonts w:ascii="Courier New" w:hAnsi="Courier New" w:hint="default"/>
      </w:rPr>
    </w:lvl>
    <w:lvl w:ilvl="5" w:tplc="E17A982E">
      <w:start w:val="1"/>
      <w:numFmt w:val="bullet"/>
      <w:lvlText w:val=""/>
      <w:lvlJc w:val="left"/>
      <w:pPr>
        <w:ind w:left="4320" w:hanging="360"/>
      </w:pPr>
      <w:rPr>
        <w:rFonts w:ascii="Wingdings" w:hAnsi="Wingdings" w:hint="default"/>
      </w:rPr>
    </w:lvl>
    <w:lvl w:ilvl="6" w:tplc="C218A81A">
      <w:start w:val="1"/>
      <w:numFmt w:val="bullet"/>
      <w:lvlText w:val=""/>
      <w:lvlJc w:val="left"/>
      <w:pPr>
        <w:ind w:left="5040" w:hanging="360"/>
      </w:pPr>
      <w:rPr>
        <w:rFonts w:ascii="Symbol" w:hAnsi="Symbol" w:hint="default"/>
      </w:rPr>
    </w:lvl>
    <w:lvl w:ilvl="7" w:tplc="8E5829D4">
      <w:start w:val="1"/>
      <w:numFmt w:val="bullet"/>
      <w:lvlText w:val="o"/>
      <w:lvlJc w:val="left"/>
      <w:pPr>
        <w:ind w:left="5760" w:hanging="360"/>
      </w:pPr>
      <w:rPr>
        <w:rFonts w:ascii="Courier New" w:hAnsi="Courier New" w:hint="default"/>
      </w:rPr>
    </w:lvl>
    <w:lvl w:ilvl="8" w:tplc="2B1A127E">
      <w:start w:val="1"/>
      <w:numFmt w:val="bullet"/>
      <w:lvlText w:val=""/>
      <w:lvlJc w:val="left"/>
      <w:pPr>
        <w:ind w:left="6480" w:hanging="360"/>
      </w:pPr>
      <w:rPr>
        <w:rFonts w:ascii="Wingdings" w:hAnsi="Wingdings" w:hint="default"/>
      </w:rPr>
    </w:lvl>
  </w:abstractNum>
  <w:abstractNum w:abstractNumId="38" w15:restartNumberingAfterBreak="0">
    <w:nsid w:val="6C7B760C"/>
    <w:multiLevelType w:val="hybridMultilevel"/>
    <w:tmpl w:val="7CECE38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DF34AF9"/>
    <w:multiLevelType w:val="hybridMultilevel"/>
    <w:tmpl w:val="E974A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8D3C8C"/>
    <w:multiLevelType w:val="multilevel"/>
    <w:tmpl w:val="B1FC91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440606"/>
    <w:multiLevelType w:val="hybridMultilevel"/>
    <w:tmpl w:val="A810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0E6B14"/>
    <w:multiLevelType w:val="multilevel"/>
    <w:tmpl w:val="39C4842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5" w15:restartNumberingAfterBreak="0">
    <w:nsid w:val="7B4340D8"/>
    <w:multiLevelType w:val="hybridMultilevel"/>
    <w:tmpl w:val="FFFFFFFF"/>
    <w:lvl w:ilvl="0" w:tplc="818A101E">
      <w:start w:val="1"/>
      <w:numFmt w:val="decimal"/>
      <w:lvlText w:val="%1."/>
      <w:lvlJc w:val="left"/>
      <w:pPr>
        <w:ind w:left="720" w:hanging="360"/>
      </w:pPr>
    </w:lvl>
    <w:lvl w:ilvl="1" w:tplc="A4BEAE72">
      <w:numFmt w:val="none"/>
      <w:lvlText w:val=""/>
      <w:lvlJc w:val="left"/>
      <w:pPr>
        <w:tabs>
          <w:tab w:val="num" w:pos="360"/>
        </w:tabs>
      </w:pPr>
    </w:lvl>
    <w:lvl w:ilvl="2" w:tplc="F30497F6">
      <w:start w:val="1"/>
      <w:numFmt w:val="lowerRoman"/>
      <w:lvlText w:val="%3."/>
      <w:lvlJc w:val="right"/>
      <w:pPr>
        <w:ind w:left="2160" w:hanging="180"/>
      </w:pPr>
    </w:lvl>
    <w:lvl w:ilvl="3" w:tplc="49E65C70">
      <w:start w:val="1"/>
      <w:numFmt w:val="decimal"/>
      <w:lvlText w:val="%4."/>
      <w:lvlJc w:val="left"/>
      <w:pPr>
        <w:ind w:left="2880" w:hanging="360"/>
      </w:pPr>
    </w:lvl>
    <w:lvl w:ilvl="4" w:tplc="ABF8FDAA">
      <w:start w:val="1"/>
      <w:numFmt w:val="lowerLetter"/>
      <w:lvlText w:val="%5."/>
      <w:lvlJc w:val="left"/>
      <w:pPr>
        <w:ind w:left="3600" w:hanging="360"/>
      </w:pPr>
    </w:lvl>
    <w:lvl w:ilvl="5" w:tplc="E88E281A">
      <w:start w:val="1"/>
      <w:numFmt w:val="lowerRoman"/>
      <w:lvlText w:val="%6."/>
      <w:lvlJc w:val="right"/>
      <w:pPr>
        <w:ind w:left="4320" w:hanging="180"/>
      </w:pPr>
    </w:lvl>
    <w:lvl w:ilvl="6" w:tplc="CB84FE54">
      <w:start w:val="1"/>
      <w:numFmt w:val="decimal"/>
      <w:lvlText w:val="%7."/>
      <w:lvlJc w:val="left"/>
      <w:pPr>
        <w:ind w:left="5040" w:hanging="360"/>
      </w:pPr>
    </w:lvl>
    <w:lvl w:ilvl="7" w:tplc="A86494C6">
      <w:start w:val="1"/>
      <w:numFmt w:val="lowerLetter"/>
      <w:lvlText w:val="%8."/>
      <w:lvlJc w:val="left"/>
      <w:pPr>
        <w:ind w:left="5760" w:hanging="360"/>
      </w:pPr>
    </w:lvl>
    <w:lvl w:ilvl="8" w:tplc="07D0001A">
      <w:start w:val="1"/>
      <w:numFmt w:val="lowerRoman"/>
      <w:lvlText w:val="%9."/>
      <w:lvlJc w:val="right"/>
      <w:pPr>
        <w:ind w:left="6480" w:hanging="180"/>
      </w:pPr>
    </w:lvl>
  </w:abstractNum>
  <w:abstractNum w:abstractNumId="46" w15:restartNumberingAfterBreak="0">
    <w:nsid w:val="7DD810E4"/>
    <w:multiLevelType w:val="hybridMultilevel"/>
    <w:tmpl w:val="79D08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7349031">
    <w:abstractNumId w:val="45"/>
  </w:num>
  <w:num w:numId="2" w16cid:durableId="1134762282">
    <w:abstractNumId w:val="24"/>
  </w:num>
  <w:num w:numId="3" w16cid:durableId="1387336950">
    <w:abstractNumId w:val="15"/>
  </w:num>
  <w:num w:numId="4" w16cid:durableId="1799639761">
    <w:abstractNumId w:val="27"/>
  </w:num>
  <w:num w:numId="5" w16cid:durableId="294222497">
    <w:abstractNumId w:val="37"/>
  </w:num>
  <w:num w:numId="6" w16cid:durableId="202838385">
    <w:abstractNumId w:val="21"/>
  </w:num>
  <w:num w:numId="7" w16cid:durableId="1168323609">
    <w:abstractNumId w:val="17"/>
  </w:num>
  <w:num w:numId="8" w16cid:durableId="1415472851">
    <w:abstractNumId w:val="35"/>
  </w:num>
  <w:num w:numId="9" w16cid:durableId="2085030619">
    <w:abstractNumId w:val="13"/>
  </w:num>
  <w:num w:numId="10" w16cid:durableId="1811291620">
    <w:abstractNumId w:val="44"/>
  </w:num>
  <w:num w:numId="11" w16cid:durableId="1826507831">
    <w:abstractNumId w:val="9"/>
  </w:num>
  <w:num w:numId="12" w16cid:durableId="2006395765">
    <w:abstractNumId w:val="7"/>
  </w:num>
  <w:num w:numId="13" w16cid:durableId="1122381094">
    <w:abstractNumId w:val="6"/>
  </w:num>
  <w:num w:numId="14" w16cid:durableId="332033998">
    <w:abstractNumId w:val="5"/>
  </w:num>
  <w:num w:numId="15" w16cid:durableId="1640068848">
    <w:abstractNumId w:val="4"/>
  </w:num>
  <w:num w:numId="16" w16cid:durableId="1651977685">
    <w:abstractNumId w:val="8"/>
  </w:num>
  <w:num w:numId="17" w16cid:durableId="796071939">
    <w:abstractNumId w:val="3"/>
  </w:num>
  <w:num w:numId="18" w16cid:durableId="1903759072">
    <w:abstractNumId w:val="2"/>
  </w:num>
  <w:num w:numId="19" w16cid:durableId="244387853">
    <w:abstractNumId w:val="1"/>
  </w:num>
  <w:num w:numId="20" w16cid:durableId="413086684">
    <w:abstractNumId w:val="0"/>
  </w:num>
  <w:num w:numId="21" w16cid:durableId="1750273990">
    <w:abstractNumId w:val="9"/>
    <w:lvlOverride w:ilvl="0">
      <w:startOverride w:val="1"/>
    </w:lvlOverride>
  </w:num>
  <w:num w:numId="22" w16cid:durableId="1258056051">
    <w:abstractNumId w:val="42"/>
  </w:num>
  <w:num w:numId="23" w16cid:durableId="1830057991">
    <w:abstractNumId w:val="34"/>
  </w:num>
  <w:num w:numId="24" w16cid:durableId="1628392785">
    <w:abstractNumId w:val="30"/>
  </w:num>
  <w:num w:numId="25" w16cid:durableId="1510825735">
    <w:abstractNumId w:val="39"/>
  </w:num>
  <w:num w:numId="26" w16cid:durableId="421462716">
    <w:abstractNumId w:val="16"/>
  </w:num>
  <w:num w:numId="27" w16cid:durableId="1736778580">
    <w:abstractNumId w:val="10"/>
  </w:num>
  <w:num w:numId="28" w16cid:durableId="100074407">
    <w:abstractNumId w:val="29"/>
  </w:num>
  <w:num w:numId="29" w16cid:durableId="1473015825">
    <w:abstractNumId w:val="12"/>
  </w:num>
  <w:num w:numId="30" w16cid:durableId="1318340518">
    <w:abstractNumId w:val="41"/>
  </w:num>
  <w:num w:numId="31" w16cid:durableId="1186863871">
    <w:abstractNumId w:val="31"/>
  </w:num>
  <w:num w:numId="32" w16cid:durableId="1431775570">
    <w:abstractNumId w:val="36"/>
  </w:num>
  <w:num w:numId="33" w16cid:durableId="634987167">
    <w:abstractNumId w:val="43"/>
  </w:num>
  <w:num w:numId="34" w16cid:durableId="125855815">
    <w:abstractNumId w:val="22"/>
  </w:num>
  <w:num w:numId="35" w16cid:durableId="1077941484">
    <w:abstractNumId w:val="32"/>
  </w:num>
  <w:num w:numId="36" w16cid:durableId="1388645373">
    <w:abstractNumId w:val="19"/>
  </w:num>
  <w:num w:numId="37" w16cid:durableId="388069949">
    <w:abstractNumId w:val="26"/>
  </w:num>
  <w:num w:numId="38" w16cid:durableId="188839755">
    <w:abstractNumId w:val="33"/>
  </w:num>
  <w:num w:numId="39" w16cid:durableId="1677800887">
    <w:abstractNumId w:val="46"/>
  </w:num>
  <w:num w:numId="40" w16cid:durableId="291907498">
    <w:abstractNumId w:val="40"/>
  </w:num>
  <w:num w:numId="41" w16cid:durableId="1533223260">
    <w:abstractNumId w:val="23"/>
  </w:num>
  <w:num w:numId="42" w16cid:durableId="1747876993">
    <w:abstractNumId w:val="18"/>
  </w:num>
  <w:num w:numId="43" w16cid:durableId="1786657330">
    <w:abstractNumId w:val="25"/>
  </w:num>
  <w:num w:numId="44" w16cid:durableId="1889098876">
    <w:abstractNumId w:val="38"/>
  </w:num>
  <w:num w:numId="45" w16cid:durableId="1749569586">
    <w:abstractNumId w:val="28"/>
  </w:num>
  <w:num w:numId="46" w16cid:durableId="2006669184">
    <w:abstractNumId w:val="11"/>
  </w:num>
  <w:num w:numId="47" w16cid:durableId="1643805981">
    <w:abstractNumId w:val="12"/>
    <w:lvlOverride w:ilvl="0">
      <w:startOverride w:val="3"/>
    </w:lvlOverride>
    <w:lvlOverride w:ilvl="1">
      <w:startOverride w:val="3"/>
    </w:lvlOverride>
    <w:lvlOverride w:ilvl="2">
      <w:startOverride w:val="3"/>
    </w:lvlOverride>
  </w:num>
  <w:num w:numId="48" w16cid:durableId="702025926">
    <w:abstractNumId w:val="20"/>
  </w:num>
  <w:num w:numId="49" w16cid:durableId="1849639860">
    <w:abstractNumId w:val="14"/>
  </w:num>
  <w:num w:numId="50" w16cid:durableId="2036149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54"/>
    <w:rsid w:val="0000021D"/>
    <w:rsid w:val="00000CA0"/>
    <w:rsid w:val="0000398D"/>
    <w:rsid w:val="0000486D"/>
    <w:rsid w:val="00004D1C"/>
    <w:rsid w:val="000054B8"/>
    <w:rsid w:val="00006AE5"/>
    <w:rsid w:val="000106D9"/>
    <w:rsid w:val="00011EB1"/>
    <w:rsid w:val="00014E94"/>
    <w:rsid w:val="000154FB"/>
    <w:rsid w:val="00016B62"/>
    <w:rsid w:val="0002060B"/>
    <w:rsid w:val="00021352"/>
    <w:rsid w:val="00022425"/>
    <w:rsid w:val="0002432E"/>
    <w:rsid w:val="0002468B"/>
    <w:rsid w:val="0003081C"/>
    <w:rsid w:val="00033B66"/>
    <w:rsid w:val="000375D6"/>
    <w:rsid w:val="00040FA8"/>
    <w:rsid w:val="000415F1"/>
    <w:rsid w:val="00044413"/>
    <w:rsid w:val="00045364"/>
    <w:rsid w:val="000462F7"/>
    <w:rsid w:val="000500B9"/>
    <w:rsid w:val="00054298"/>
    <w:rsid w:val="00054C78"/>
    <w:rsid w:val="00054EC4"/>
    <w:rsid w:val="000561F3"/>
    <w:rsid w:val="000614D1"/>
    <w:rsid w:val="00066F9D"/>
    <w:rsid w:val="00067920"/>
    <w:rsid w:val="00070478"/>
    <w:rsid w:val="00072978"/>
    <w:rsid w:val="00073796"/>
    <w:rsid w:val="000774EA"/>
    <w:rsid w:val="00081992"/>
    <w:rsid w:val="000831BF"/>
    <w:rsid w:val="00084D93"/>
    <w:rsid w:val="00085E77"/>
    <w:rsid w:val="000903FD"/>
    <w:rsid w:val="00091251"/>
    <w:rsid w:val="00091E1F"/>
    <w:rsid w:val="000936BA"/>
    <w:rsid w:val="000954EA"/>
    <w:rsid w:val="000961DA"/>
    <w:rsid w:val="000B0CAC"/>
    <w:rsid w:val="000B1359"/>
    <w:rsid w:val="000B165C"/>
    <w:rsid w:val="000B1E25"/>
    <w:rsid w:val="000B283B"/>
    <w:rsid w:val="000B57A4"/>
    <w:rsid w:val="000B5B4C"/>
    <w:rsid w:val="000C045F"/>
    <w:rsid w:val="000C1ABB"/>
    <w:rsid w:val="000C324D"/>
    <w:rsid w:val="000C3CB1"/>
    <w:rsid w:val="000C4C42"/>
    <w:rsid w:val="000C7C62"/>
    <w:rsid w:val="000D10C2"/>
    <w:rsid w:val="000D3F41"/>
    <w:rsid w:val="000E0376"/>
    <w:rsid w:val="000E03F9"/>
    <w:rsid w:val="000E0EB5"/>
    <w:rsid w:val="000E1E60"/>
    <w:rsid w:val="000E330B"/>
    <w:rsid w:val="000E5C89"/>
    <w:rsid w:val="000F5A0B"/>
    <w:rsid w:val="000F6438"/>
    <w:rsid w:val="000F7DFC"/>
    <w:rsid w:val="00105216"/>
    <w:rsid w:val="0010728F"/>
    <w:rsid w:val="00107BE7"/>
    <w:rsid w:val="00110F0A"/>
    <w:rsid w:val="001130A3"/>
    <w:rsid w:val="00121005"/>
    <w:rsid w:val="001249D5"/>
    <w:rsid w:val="00124ABF"/>
    <w:rsid w:val="00124FE8"/>
    <w:rsid w:val="0014356F"/>
    <w:rsid w:val="00144512"/>
    <w:rsid w:val="0014572E"/>
    <w:rsid w:val="001466E0"/>
    <w:rsid w:val="00151815"/>
    <w:rsid w:val="0015365C"/>
    <w:rsid w:val="00156C3A"/>
    <w:rsid w:val="00162F6A"/>
    <w:rsid w:val="0016322C"/>
    <w:rsid w:val="001653B1"/>
    <w:rsid w:val="001659B9"/>
    <w:rsid w:val="0017066E"/>
    <w:rsid w:val="001734C7"/>
    <w:rsid w:val="00175FAB"/>
    <w:rsid w:val="00176248"/>
    <w:rsid w:val="001762D9"/>
    <w:rsid w:val="00180217"/>
    <w:rsid w:val="00181151"/>
    <w:rsid w:val="00181E66"/>
    <w:rsid w:val="00182611"/>
    <w:rsid w:val="00183EB8"/>
    <w:rsid w:val="001840D0"/>
    <w:rsid w:val="00184884"/>
    <w:rsid w:val="00190F33"/>
    <w:rsid w:val="001917CC"/>
    <w:rsid w:val="00194BE7"/>
    <w:rsid w:val="001952B3"/>
    <w:rsid w:val="001953E6"/>
    <w:rsid w:val="00195DB1"/>
    <w:rsid w:val="00196BA4"/>
    <w:rsid w:val="001A05A2"/>
    <w:rsid w:val="001A1A02"/>
    <w:rsid w:val="001A66AE"/>
    <w:rsid w:val="001B2A6A"/>
    <w:rsid w:val="001B2DF3"/>
    <w:rsid w:val="001B3560"/>
    <w:rsid w:val="001C157B"/>
    <w:rsid w:val="001C2747"/>
    <w:rsid w:val="001C3F28"/>
    <w:rsid w:val="001C4A6C"/>
    <w:rsid w:val="001C7EF7"/>
    <w:rsid w:val="001D17A4"/>
    <w:rsid w:val="001D394E"/>
    <w:rsid w:val="001D4E22"/>
    <w:rsid w:val="001D6118"/>
    <w:rsid w:val="001D696C"/>
    <w:rsid w:val="001D7918"/>
    <w:rsid w:val="001E0ABA"/>
    <w:rsid w:val="001E3C90"/>
    <w:rsid w:val="001E740E"/>
    <w:rsid w:val="001F023E"/>
    <w:rsid w:val="001F3EED"/>
    <w:rsid w:val="001F495A"/>
    <w:rsid w:val="001F6C6E"/>
    <w:rsid w:val="00202413"/>
    <w:rsid w:val="0020436D"/>
    <w:rsid w:val="0020563A"/>
    <w:rsid w:val="00210001"/>
    <w:rsid w:val="002130FF"/>
    <w:rsid w:val="00214F95"/>
    <w:rsid w:val="00215BE7"/>
    <w:rsid w:val="00221256"/>
    <w:rsid w:val="00221A6C"/>
    <w:rsid w:val="00221CFB"/>
    <w:rsid w:val="0022255B"/>
    <w:rsid w:val="0022569D"/>
    <w:rsid w:val="00225779"/>
    <w:rsid w:val="0022614E"/>
    <w:rsid w:val="00227C35"/>
    <w:rsid w:val="002354AF"/>
    <w:rsid w:val="00235EA8"/>
    <w:rsid w:val="00244D94"/>
    <w:rsid w:val="00254973"/>
    <w:rsid w:val="002558B8"/>
    <w:rsid w:val="00255C99"/>
    <w:rsid w:val="00257538"/>
    <w:rsid w:val="0026063B"/>
    <w:rsid w:val="0026225B"/>
    <w:rsid w:val="00263748"/>
    <w:rsid w:val="002658CE"/>
    <w:rsid w:val="002659B1"/>
    <w:rsid w:val="002701A0"/>
    <w:rsid w:val="002705F6"/>
    <w:rsid w:val="00270B3B"/>
    <w:rsid w:val="00271E49"/>
    <w:rsid w:val="00273271"/>
    <w:rsid w:val="00273CE7"/>
    <w:rsid w:val="00274E57"/>
    <w:rsid w:val="00281A66"/>
    <w:rsid w:val="00282554"/>
    <w:rsid w:val="00282FDA"/>
    <w:rsid w:val="00283302"/>
    <w:rsid w:val="0028391F"/>
    <w:rsid w:val="00284FD8"/>
    <w:rsid w:val="00294E74"/>
    <w:rsid w:val="00295C53"/>
    <w:rsid w:val="0029672D"/>
    <w:rsid w:val="002975D9"/>
    <w:rsid w:val="002975F9"/>
    <w:rsid w:val="002A3C4C"/>
    <w:rsid w:val="002B295A"/>
    <w:rsid w:val="002B3530"/>
    <w:rsid w:val="002C07F5"/>
    <w:rsid w:val="002C346C"/>
    <w:rsid w:val="002C7CD8"/>
    <w:rsid w:val="002C7F1C"/>
    <w:rsid w:val="002D0BC6"/>
    <w:rsid w:val="002D28E9"/>
    <w:rsid w:val="002D347B"/>
    <w:rsid w:val="002D6C15"/>
    <w:rsid w:val="002D785E"/>
    <w:rsid w:val="002D7FFD"/>
    <w:rsid w:val="002E04B2"/>
    <w:rsid w:val="002E18AB"/>
    <w:rsid w:val="002E23AC"/>
    <w:rsid w:val="002E28BD"/>
    <w:rsid w:val="002E2D8F"/>
    <w:rsid w:val="002E630C"/>
    <w:rsid w:val="002F3686"/>
    <w:rsid w:val="002F56AE"/>
    <w:rsid w:val="002F7345"/>
    <w:rsid w:val="002F79CF"/>
    <w:rsid w:val="003012E1"/>
    <w:rsid w:val="0030131B"/>
    <w:rsid w:val="00303A31"/>
    <w:rsid w:val="00304410"/>
    <w:rsid w:val="00304643"/>
    <w:rsid w:val="00304656"/>
    <w:rsid w:val="0030700D"/>
    <w:rsid w:val="003113A0"/>
    <w:rsid w:val="00311552"/>
    <w:rsid w:val="00315D08"/>
    <w:rsid w:val="00316359"/>
    <w:rsid w:val="003169B3"/>
    <w:rsid w:val="00317D70"/>
    <w:rsid w:val="00320014"/>
    <w:rsid w:val="00320FD4"/>
    <w:rsid w:val="00321253"/>
    <w:rsid w:val="0032187F"/>
    <w:rsid w:val="003338B1"/>
    <w:rsid w:val="00335063"/>
    <w:rsid w:val="0033507B"/>
    <w:rsid w:val="00335185"/>
    <w:rsid w:val="0033586A"/>
    <w:rsid w:val="00335FDF"/>
    <w:rsid w:val="00340BF8"/>
    <w:rsid w:val="00341F74"/>
    <w:rsid w:val="003424ED"/>
    <w:rsid w:val="00342E78"/>
    <w:rsid w:val="003432D2"/>
    <w:rsid w:val="003435A4"/>
    <w:rsid w:val="00343798"/>
    <w:rsid w:val="003453F7"/>
    <w:rsid w:val="00353D79"/>
    <w:rsid w:val="00355DCA"/>
    <w:rsid w:val="00356AB4"/>
    <w:rsid w:val="00356C19"/>
    <w:rsid w:val="00363B85"/>
    <w:rsid w:val="00364860"/>
    <w:rsid w:val="00373C80"/>
    <w:rsid w:val="003752B2"/>
    <w:rsid w:val="003868BA"/>
    <w:rsid w:val="003902ED"/>
    <w:rsid w:val="003915B7"/>
    <w:rsid w:val="00393029"/>
    <w:rsid w:val="00395A1C"/>
    <w:rsid w:val="003A0184"/>
    <w:rsid w:val="003A0528"/>
    <w:rsid w:val="003A1A70"/>
    <w:rsid w:val="003A2590"/>
    <w:rsid w:val="003A3DC4"/>
    <w:rsid w:val="003A447B"/>
    <w:rsid w:val="003A5F3A"/>
    <w:rsid w:val="003B0C20"/>
    <w:rsid w:val="003B10DF"/>
    <w:rsid w:val="003B1486"/>
    <w:rsid w:val="003B25AF"/>
    <w:rsid w:val="003C5031"/>
    <w:rsid w:val="003C82AD"/>
    <w:rsid w:val="003D01D3"/>
    <w:rsid w:val="003D178D"/>
    <w:rsid w:val="003D2CBD"/>
    <w:rsid w:val="003D3622"/>
    <w:rsid w:val="003D474E"/>
    <w:rsid w:val="003E2B1D"/>
    <w:rsid w:val="003E3451"/>
    <w:rsid w:val="003E3CB9"/>
    <w:rsid w:val="003E43B1"/>
    <w:rsid w:val="003E573E"/>
    <w:rsid w:val="003E59C9"/>
    <w:rsid w:val="003F08EA"/>
    <w:rsid w:val="003F18B2"/>
    <w:rsid w:val="003F2996"/>
    <w:rsid w:val="003F2E02"/>
    <w:rsid w:val="003F42AC"/>
    <w:rsid w:val="003F6F5F"/>
    <w:rsid w:val="0040431C"/>
    <w:rsid w:val="00405F59"/>
    <w:rsid w:val="0040600B"/>
    <w:rsid w:val="0040644D"/>
    <w:rsid w:val="004068F3"/>
    <w:rsid w:val="00406934"/>
    <w:rsid w:val="004107EF"/>
    <w:rsid w:val="00411C0F"/>
    <w:rsid w:val="0041330E"/>
    <w:rsid w:val="00416415"/>
    <w:rsid w:val="004206AF"/>
    <w:rsid w:val="00420747"/>
    <w:rsid w:val="00424700"/>
    <w:rsid w:val="00425FEA"/>
    <w:rsid w:val="00427528"/>
    <w:rsid w:val="004320C8"/>
    <w:rsid w:val="0043291D"/>
    <w:rsid w:val="00433B2D"/>
    <w:rsid w:val="00437385"/>
    <w:rsid w:val="00443030"/>
    <w:rsid w:val="00443435"/>
    <w:rsid w:val="0044358A"/>
    <w:rsid w:val="00444095"/>
    <w:rsid w:val="004457D9"/>
    <w:rsid w:val="00445E0A"/>
    <w:rsid w:val="0044635B"/>
    <w:rsid w:val="004468BF"/>
    <w:rsid w:val="0044703A"/>
    <w:rsid w:val="00454E2C"/>
    <w:rsid w:val="00455544"/>
    <w:rsid w:val="004565F1"/>
    <w:rsid w:val="00456967"/>
    <w:rsid w:val="0046755E"/>
    <w:rsid w:val="004730DD"/>
    <w:rsid w:val="0047518B"/>
    <w:rsid w:val="004765F7"/>
    <w:rsid w:val="00480073"/>
    <w:rsid w:val="004813B9"/>
    <w:rsid w:val="00485890"/>
    <w:rsid w:val="00487812"/>
    <w:rsid w:val="00487E08"/>
    <w:rsid w:val="00493EA7"/>
    <w:rsid w:val="0049687A"/>
    <w:rsid w:val="00496FD1"/>
    <w:rsid w:val="004A0380"/>
    <w:rsid w:val="004A2CA5"/>
    <w:rsid w:val="004A42DA"/>
    <w:rsid w:val="004A6817"/>
    <w:rsid w:val="004A7BF1"/>
    <w:rsid w:val="004B1E66"/>
    <w:rsid w:val="004B4E87"/>
    <w:rsid w:val="004B5D13"/>
    <w:rsid w:val="004B7041"/>
    <w:rsid w:val="004B70CD"/>
    <w:rsid w:val="004C08FE"/>
    <w:rsid w:val="004C1CDD"/>
    <w:rsid w:val="004C231F"/>
    <w:rsid w:val="004C23B8"/>
    <w:rsid w:val="004C252E"/>
    <w:rsid w:val="004C353E"/>
    <w:rsid w:val="004D123D"/>
    <w:rsid w:val="004E5425"/>
    <w:rsid w:val="004F05E6"/>
    <w:rsid w:val="004F1C6A"/>
    <w:rsid w:val="004F20C0"/>
    <w:rsid w:val="004F24D9"/>
    <w:rsid w:val="005022A4"/>
    <w:rsid w:val="0050494D"/>
    <w:rsid w:val="0050705F"/>
    <w:rsid w:val="00511230"/>
    <w:rsid w:val="00511421"/>
    <w:rsid w:val="00514F0A"/>
    <w:rsid w:val="00515224"/>
    <w:rsid w:val="00521F7A"/>
    <w:rsid w:val="00522864"/>
    <w:rsid w:val="00522B61"/>
    <w:rsid w:val="005237A1"/>
    <w:rsid w:val="005243FB"/>
    <w:rsid w:val="005250C1"/>
    <w:rsid w:val="00525B5C"/>
    <w:rsid w:val="00526A07"/>
    <w:rsid w:val="00531E6F"/>
    <w:rsid w:val="00532045"/>
    <w:rsid w:val="00533371"/>
    <w:rsid w:val="00533E02"/>
    <w:rsid w:val="00534052"/>
    <w:rsid w:val="0053654E"/>
    <w:rsid w:val="005372C4"/>
    <w:rsid w:val="005424EF"/>
    <w:rsid w:val="00543AE4"/>
    <w:rsid w:val="0054474E"/>
    <w:rsid w:val="00545267"/>
    <w:rsid w:val="00545CF8"/>
    <w:rsid w:val="005474D5"/>
    <w:rsid w:val="005506AC"/>
    <w:rsid w:val="00551A02"/>
    <w:rsid w:val="00552F5A"/>
    <w:rsid w:val="005534FA"/>
    <w:rsid w:val="0055396F"/>
    <w:rsid w:val="005542A4"/>
    <w:rsid w:val="005543B7"/>
    <w:rsid w:val="0055536A"/>
    <w:rsid w:val="0055684A"/>
    <w:rsid w:val="00560C98"/>
    <w:rsid w:val="0056227E"/>
    <w:rsid w:val="00563BB4"/>
    <w:rsid w:val="005662EC"/>
    <w:rsid w:val="00572959"/>
    <w:rsid w:val="00572B29"/>
    <w:rsid w:val="00573035"/>
    <w:rsid w:val="00574795"/>
    <w:rsid w:val="005760B6"/>
    <w:rsid w:val="005766C5"/>
    <w:rsid w:val="00577A20"/>
    <w:rsid w:val="00583DAF"/>
    <w:rsid w:val="00584C8E"/>
    <w:rsid w:val="00585191"/>
    <w:rsid w:val="00585F81"/>
    <w:rsid w:val="00592CDD"/>
    <w:rsid w:val="0059339E"/>
    <w:rsid w:val="005948AF"/>
    <w:rsid w:val="0059620C"/>
    <w:rsid w:val="005A0489"/>
    <w:rsid w:val="005A109D"/>
    <w:rsid w:val="005A272F"/>
    <w:rsid w:val="005A665D"/>
    <w:rsid w:val="005A6768"/>
    <w:rsid w:val="005B4577"/>
    <w:rsid w:val="005B5BE2"/>
    <w:rsid w:val="005C14ED"/>
    <w:rsid w:val="005D2ED7"/>
    <w:rsid w:val="005D3A03"/>
    <w:rsid w:val="005D46FF"/>
    <w:rsid w:val="005D5612"/>
    <w:rsid w:val="005D5BDC"/>
    <w:rsid w:val="005D7DB6"/>
    <w:rsid w:val="005E0497"/>
    <w:rsid w:val="005E55B7"/>
    <w:rsid w:val="005E5B44"/>
    <w:rsid w:val="005E6E00"/>
    <w:rsid w:val="005E6F40"/>
    <w:rsid w:val="005E6F80"/>
    <w:rsid w:val="005E727C"/>
    <w:rsid w:val="005F272A"/>
    <w:rsid w:val="005F2B0C"/>
    <w:rsid w:val="005F71E7"/>
    <w:rsid w:val="005F752C"/>
    <w:rsid w:val="006005E4"/>
    <w:rsid w:val="00604907"/>
    <w:rsid w:val="00604B5C"/>
    <w:rsid w:val="0060559A"/>
    <w:rsid w:val="00606B65"/>
    <w:rsid w:val="00610C04"/>
    <w:rsid w:val="00611B89"/>
    <w:rsid w:val="00615916"/>
    <w:rsid w:val="0061691A"/>
    <w:rsid w:val="006176B3"/>
    <w:rsid w:val="006214B8"/>
    <w:rsid w:val="00622FBD"/>
    <w:rsid w:val="00623111"/>
    <w:rsid w:val="006248A7"/>
    <w:rsid w:val="0063016A"/>
    <w:rsid w:val="0063076A"/>
    <w:rsid w:val="00631E6E"/>
    <w:rsid w:val="00637824"/>
    <w:rsid w:val="006427F2"/>
    <w:rsid w:val="00642BF0"/>
    <w:rsid w:val="00645616"/>
    <w:rsid w:val="00645D9F"/>
    <w:rsid w:val="0064612E"/>
    <w:rsid w:val="00646C44"/>
    <w:rsid w:val="00650963"/>
    <w:rsid w:val="00652B49"/>
    <w:rsid w:val="00653746"/>
    <w:rsid w:val="0065714B"/>
    <w:rsid w:val="00657516"/>
    <w:rsid w:val="00663BD4"/>
    <w:rsid w:val="00663D2C"/>
    <w:rsid w:val="006745CA"/>
    <w:rsid w:val="00674B0A"/>
    <w:rsid w:val="006752CE"/>
    <w:rsid w:val="00675B90"/>
    <w:rsid w:val="00680D36"/>
    <w:rsid w:val="00681963"/>
    <w:rsid w:val="00683025"/>
    <w:rsid w:val="00683C90"/>
    <w:rsid w:val="00685B05"/>
    <w:rsid w:val="00686CAE"/>
    <w:rsid w:val="006874AB"/>
    <w:rsid w:val="0069514F"/>
    <w:rsid w:val="00695CE8"/>
    <w:rsid w:val="00695EAA"/>
    <w:rsid w:val="00696350"/>
    <w:rsid w:val="006A19BA"/>
    <w:rsid w:val="006A1E78"/>
    <w:rsid w:val="006A4093"/>
    <w:rsid w:val="006B0FA1"/>
    <w:rsid w:val="006B1939"/>
    <w:rsid w:val="006B24B3"/>
    <w:rsid w:val="006B4D1A"/>
    <w:rsid w:val="006B5954"/>
    <w:rsid w:val="006B742F"/>
    <w:rsid w:val="006B79BE"/>
    <w:rsid w:val="006C2E9C"/>
    <w:rsid w:val="006C3600"/>
    <w:rsid w:val="006D2DEC"/>
    <w:rsid w:val="006D4CF3"/>
    <w:rsid w:val="006D6BA8"/>
    <w:rsid w:val="006DE9FC"/>
    <w:rsid w:val="006E24BA"/>
    <w:rsid w:val="006E32E9"/>
    <w:rsid w:val="006E400C"/>
    <w:rsid w:val="006F33AA"/>
    <w:rsid w:val="006F61DD"/>
    <w:rsid w:val="007036CA"/>
    <w:rsid w:val="0070654D"/>
    <w:rsid w:val="00707D8F"/>
    <w:rsid w:val="0071142B"/>
    <w:rsid w:val="00713256"/>
    <w:rsid w:val="007136CA"/>
    <w:rsid w:val="0071678C"/>
    <w:rsid w:val="00723040"/>
    <w:rsid w:val="00723A88"/>
    <w:rsid w:val="007244D9"/>
    <w:rsid w:val="00724A11"/>
    <w:rsid w:val="00724C28"/>
    <w:rsid w:val="00724E95"/>
    <w:rsid w:val="00731F6B"/>
    <w:rsid w:val="0073255F"/>
    <w:rsid w:val="00732DF1"/>
    <w:rsid w:val="00734611"/>
    <w:rsid w:val="0073554D"/>
    <w:rsid w:val="00736BF8"/>
    <w:rsid w:val="00737B91"/>
    <w:rsid w:val="00740559"/>
    <w:rsid w:val="00740CA9"/>
    <w:rsid w:val="00742950"/>
    <w:rsid w:val="00743CEA"/>
    <w:rsid w:val="007450C4"/>
    <w:rsid w:val="007456EC"/>
    <w:rsid w:val="0074698B"/>
    <w:rsid w:val="0074780D"/>
    <w:rsid w:val="00750927"/>
    <w:rsid w:val="00753FCC"/>
    <w:rsid w:val="00754905"/>
    <w:rsid w:val="00754B2B"/>
    <w:rsid w:val="007553E7"/>
    <w:rsid w:val="007601E3"/>
    <w:rsid w:val="00761907"/>
    <w:rsid w:val="00762473"/>
    <w:rsid w:val="00764411"/>
    <w:rsid w:val="00765764"/>
    <w:rsid w:val="00770B4B"/>
    <w:rsid w:val="00770DAE"/>
    <w:rsid w:val="007759E4"/>
    <w:rsid w:val="007766F8"/>
    <w:rsid w:val="00777C50"/>
    <w:rsid w:val="00780D88"/>
    <w:rsid w:val="00781B85"/>
    <w:rsid w:val="00783E24"/>
    <w:rsid w:val="00792EA8"/>
    <w:rsid w:val="007931EF"/>
    <w:rsid w:val="00793C55"/>
    <w:rsid w:val="0079483B"/>
    <w:rsid w:val="007A569D"/>
    <w:rsid w:val="007B0AD3"/>
    <w:rsid w:val="007B1F43"/>
    <w:rsid w:val="007B413A"/>
    <w:rsid w:val="007B48E8"/>
    <w:rsid w:val="007B573C"/>
    <w:rsid w:val="007C0DD2"/>
    <w:rsid w:val="007C20B6"/>
    <w:rsid w:val="007C46FA"/>
    <w:rsid w:val="007C4A5A"/>
    <w:rsid w:val="007C51A5"/>
    <w:rsid w:val="007D25D7"/>
    <w:rsid w:val="007D3266"/>
    <w:rsid w:val="007D370A"/>
    <w:rsid w:val="007D4C28"/>
    <w:rsid w:val="007E26B1"/>
    <w:rsid w:val="007E2ABE"/>
    <w:rsid w:val="007E4613"/>
    <w:rsid w:val="007F080D"/>
    <w:rsid w:val="007F0BDD"/>
    <w:rsid w:val="007F14C3"/>
    <w:rsid w:val="008002C0"/>
    <w:rsid w:val="00800BEF"/>
    <w:rsid w:val="0080183B"/>
    <w:rsid w:val="008103F6"/>
    <w:rsid w:val="008163B4"/>
    <w:rsid w:val="00822071"/>
    <w:rsid w:val="008239E5"/>
    <w:rsid w:val="00825357"/>
    <w:rsid w:val="008258CB"/>
    <w:rsid w:val="00830CDF"/>
    <w:rsid w:val="008312E1"/>
    <w:rsid w:val="0083249A"/>
    <w:rsid w:val="00833C9C"/>
    <w:rsid w:val="00834353"/>
    <w:rsid w:val="008344E4"/>
    <w:rsid w:val="008375E5"/>
    <w:rsid w:val="008376F2"/>
    <w:rsid w:val="00840EAF"/>
    <w:rsid w:val="008441A2"/>
    <w:rsid w:val="0085201B"/>
    <w:rsid w:val="00853B22"/>
    <w:rsid w:val="0085614E"/>
    <w:rsid w:val="008561E2"/>
    <w:rsid w:val="0085657C"/>
    <w:rsid w:val="00856EEC"/>
    <w:rsid w:val="00860438"/>
    <w:rsid w:val="008618CE"/>
    <w:rsid w:val="00863408"/>
    <w:rsid w:val="00863B25"/>
    <w:rsid w:val="00864136"/>
    <w:rsid w:val="0086470E"/>
    <w:rsid w:val="008662C4"/>
    <w:rsid w:val="00866558"/>
    <w:rsid w:val="00867A92"/>
    <w:rsid w:val="00870E08"/>
    <w:rsid w:val="00874DD2"/>
    <w:rsid w:val="00875602"/>
    <w:rsid w:val="0087715A"/>
    <w:rsid w:val="00877287"/>
    <w:rsid w:val="0088280A"/>
    <w:rsid w:val="00882867"/>
    <w:rsid w:val="008846A0"/>
    <w:rsid w:val="00885EA7"/>
    <w:rsid w:val="00886161"/>
    <w:rsid w:val="00886595"/>
    <w:rsid w:val="00887F68"/>
    <w:rsid w:val="00890236"/>
    <w:rsid w:val="00891885"/>
    <w:rsid w:val="008920D4"/>
    <w:rsid w:val="0089308B"/>
    <w:rsid w:val="00893597"/>
    <w:rsid w:val="00894EE4"/>
    <w:rsid w:val="008A0415"/>
    <w:rsid w:val="008A2A00"/>
    <w:rsid w:val="008A5BDC"/>
    <w:rsid w:val="008A722F"/>
    <w:rsid w:val="008B015A"/>
    <w:rsid w:val="008B26A5"/>
    <w:rsid w:val="008B44CB"/>
    <w:rsid w:val="008B4C4F"/>
    <w:rsid w:val="008C339F"/>
    <w:rsid w:val="008C5323"/>
    <w:rsid w:val="008C5DA9"/>
    <w:rsid w:val="008D20C2"/>
    <w:rsid w:val="008D4D5B"/>
    <w:rsid w:val="008E005E"/>
    <w:rsid w:val="008E249C"/>
    <w:rsid w:val="008E5587"/>
    <w:rsid w:val="008E5AF7"/>
    <w:rsid w:val="008E5D99"/>
    <w:rsid w:val="008E7C67"/>
    <w:rsid w:val="008F3BA2"/>
    <w:rsid w:val="008F45A3"/>
    <w:rsid w:val="008F5858"/>
    <w:rsid w:val="008F5B86"/>
    <w:rsid w:val="008F6937"/>
    <w:rsid w:val="00900D1E"/>
    <w:rsid w:val="00905A4B"/>
    <w:rsid w:val="00906B2F"/>
    <w:rsid w:val="00916964"/>
    <w:rsid w:val="009210AB"/>
    <w:rsid w:val="00923886"/>
    <w:rsid w:val="009263BB"/>
    <w:rsid w:val="009269FD"/>
    <w:rsid w:val="00926E4F"/>
    <w:rsid w:val="0092760F"/>
    <w:rsid w:val="00933382"/>
    <w:rsid w:val="00933AA4"/>
    <w:rsid w:val="009360B3"/>
    <w:rsid w:val="0093EE1C"/>
    <w:rsid w:val="00941831"/>
    <w:rsid w:val="00941F4C"/>
    <w:rsid w:val="00943071"/>
    <w:rsid w:val="00952B0C"/>
    <w:rsid w:val="00954D6D"/>
    <w:rsid w:val="00956081"/>
    <w:rsid w:val="0096119A"/>
    <w:rsid w:val="00961C8C"/>
    <w:rsid w:val="00962DD3"/>
    <w:rsid w:val="00964CA6"/>
    <w:rsid w:val="00964E92"/>
    <w:rsid w:val="00967C57"/>
    <w:rsid w:val="00971389"/>
    <w:rsid w:val="00971F5F"/>
    <w:rsid w:val="00973A30"/>
    <w:rsid w:val="009759E3"/>
    <w:rsid w:val="00977333"/>
    <w:rsid w:val="00977F0B"/>
    <w:rsid w:val="0098499F"/>
    <w:rsid w:val="00984A42"/>
    <w:rsid w:val="00986899"/>
    <w:rsid w:val="00987250"/>
    <w:rsid w:val="00992E9C"/>
    <w:rsid w:val="0099682D"/>
    <w:rsid w:val="009A1385"/>
    <w:rsid w:val="009A6A3B"/>
    <w:rsid w:val="009B11DF"/>
    <w:rsid w:val="009B1D19"/>
    <w:rsid w:val="009B3266"/>
    <w:rsid w:val="009B6F87"/>
    <w:rsid w:val="009C15A4"/>
    <w:rsid w:val="009D01EA"/>
    <w:rsid w:val="009E051B"/>
    <w:rsid w:val="009E6B2B"/>
    <w:rsid w:val="009E7315"/>
    <w:rsid w:val="009E7B2B"/>
    <w:rsid w:val="009F3922"/>
    <w:rsid w:val="009F42A4"/>
    <w:rsid w:val="009F5B03"/>
    <w:rsid w:val="00A011CE"/>
    <w:rsid w:val="00A026F7"/>
    <w:rsid w:val="00A0440D"/>
    <w:rsid w:val="00A06920"/>
    <w:rsid w:val="00A1384A"/>
    <w:rsid w:val="00A14A3E"/>
    <w:rsid w:val="00A15FC1"/>
    <w:rsid w:val="00A20674"/>
    <w:rsid w:val="00A20AD2"/>
    <w:rsid w:val="00A20D11"/>
    <w:rsid w:val="00A2192B"/>
    <w:rsid w:val="00A22DAE"/>
    <w:rsid w:val="00A22E0B"/>
    <w:rsid w:val="00A2574F"/>
    <w:rsid w:val="00A26FB2"/>
    <w:rsid w:val="00A30E1C"/>
    <w:rsid w:val="00A331CA"/>
    <w:rsid w:val="00A33B28"/>
    <w:rsid w:val="00A37BC9"/>
    <w:rsid w:val="00A4004E"/>
    <w:rsid w:val="00A44DE3"/>
    <w:rsid w:val="00A4651D"/>
    <w:rsid w:val="00A47576"/>
    <w:rsid w:val="00A47A32"/>
    <w:rsid w:val="00A47F70"/>
    <w:rsid w:val="00A512B4"/>
    <w:rsid w:val="00A51CA5"/>
    <w:rsid w:val="00A559FD"/>
    <w:rsid w:val="00A573E1"/>
    <w:rsid w:val="00A602F7"/>
    <w:rsid w:val="00A62705"/>
    <w:rsid w:val="00A6291F"/>
    <w:rsid w:val="00A62C1A"/>
    <w:rsid w:val="00A65085"/>
    <w:rsid w:val="00A675D8"/>
    <w:rsid w:val="00A7130F"/>
    <w:rsid w:val="00A71800"/>
    <w:rsid w:val="00A72E56"/>
    <w:rsid w:val="00A74135"/>
    <w:rsid w:val="00A776FE"/>
    <w:rsid w:val="00A77C16"/>
    <w:rsid w:val="00A8192D"/>
    <w:rsid w:val="00A82C04"/>
    <w:rsid w:val="00A82C93"/>
    <w:rsid w:val="00A86DE3"/>
    <w:rsid w:val="00A87101"/>
    <w:rsid w:val="00A91A44"/>
    <w:rsid w:val="00A96979"/>
    <w:rsid w:val="00AA0785"/>
    <w:rsid w:val="00AA1022"/>
    <w:rsid w:val="00AA54BE"/>
    <w:rsid w:val="00AA5DFF"/>
    <w:rsid w:val="00AA6C57"/>
    <w:rsid w:val="00AAE106"/>
    <w:rsid w:val="00AB2144"/>
    <w:rsid w:val="00AB620C"/>
    <w:rsid w:val="00AB6BF5"/>
    <w:rsid w:val="00AB7915"/>
    <w:rsid w:val="00AC2485"/>
    <w:rsid w:val="00AC3AEB"/>
    <w:rsid w:val="00AC545A"/>
    <w:rsid w:val="00AC7DDF"/>
    <w:rsid w:val="00AD16F8"/>
    <w:rsid w:val="00AD5D2E"/>
    <w:rsid w:val="00AD7885"/>
    <w:rsid w:val="00AE198F"/>
    <w:rsid w:val="00AE4C2C"/>
    <w:rsid w:val="00AE6E20"/>
    <w:rsid w:val="00AF29D5"/>
    <w:rsid w:val="00AF57D9"/>
    <w:rsid w:val="00B00AC3"/>
    <w:rsid w:val="00B0253D"/>
    <w:rsid w:val="00B02915"/>
    <w:rsid w:val="00B06170"/>
    <w:rsid w:val="00B06568"/>
    <w:rsid w:val="00B06ABA"/>
    <w:rsid w:val="00B07593"/>
    <w:rsid w:val="00B07EBF"/>
    <w:rsid w:val="00B118D0"/>
    <w:rsid w:val="00B15BCA"/>
    <w:rsid w:val="00B168AD"/>
    <w:rsid w:val="00B2095C"/>
    <w:rsid w:val="00B23205"/>
    <w:rsid w:val="00B232FD"/>
    <w:rsid w:val="00B25A0A"/>
    <w:rsid w:val="00B25F74"/>
    <w:rsid w:val="00B30503"/>
    <w:rsid w:val="00B31E9A"/>
    <w:rsid w:val="00B336F8"/>
    <w:rsid w:val="00B34E8C"/>
    <w:rsid w:val="00B3592F"/>
    <w:rsid w:val="00B3A395"/>
    <w:rsid w:val="00B40818"/>
    <w:rsid w:val="00B4087B"/>
    <w:rsid w:val="00B40E36"/>
    <w:rsid w:val="00B426CB"/>
    <w:rsid w:val="00B44E4F"/>
    <w:rsid w:val="00B45563"/>
    <w:rsid w:val="00B50FDC"/>
    <w:rsid w:val="00B522BA"/>
    <w:rsid w:val="00B52D97"/>
    <w:rsid w:val="00B53108"/>
    <w:rsid w:val="00B532B3"/>
    <w:rsid w:val="00B54FAE"/>
    <w:rsid w:val="00B5605B"/>
    <w:rsid w:val="00B567A6"/>
    <w:rsid w:val="00B62095"/>
    <w:rsid w:val="00B63917"/>
    <w:rsid w:val="00B63E97"/>
    <w:rsid w:val="00B6479B"/>
    <w:rsid w:val="00B64968"/>
    <w:rsid w:val="00B64DCA"/>
    <w:rsid w:val="00B658FD"/>
    <w:rsid w:val="00B65FBD"/>
    <w:rsid w:val="00B719E7"/>
    <w:rsid w:val="00B73BE2"/>
    <w:rsid w:val="00B74993"/>
    <w:rsid w:val="00B750C7"/>
    <w:rsid w:val="00B7663F"/>
    <w:rsid w:val="00B81824"/>
    <w:rsid w:val="00B823AA"/>
    <w:rsid w:val="00B82D8C"/>
    <w:rsid w:val="00B83688"/>
    <w:rsid w:val="00B870E0"/>
    <w:rsid w:val="00B9533A"/>
    <w:rsid w:val="00B9615F"/>
    <w:rsid w:val="00B975D9"/>
    <w:rsid w:val="00B977D2"/>
    <w:rsid w:val="00BA45DB"/>
    <w:rsid w:val="00BA544D"/>
    <w:rsid w:val="00BA59B0"/>
    <w:rsid w:val="00BB0CE4"/>
    <w:rsid w:val="00BB398F"/>
    <w:rsid w:val="00BB4133"/>
    <w:rsid w:val="00BB5271"/>
    <w:rsid w:val="00BC0713"/>
    <w:rsid w:val="00BC0837"/>
    <w:rsid w:val="00BC12E2"/>
    <w:rsid w:val="00BC337C"/>
    <w:rsid w:val="00BC4645"/>
    <w:rsid w:val="00BC5466"/>
    <w:rsid w:val="00BC6E5D"/>
    <w:rsid w:val="00BC6FF6"/>
    <w:rsid w:val="00BD0A2C"/>
    <w:rsid w:val="00BD3221"/>
    <w:rsid w:val="00BD34AF"/>
    <w:rsid w:val="00BD45CD"/>
    <w:rsid w:val="00BD572D"/>
    <w:rsid w:val="00BE212B"/>
    <w:rsid w:val="00BE6045"/>
    <w:rsid w:val="00BF0765"/>
    <w:rsid w:val="00BF112A"/>
    <w:rsid w:val="00BF1C5F"/>
    <w:rsid w:val="00BF1F41"/>
    <w:rsid w:val="00BF212B"/>
    <w:rsid w:val="00BF4184"/>
    <w:rsid w:val="00BF56FB"/>
    <w:rsid w:val="00BF5715"/>
    <w:rsid w:val="00BF5C69"/>
    <w:rsid w:val="00BF66AA"/>
    <w:rsid w:val="00BF6F86"/>
    <w:rsid w:val="00C00809"/>
    <w:rsid w:val="00C01028"/>
    <w:rsid w:val="00C03A57"/>
    <w:rsid w:val="00C0601E"/>
    <w:rsid w:val="00C0666B"/>
    <w:rsid w:val="00C06E91"/>
    <w:rsid w:val="00C13499"/>
    <w:rsid w:val="00C142EF"/>
    <w:rsid w:val="00C2079A"/>
    <w:rsid w:val="00C20970"/>
    <w:rsid w:val="00C21D89"/>
    <w:rsid w:val="00C227F5"/>
    <w:rsid w:val="00C253F7"/>
    <w:rsid w:val="00C26279"/>
    <w:rsid w:val="00C2690D"/>
    <w:rsid w:val="00C31D30"/>
    <w:rsid w:val="00C43ED4"/>
    <w:rsid w:val="00C47201"/>
    <w:rsid w:val="00C475C1"/>
    <w:rsid w:val="00C52B5B"/>
    <w:rsid w:val="00C549F2"/>
    <w:rsid w:val="00C551DF"/>
    <w:rsid w:val="00C56585"/>
    <w:rsid w:val="00C56C5E"/>
    <w:rsid w:val="00C57067"/>
    <w:rsid w:val="00C57273"/>
    <w:rsid w:val="00C61DDD"/>
    <w:rsid w:val="00C639E5"/>
    <w:rsid w:val="00C6587E"/>
    <w:rsid w:val="00C667A8"/>
    <w:rsid w:val="00C66B4E"/>
    <w:rsid w:val="00C71246"/>
    <w:rsid w:val="00C72116"/>
    <w:rsid w:val="00C72759"/>
    <w:rsid w:val="00C83A13"/>
    <w:rsid w:val="00C91296"/>
    <w:rsid w:val="00C942FE"/>
    <w:rsid w:val="00C95B70"/>
    <w:rsid w:val="00CA42A1"/>
    <w:rsid w:val="00CA454C"/>
    <w:rsid w:val="00CA550B"/>
    <w:rsid w:val="00CA7457"/>
    <w:rsid w:val="00CB313A"/>
    <w:rsid w:val="00CB4A79"/>
    <w:rsid w:val="00CB573D"/>
    <w:rsid w:val="00CB7EBC"/>
    <w:rsid w:val="00CC0830"/>
    <w:rsid w:val="00CC270F"/>
    <w:rsid w:val="00CC316B"/>
    <w:rsid w:val="00CD0E34"/>
    <w:rsid w:val="00CD1C50"/>
    <w:rsid w:val="00CD5EFC"/>
    <w:rsid w:val="00CD6623"/>
    <w:rsid w:val="00CD6E39"/>
    <w:rsid w:val="00CE10DE"/>
    <w:rsid w:val="00CE2AEB"/>
    <w:rsid w:val="00CE3183"/>
    <w:rsid w:val="00CE3E6E"/>
    <w:rsid w:val="00CE4E31"/>
    <w:rsid w:val="00CE588E"/>
    <w:rsid w:val="00CE5E20"/>
    <w:rsid w:val="00CE6387"/>
    <w:rsid w:val="00CF1314"/>
    <w:rsid w:val="00CF1426"/>
    <w:rsid w:val="00CF1F6D"/>
    <w:rsid w:val="00CF2D7E"/>
    <w:rsid w:val="00CF6D19"/>
    <w:rsid w:val="00CF6E91"/>
    <w:rsid w:val="00D00A36"/>
    <w:rsid w:val="00D00FAA"/>
    <w:rsid w:val="00D01627"/>
    <w:rsid w:val="00D0230D"/>
    <w:rsid w:val="00D06644"/>
    <w:rsid w:val="00D13F52"/>
    <w:rsid w:val="00D15FDA"/>
    <w:rsid w:val="00D1776D"/>
    <w:rsid w:val="00D21820"/>
    <w:rsid w:val="00D24BA9"/>
    <w:rsid w:val="00D25489"/>
    <w:rsid w:val="00D2573E"/>
    <w:rsid w:val="00D2797C"/>
    <w:rsid w:val="00D300D8"/>
    <w:rsid w:val="00D31147"/>
    <w:rsid w:val="00D311D2"/>
    <w:rsid w:val="00D31606"/>
    <w:rsid w:val="00D34DF2"/>
    <w:rsid w:val="00D35286"/>
    <w:rsid w:val="00D36C2C"/>
    <w:rsid w:val="00D40318"/>
    <w:rsid w:val="00D42266"/>
    <w:rsid w:val="00D43209"/>
    <w:rsid w:val="00D46FDF"/>
    <w:rsid w:val="00D470DD"/>
    <w:rsid w:val="00D47A84"/>
    <w:rsid w:val="00D501C0"/>
    <w:rsid w:val="00D512E2"/>
    <w:rsid w:val="00D523B8"/>
    <w:rsid w:val="00D52B73"/>
    <w:rsid w:val="00D55BD3"/>
    <w:rsid w:val="00D56BC5"/>
    <w:rsid w:val="00D700C4"/>
    <w:rsid w:val="00D70D37"/>
    <w:rsid w:val="00D74E95"/>
    <w:rsid w:val="00D75174"/>
    <w:rsid w:val="00D770F2"/>
    <w:rsid w:val="00D807E6"/>
    <w:rsid w:val="00D80ADD"/>
    <w:rsid w:val="00D80D8B"/>
    <w:rsid w:val="00D8283A"/>
    <w:rsid w:val="00D85B68"/>
    <w:rsid w:val="00D85E1E"/>
    <w:rsid w:val="00D872FF"/>
    <w:rsid w:val="00D87F86"/>
    <w:rsid w:val="00D90751"/>
    <w:rsid w:val="00D920C6"/>
    <w:rsid w:val="00D92CF6"/>
    <w:rsid w:val="00D93DE7"/>
    <w:rsid w:val="00D952C9"/>
    <w:rsid w:val="00D95AC6"/>
    <w:rsid w:val="00DA0CE3"/>
    <w:rsid w:val="00DA2D69"/>
    <w:rsid w:val="00DA32C1"/>
    <w:rsid w:val="00DA4C8C"/>
    <w:rsid w:val="00DA5108"/>
    <w:rsid w:val="00DA7744"/>
    <w:rsid w:val="00DB0B80"/>
    <w:rsid w:val="00DB1374"/>
    <w:rsid w:val="00DB277D"/>
    <w:rsid w:val="00DB48F5"/>
    <w:rsid w:val="00DB4D54"/>
    <w:rsid w:val="00DC0499"/>
    <w:rsid w:val="00DC2609"/>
    <w:rsid w:val="00DC4ABE"/>
    <w:rsid w:val="00DD59F9"/>
    <w:rsid w:val="00DD727A"/>
    <w:rsid w:val="00DD79D0"/>
    <w:rsid w:val="00DE019B"/>
    <w:rsid w:val="00DE1DCB"/>
    <w:rsid w:val="00DE2E99"/>
    <w:rsid w:val="00DE3FEA"/>
    <w:rsid w:val="00DF0333"/>
    <w:rsid w:val="00DF1ED5"/>
    <w:rsid w:val="00DF40AA"/>
    <w:rsid w:val="00DF4601"/>
    <w:rsid w:val="00DF564D"/>
    <w:rsid w:val="00DF710F"/>
    <w:rsid w:val="00DF7599"/>
    <w:rsid w:val="00DF7EE6"/>
    <w:rsid w:val="00E01679"/>
    <w:rsid w:val="00E0204E"/>
    <w:rsid w:val="00E05A40"/>
    <w:rsid w:val="00E12A19"/>
    <w:rsid w:val="00E14941"/>
    <w:rsid w:val="00E205C4"/>
    <w:rsid w:val="00E23307"/>
    <w:rsid w:val="00E24AA3"/>
    <w:rsid w:val="00E24DCB"/>
    <w:rsid w:val="00E25E7C"/>
    <w:rsid w:val="00E304FB"/>
    <w:rsid w:val="00E329A3"/>
    <w:rsid w:val="00E34AD9"/>
    <w:rsid w:val="00E3505F"/>
    <w:rsid w:val="00E354FF"/>
    <w:rsid w:val="00E378FA"/>
    <w:rsid w:val="00E37ADC"/>
    <w:rsid w:val="00E4224E"/>
    <w:rsid w:val="00E42665"/>
    <w:rsid w:val="00E42933"/>
    <w:rsid w:val="00E44225"/>
    <w:rsid w:val="00E45D63"/>
    <w:rsid w:val="00E462B3"/>
    <w:rsid w:val="00E525A9"/>
    <w:rsid w:val="00E552A3"/>
    <w:rsid w:val="00E55422"/>
    <w:rsid w:val="00E5735F"/>
    <w:rsid w:val="00E6004D"/>
    <w:rsid w:val="00E64FE7"/>
    <w:rsid w:val="00E74A53"/>
    <w:rsid w:val="00E77099"/>
    <w:rsid w:val="00E81978"/>
    <w:rsid w:val="00E83824"/>
    <w:rsid w:val="00E85DB0"/>
    <w:rsid w:val="00E86459"/>
    <w:rsid w:val="00E904DB"/>
    <w:rsid w:val="00E9265F"/>
    <w:rsid w:val="00E978DF"/>
    <w:rsid w:val="00E97BCD"/>
    <w:rsid w:val="00EA0F9D"/>
    <w:rsid w:val="00EA1D80"/>
    <w:rsid w:val="00EA1F01"/>
    <w:rsid w:val="00EA2743"/>
    <w:rsid w:val="00EA2AF0"/>
    <w:rsid w:val="00EA477E"/>
    <w:rsid w:val="00EA4B0B"/>
    <w:rsid w:val="00EA58B5"/>
    <w:rsid w:val="00EB16A2"/>
    <w:rsid w:val="00EB1B49"/>
    <w:rsid w:val="00EB220D"/>
    <w:rsid w:val="00EB2619"/>
    <w:rsid w:val="00EB26BA"/>
    <w:rsid w:val="00EB3DF7"/>
    <w:rsid w:val="00EB67AA"/>
    <w:rsid w:val="00EBC707"/>
    <w:rsid w:val="00EC19EB"/>
    <w:rsid w:val="00EC32B9"/>
    <w:rsid w:val="00EC3E7A"/>
    <w:rsid w:val="00EC5750"/>
    <w:rsid w:val="00EC635C"/>
    <w:rsid w:val="00ED0EE5"/>
    <w:rsid w:val="00ED65E3"/>
    <w:rsid w:val="00EE0469"/>
    <w:rsid w:val="00EE0A30"/>
    <w:rsid w:val="00EE3F3D"/>
    <w:rsid w:val="00EE4616"/>
    <w:rsid w:val="00EE630E"/>
    <w:rsid w:val="00EE6633"/>
    <w:rsid w:val="00EF029C"/>
    <w:rsid w:val="00EF0FC4"/>
    <w:rsid w:val="00EF262E"/>
    <w:rsid w:val="00EF28AF"/>
    <w:rsid w:val="00EF42C3"/>
    <w:rsid w:val="00EF4B57"/>
    <w:rsid w:val="00EF519D"/>
    <w:rsid w:val="00EF5FD9"/>
    <w:rsid w:val="00EF617F"/>
    <w:rsid w:val="00EF7B70"/>
    <w:rsid w:val="00F002FA"/>
    <w:rsid w:val="00F01556"/>
    <w:rsid w:val="00F02AE0"/>
    <w:rsid w:val="00F0478B"/>
    <w:rsid w:val="00F07D55"/>
    <w:rsid w:val="00F11EEE"/>
    <w:rsid w:val="00F12358"/>
    <w:rsid w:val="00F13002"/>
    <w:rsid w:val="00F16ECB"/>
    <w:rsid w:val="00F21078"/>
    <w:rsid w:val="00F25263"/>
    <w:rsid w:val="00F30E23"/>
    <w:rsid w:val="00F31D86"/>
    <w:rsid w:val="00F333E1"/>
    <w:rsid w:val="00F355D7"/>
    <w:rsid w:val="00F379B7"/>
    <w:rsid w:val="00F42B6E"/>
    <w:rsid w:val="00F50504"/>
    <w:rsid w:val="00F525FA"/>
    <w:rsid w:val="00F55D6D"/>
    <w:rsid w:val="00F561C8"/>
    <w:rsid w:val="00F62CDC"/>
    <w:rsid w:val="00F633B7"/>
    <w:rsid w:val="00F66560"/>
    <w:rsid w:val="00F66C38"/>
    <w:rsid w:val="00F6745C"/>
    <w:rsid w:val="00F72968"/>
    <w:rsid w:val="00F72CF5"/>
    <w:rsid w:val="00F74E47"/>
    <w:rsid w:val="00F76DED"/>
    <w:rsid w:val="00F817AB"/>
    <w:rsid w:val="00F82E41"/>
    <w:rsid w:val="00F8381A"/>
    <w:rsid w:val="00F90171"/>
    <w:rsid w:val="00F904F6"/>
    <w:rsid w:val="00F90ED7"/>
    <w:rsid w:val="00F94EAF"/>
    <w:rsid w:val="00F961DB"/>
    <w:rsid w:val="00F973F8"/>
    <w:rsid w:val="00FA0378"/>
    <w:rsid w:val="00FA0408"/>
    <w:rsid w:val="00FA4637"/>
    <w:rsid w:val="00FA5952"/>
    <w:rsid w:val="00FA634E"/>
    <w:rsid w:val="00FB01D0"/>
    <w:rsid w:val="00FB0775"/>
    <w:rsid w:val="00FB077B"/>
    <w:rsid w:val="00FB12E0"/>
    <w:rsid w:val="00FB234E"/>
    <w:rsid w:val="00FB26D8"/>
    <w:rsid w:val="00FB36C3"/>
    <w:rsid w:val="00FB7753"/>
    <w:rsid w:val="00FB783C"/>
    <w:rsid w:val="00FC0A8E"/>
    <w:rsid w:val="00FC2A4E"/>
    <w:rsid w:val="00FC4041"/>
    <w:rsid w:val="00FC523F"/>
    <w:rsid w:val="00FC6D2C"/>
    <w:rsid w:val="00FC7A63"/>
    <w:rsid w:val="00FD4A1E"/>
    <w:rsid w:val="00FD574C"/>
    <w:rsid w:val="00FE1F03"/>
    <w:rsid w:val="00FE377D"/>
    <w:rsid w:val="00FF0E86"/>
    <w:rsid w:val="00FF1C3D"/>
    <w:rsid w:val="00FF1C62"/>
    <w:rsid w:val="00FF1CD2"/>
    <w:rsid w:val="00FF1FFA"/>
    <w:rsid w:val="00FF2002"/>
    <w:rsid w:val="00FF26C5"/>
    <w:rsid w:val="00FF40BE"/>
    <w:rsid w:val="00FF429C"/>
    <w:rsid w:val="00FF440A"/>
    <w:rsid w:val="0127BDD2"/>
    <w:rsid w:val="0150896B"/>
    <w:rsid w:val="01522DBC"/>
    <w:rsid w:val="015C5AB2"/>
    <w:rsid w:val="01689D5B"/>
    <w:rsid w:val="017AFA97"/>
    <w:rsid w:val="019B7CF7"/>
    <w:rsid w:val="01AC45C6"/>
    <w:rsid w:val="01D25DC7"/>
    <w:rsid w:val="01D50226"/>
    <w:rsid w:val="01FB0334"/>
    <w:rsid w:val="02156FD2"/>
    <w:rsid w:val="022E33DC"/>
    <w:rsid w:val="0236372C"/>
    <w:rsid w:val="023E4009"/>
    <w:rsid w:val="02505FD7"/>
    <w:rsid w:val="02547274"/>
    <w:rsid w:val="0265A018"/>
    <w:rsid w:val="026677E8"/>
    <w:rsid w:val="027129FB"/>
    <w:rsid w:val="02A97A70"/>
    <w:rsid w:val="02AAF21A"/>
    <w:rsid w:val="02B52E13"/>
    <w:rsid w:val="02F64C6C"/>
    <w:rsid w:val="02F84790"/>
    <w:rsid w:val="030285A1"/>
    <w:rsid w:val="0310BBF8"/>
    <w:rsid w:val="03319E0F"/>
    <w:rsid w:val="0337925C"/>
    <w:rsid w:val="035AD253"/>
    <w:rsid w:val="035DD2F9"/>
    <w:rsid w:val="03811FF1"/>
    <w:rsid w:val="03938190"/>
    <w:rsid w:val="039CF361"/>
    <w:rsid w:val="03A231BA"/>
    <w:rsid w:val="03B17509"/>
    <w:rsid w:val="03CF8E9D"/>
    <w:rsid w:val="03D6844F"/>
    <w:rsid w:val="03DFBC6B"/>
    <w:rsid w:val="03EC4815"/>
    <w:rsid w:val="040417FA"/>
    <w:rsid w:val="040F9E24"/>
    <w:rsid w:val="040FC1CB"/>
    <w:rsid w:val="0421E911"/>
    <w:rsid w:val="04344E1C"/>
    <w:rsid w:val="043CF310"/>
    <w:rsid w:val="04456CE9"/>
    <w:rsid w:val="045B9976"/>
    <w:rsid w:val="045DE0AF"/>
    <w:rsid w:val="047169CA"/>
    <w:rsid w:val="0484FB11"/>
    <w:rsid w:val="0491642D"/>
    <w:rsid w:val="049D68B1"/>
    <w:rsid w:val="04A9AD0A"/>
    <w:rsid w:val="04C0617E"/>
    <w:rsid w:val="04CC79D7"/>
    <w:rsid w:val="0507822D"/>
    <w:rsid w:val="050B74F3"/>
    <w:rsid w:val="051FEFD1"/>
    <w:rsid w:val="05204637"/>
    <w:rsid w:val="0532EE1D"/>
    <w:rsid w:val="0545A4CF"/>
    <w:rsid w:val="054CF1E1"/>
    <w:rsid w:val="0572BB08"/>
    <w:rsid w:val="0599D4FC"/>
    <w:rsid w:val="05B1BBF9"/>
    <w:rsid w:val="05B943DD"/>
    <w:rsid w:val="05DD0752"/>
    <w:rsid w:val="05DF9992"/>
    <w:rsid w:val="05E86C6E"/>
    <w:rsid w:val="05EA3C1F"/>
    <w:rsid w:val="05ED37B1"/>
    <w:rsid w:val="05F03C35"/>
    <w:rsid w:val="05FC20A8"/>
    <w:rsid w:val="060242DC"/>
    <w:rsid w:val="06134925"/>
    <w:rsid w:val="0659BDB5"/>
    <w:rsid w:val="065D6E1F"/>
    <w:rsid w:val="06645F5F"/>
    <w:rsid w:val="068EFDC5"/>
    <w:rsid w:val="068F388D"/>
    <w:rsid w:val="069A3862"/>
    <w:rsid w:val="069D3703"/>
    <w:rsid w:val="06A4AF4D"/>
    <w:rsid w:val="06B01009"/>
    <w:rsid w:val="06B0B98F"/>
    <w:rsid w:val="06C8CA31"/>
    <w:rsid w:val="06CAC06A"/>
    <w:rsid w:val="06D6800A"/>
    <w:rsid w:val="06DB64C4"/>
    <w:rsid w:val="06DDD5D1"/>
    <w:rsid w:val="06F3B6D1"/>
    <w:rsid w:val="06F7C0EC"/>
    <w:rsid w:val="06FA1D1B"/>
    <w:rsid w:val="072C5B8C"/>
    <w:rsid w:val="072D0EEA"/>
    <w:rsid w:val="07461FCD"/>
    <w:rsid w:val="074CFBCA"/>
    <w:rsid w:val="0758ABA6"/>
    <w:rsid w:val="07595025"/>
    <w:rsid w:val="078F5A27"/>
    <w:rsid w:val="07BCFA5E"/>
    <w:rsid w:val="07C5FBCC"/>
    <w:rsid w:val="080D6B1F"/>
    <w:rsid w:val="0835117E"/>
    <w:rsid w:val="0841E022"/>
    <w:rsid w:val="084957F9"/>
    <w:rsid w:val="08690F71"/>
    <w:rsid w:val="086BD09F"/>
    <w:rsid w:val="086D9CB3"/>
    <w:rsid w:val="086EB327"/>
    <w:rsid w:val="086EE005"/>
    <w:rsid w:val="0890EDD9"/>
    <w:rsid w:val="0899192B"/>
    <w:rsid w:val="089B111D"/>
    <w:rsid w:val="08B807CC"/>
    <w:rsid w:val="08D194D0"/>
    <w:rsid w:val="08D3F3FF"/>
    <w:rsid w:val="08DB7BE3"/>
    <w:rsid w:val="08DDA25D"/>
    <w:rsid w:val="090AA474"/>
    <w:rsid w:val="090E89F8"/>
    <w:rsid w:val="091A339E"/>
    <w:rsid w:val="0957F570"/>
    <w:rsid w:val="0975B465"/>
    <w:rsid w:val="097BC2B5"/>
    <w:rsid w:val="09852851"/>
    <w:rsid w:val="098E747D"/>
    <w:rsid w:val="0996D142"/>
    <w:rsid w:val="09A5D7C1"/>
    <w:rsid w:val="09C2AFE0"/>
    <w:rsid w:val="09C7821D"/>
    <w:rsid w:val="09ED2706"/>
    <w:rsid w:val="0A0F48E5"/>
    <w:rsid w:val="0A0FA23E"/>
    <w:rsid w:val="0A13FF0D"/>
    <w:rsid w:val="0A1F2145"/>
    <w:rsid w:val="0A4ABE01"/>
    <w:rsid w:val="0A5CD45B"/>
    <w:rsid w:val="0A78A97A"/>
    <w:rsid w:val="0A79878D"/>
    <w:rsid w:val="0AAB6BB4"/>
    <w:rsid w:val="0AB009D3"/>
    <w:rsid w:val="0AB5CE5D"/>
    <w:rsid w:val="0AB6BE25"/>
    <w:rsid w:val="0AB6F3B6"/>
    <w:rsid w:val="0AE044FE"/>
    <w:rsid w:val="0AEF99A9"/>
    <w:rsid w:val="0AFBB514"/>
    <w:rsid w:val="0B025472"/>
    <w:rsid w:val="0B2CFBD2"/>
    <w:rsid w:val="0B654CC0"/>
    <w:rsid w:val="0B684B61"/>
    <w:rsid w:val="0B7B1B1E"/>
    <w:rsid w:val="0B7D77A9"/>
    <w:rsid w:val="0B7FAEA5"/>
    <w:rsid w:val="0B97A717"/>
    <w:rsid w:val="0BC14989"/>
    <w:rsid w:val="0BC8C257"/>
    <w:rsid w:val="0BCE95BC"/>
    <w:rsid w:val="0BD221C5"/>
    <w:rsid w:val="0BD3828B"/>
    <w:rsid w:val="0BDF4031"/>
    <w:rsid w:val="0BF779F6"/>
    <w:rsid w:val="0BF79763"/>
    <w:rsid w:val="0C0F4AD4"/>
    <w:rsid w:val="0C25F5AB"/>
    <w:rsid w:val="0C281622"/>
    <w:rsid w:val="0C4B9E1A"/>
    <w:rsid w:val="0C52F32D"/>
    <w:rsid w:val="0C5F0400"/>
    <w:rsid w:val="0C791102"/>
    <w:rsid w:val="0C8086D8"/>
    <w:rsid w:val="0CA7603C"/>
    <w:rsid w:val="0CC37C40"/>
    <w:rsid w:val="0CC9708D"/>
    <w:rsid w:val="0CD8042D"/>
    <w:rsid w:val="0CF940E3"/>
    <w:rsid w:val="0CFC625C"/>
    <w:rsid w:val="0D01B499"/>
    <w:rsid w:val="0D0C084D"/>
    <w:rsid w:val="0D297918"/>
    <w:rsid w:val="0D2AC0A4"/>
    <w:rsid w:val="0D388FC7"/>
    <w:rsid w:val="0D407C62"/>
    <w:rsid w:val="0D43300F"/>
    <w:rsid w:val="0D5561F7"/>
    <w:rsid w:val="0D55E98F"/>
    <w:rsid w:val="0D83F10B"/>
    <w:rsid w:val="0D8F8DE2"/>
    <w:rsid w:val="0D9196C4"/>
    <w:rsid w:val="0D949EDE"/>
    <w:rsid w:val="0DA21C2E"/>
    <w:rsid w:val="0DA3725C"/>
    <w:rsid w:val="0DA837B9"/>
    <w:rsid w:val="0E08239E"/>
    <w:rsid w:val="0E083D38"/>
    <w:rsid w:val="0E0D839C"/>
    <w:rsid w:val="0E10E4B8"/>
    <w:rsid w:val="0E13C30A"/>
    <w:rsid w:val="0E20AE35"/>
    <w:rsid w:val="0E2EECC8"/>
    <w:rsid w:val="0E3ECF31"/>
    <w:rsid w:val="0E44152A"/>
    <w:rsid w:val="0E524065"/>
    <w:rsid w:val="0E5688EB"/>
    <w:rsid w:val="0E63CCFB"/>
    <w:rsid w:val="0E683B4A"/>
    <w:rsid w:val="0E9CDE83"/>
    <w:rsid w:val="0E9FC8FB"/>
    <w:rsid w:val="0ED4AEF2"/>
    <w:rsid w:val="0F2625A2"/>
    <w:rsid w:val="0F64A5FB"/>
    <w:rsid w:val="0F7097AC"/>
    <w:rsid w:val="0F8BD353"/>
    <w:rsid w:val="0F95F31A"/>
    <w:rsid w:val="0F9CCA91"/>
    <w:rsid w:val="0FA402DA"/>
    <w:rsid w:val="0FA6A383"/>
    <w:rsid w:val="0FB183C3"/>
    <w:rsid w:val="0FBA2222"/>
    <w:rsid w:val="0FC79E53"/>
    <w:rsid w:val="0FCA1AAF"/>
    <w:rsid w:val="0FCFC1C3"/>
    <w:rsid w:val="0FEC7FDB"/>
    <w:rsid w:val="0FF85219"/>
    <w:rsid w:val="101206F6"/>
    <w:rsid w:val="103C9165"/>
    <w:rsid w:val="1052F4C6"/>
    <w:rsid w:val="10591415"/>
    <w:rsid w:val="107E89B3"/>
    <w:rsid w:val="1083A91F"/>
    <w:rsid w:val="10A592E8"/>
    <w:rsid w:val="10B3F3BE"/>
    <w:rsid w:val="10C4C0BD"/>
    <w:rsid w:val="10CFCEB9"/>
    <w:rsid w:val="10E68EDF"/>
    <w:rsid w:val="10ED0213"/>
    <w:rsid w:val="10FC4F44"/>
    <w:rsid w:val="111BE483"/>
    <w:rsid w:val="112729EB"/>
    <w:rsid w:val="11294CC6"/>
    <w:rsid w:val="115F3FD4"/>
    <w:rsid w:val="1160BDBA"/>
    <w:rsid w:val="1160C784"/>
    <w:rsid w:val="116A412E"/>
    <w:rsid w:val="1172C6A4"/>
    <w:rsid w:val="118DC506"/>
    <w:rsid w:val="1192FA9D"/>
    <w:rsid w:val="11B010C7"/>
    <w:rsid w:val="11B3089F"/>
    <w:rsid w:val="11BA0C10"/>
    <w:rsid w:val="11C78303"/>
    <w:rsid w:val="11EB8B92"/>
    <w:rsid w:val="11FA9B5A"/>
    <w:rsid w:val="120FA9E6"/>
    <w:rsid w:val="1212089D"/>
    <w:rsid w:val="123E0DBD"/>
    <w:rsid w:val="124FC41F"/>
    <w:rsid w:val="125D8003"/>
    <w:rsid w:val="126D57F7"/>
    <w:rsid w:val="12759B32"/>
    <w:rsid w:val="1288D274"/>
    <w:rsid w:val="12959BD6"/>
    <w:rsid w:val="12A728F5"/>
    <w:rsid w:val="12B68F0B"/>
    <w:rsid w:val="12C03D29"/>
    <w:rsid w:val="12C15BB2"/>
    <w:rsid w:val="12D42677"/>
    <w:rsid w:val="12D6FD7E"/>
    <w:rsid w:val="12F8B350"/>
    <w:rsid w:val="13041951"/>
    <w:rsid w:val="13055D4E"/>
    <w:rsid w:val="1321C42F"/>
    <w:rsid w:val="132C237C"/>
    <w:rsid w:val="134653E1"/>
    <w:rsid w:val="134AE7F2"/>
    <w:rsid w:val="135B7CCC"/>
    <w:rsid w:val="1366F264"/>
    <w:rsid w:val="139EF0E3"/>
    <w:rsid w:val="13B75A1B"/>
    <w:rsid w:val="13D34E9C"/>
    <w:rsid w:val="13DC9C32"/>
    <w:rsid w:val="13DC9CE8"/>
    <w:rsid w:val="13E089D4"/>
    <w:rsid w:val="14131887"/>
    <w:rsid w:val="1429B12E"/>
    <w:rsid w:val="143DBB29"/>
    <w:rsid w:val="14507F2A"/>
    <w:rsid w:val="1465F04C"/>
    <w:rsid w:val="146786E5"/>
    <w:rsid w:val="148C74C8"/>
    <w:rsid w:val="14C30170"/>
    <w:rsid w:val="14D48532"/>
    <w:rsid w:val="14DED1EB"/>
    <w:rsid w:val="14E00665"/>
    <w:rsid w:val="14E1672B"/>
    <w:rsid w:val="1524FD54"/>
    <w:rsid w:val="1529C91F"/>
    <w:rsid w:val="15367C23"/>
    <w:rsid w:val="1540C948"/>
    <w:rsid w:val="1544B40B"/>
    <w:rsid w:val="1554611D"/>
    <w:rsid w:val="156F13AF"/>
    <w:rsid w:val="158BABEC"/>
    <w:rsid w:val="158F1462"/>
    <w:rsid w:val="15947137"/>
    <w:rsid w:val="15A74AD9"/>
    <w:rsid w:val="15AB775E"/>
    <w:rsid w:val="15ABAC30"/>
    <w:rsid w:val="15B7E2AC"/>
    <w:rsid w:val="15BB9282"/>
    <w:rsid w:val="15C90EB3"/>
    <w:rsid w:val="15EE2FCD"/>
    <w:rsid w:val="15EFBE8F"/>
    <w:rsid w:val="1608BCAE"/>
    <w:rsid w:val="161AB165"/>
    <w:rsid w:val="161F9A08"/>
    <w:rsid w:val="162E031F"/>
    <w:rsid w:val="1640347F"/>
    <w:rsid w:val="1652FC91"/>
    <w:rsid w:val="16736BE8"/>
    <w:rsid w:val="167C314C"/>
    <w:rsid w:val="1687D43F"/>
    <w:rsid w:val="169EEDA0"/>
    <w:rsid w:val="16A28525"/>
    <w:rsid w:val="16AF547A"/>
    <w:rsid w:val="16B456A7"/>
    <w:rsid w:val="16CEAF43"/>
    <w:rsid w:val="16E35C1C"/>
    <w:rsid w:val="17058DF7"/>
    <w:rsid w:val="170A57E6"/>
    <w:rsid w:val="171AA02C"/>
    <w:rsid w:val="1728F1B6"/>
    <w:rsid w:val="17677962"/>
    <w:rsid w:val="17693532"/>
    <w:rsid w:val="17BB611F"/>
    <w:rsid w:val="17DAEAEB"/>
    <w:rsid w:val="17EF6DA1"/>
    <w:rsid w:val="180EAF3E"/>
    <w:rsid w:val="1833143B"/>
    <w:rsid w:val="184A6D3B"/>
    <w:rsid w:val="18561251"/>
    <w:rsid w:val="1878A19D"/>
    <w:rsid w:val="189C734F"/>
    <w:rsid w:val="18A27CE3"/>
    <w:rsid w:val="18D508A1"/>
    <w:rsid w:val="18DF01C6"/>
    <w:rsid w:val="18F813F8"/>
    <w:rsid w:val="18FB7217"/>
    <w:rsid w:val="18FE0ACE"/>
    <w:rsid w:val="19050593"/>
    <w:rsid w:val="190B52A0"/>
    <w:rsid w:val="190D9E5B"/>
    <w:rsid w:val="1911F395"/>
    <w:rsid w:val="192B73FC"/>
    <w:rsid w:val="1945E3FC"/>
    <w:rsid w:val="1966AC24"/>
    <w:rsid w:val="196E4DC8"/>
    <w:rsid w:val="19727255"/>
    <w:rsid w:val="19ABEFA4"/>
    <w:rsid w:val="19AD506A"/>
    <w:rsid w:val="19D2C608"/>
    <w:rsid w:val="19D3E9BA"/>
    <w:rsid w:val="19DC1C4A"/>
    <w:rsid w:val="19E29C30"/>
    <w:rsid w:val="19F52FCF"/>
    <w:rsid w:val="19F605FF"/>
    <w:rsid w:val="1A0BD45D"/>
    <w:rsid w:val="1A14FB26"/>
    <w:rsid w:val="1A241A5B"/>
    <w:rsid w:val="1A283390"/>
    <w:rsid w:val="1A4AAF7C"/>
    <w:rsid w:val="1A4F2AD3"/>
    <w:rsid w:val="1A5EC5AA"/>
    <w:rsid w:val="1A655760"/>
    <w:rsid w:val="1A69D5B6"/>
    <w:rsid w:val="1A73082A"/>
    <w:rsid w:val="1A93E459"/>
    <w:rsid w:val="1A9F83F4"/>
    <w:rsid w:val="1AAB1256"/>
    <w:rsid w:val="1AC32FB2"/>
    <w:rsid w:val="1ACB9C01"/>
    <w:rsid w:val="1AF30B2C"/>
    <w:rsid w:val="1B09A447"/>
    <w:rsid w:val="1B0A8F4D"/>
    <w:rsid w:val="1B0E4176"/>
    <w:rsid w:val="1B282FBF"/>
    <w:rsid w:val="1B33997A"/>
    <w:rsid w:val="1B3CB2DE"/>
    <w:rsid w:val="1B679F56"/>
    <w:rsid w:val="1B72908F"/>
    <w:rsid w:val="1B967FBD"/>
    <w:rsid w:val="1BBB5695"/>
    <w:rsid w:val="1BC088FA"/>
    <w:rsid w:val="1BC4BD5B"/>
    <w:rsid w:val="1BC52CD6"/>
    <w:rsid w:val="1BF0098D"/>
    <w:rsid w:val="1BFC3668"/>
    <w:rsid w:val="1C0E4409"/>
    <w:rsid w:val="1C1FCD8C"/>
    <w:rsid w:val="1C3F2E44"/>
    <w:rsid w:val="1C4CEFA5"/>
    <w:rsid w:val="1C6BF8F5"/>
    <w:rsid w:val="1C750837"/>
    <w:rsid w:val="1C760C6F"/>
    <w:rsid w:val="1C930EA9"/>
    <w:rsid w:val="1CB9CDF3"/>
    <w:rsid w:val="1CD5FF53"/>
    <w:rsid w:val="1CDB46BE"/>
    <w:rsid w:val="1CE522AE"/>
    <w:rsid w:val="1CFA2A34"/>
    <w:rsid w:val="1D0FF670"/>
    <w:rsid w:val="1D4F8EFF"/>
    <w:rsid w:val="1D54428D"/>
    <w:rsid w:val="1D5DE80B"/>
    <w:rsid w:val="1D6E4998"/>
    <w:rsid w:val="1D6E77BB"/>
    <w:rsid w:val="1D7C8CBD"/>
    <w:rsid w:val="1D893FF4"/>
    <w:rsid w:val="1DAFFACE"/>
    <w:rsid w:val="1DC6E1D0"/>
    <w:rsid w:val="1DD40917"/>
    <w:rsid w:val="1DE02F21"/>
    <w:rsid w:val="1DE66321"/>
    <w:rsid w:val="1DEB828D"/>
    <w:rsid w:val="1DF53001"/>
    <w:rsid w:val="1E022F15"/>
    <w:rsid w:val="1E0C15A2"/>
    <w:rsid w:val="1E1360A3"/>
    <w:rsid w:val="1E3A3707"/>
    <w:rsid w:val="1E3DBFDB"/>
    <w:rsid w:val="1E44A761"/>
    <w:rsid w:val="1E5CB1F4"/>
    <w:rsid w:val="1E65D3C3"/>
    <w:rsid w:val="1E673489"/>
    <w:rsid w:val="1E82B6A2"/>
    <w:rsid w:val="1EB9A7A9"/>
    <w:rsid w:val="1ED007A2"/>
    <w:rsid w:val="1ED61D23"/>
    <w:rsid w:val="1EDB52BA"/>
    <w:rsid w:val="1F009887"/>
    <w:rsid w:val="1F03BE04"/>
    <w:rsid w:val="1F1A3926"/>
    <w:rsid w:val="1F1E1FE9"/>
    <w:rsid w:val="1F25DB54"/>
    <w:rsid w:val="1F29B8BE"/>
    <w:rsid w:val="1F4B1D6B"/>
    <w:rsid w:val="1F4E2D1F"/>
    <w:rsid w:val="1F6C4C04"/>
    <w:rsid w:val="1FA08F2C"/>
    <w:rsid w:val="1FA480C4"/>
    <w:rsid w:val="1FAE9A42"/>
    <w:rsid w:val="1FBA0605"/>
    <w:rsid w:val="1FBD11DC"/>
    <w:rsid w:val="1FCAC669"/>
    <w:rsid w:val="1FE6B6B6"/>
    <w:rsid w:val="1FF6E310"/>
    <w:rsid w:val="200208CB"/>
    <w:rsid w:val="202A99B0"/>
    <w:rsid w:val="202D890F"/>
    <w:rsid w:val="2045C470"/>
    <w:rsid w:val="20476313"/>
    <w:rsid w:val="204B0EDF"/>
    <w:rsid w:val="204B7BC7"/>
    <w:rsid w:val="2066810B"/>
    <w:rsid w:val="20767A93"/>
    <w:rsid w:val="2076FBDD"/>
    <w:rsid w:val="20937E8D"/>
    <w:rsid w:val="20B5299E"/>
    <w:rsid w:val="20C88879"/>
    <w:rsid w:val="20D001B9"/>
    <w:rsid w:val="20D7F820"/>
    <w:rsid w:val="20DD94E8"/>
    <w:rsid w:val="20EE1A52"/>
    <w:rsid w:val="20F125F9"/>
    <w:rsid w:val="21021638"/>
    <w:rsid w:val="2108D40F"/>
    <w:rsid w:val="21145169"/>
    <w:rsid w:val="214A5909"/>
    <w:rsid w:val="214BCAB3"/>
    <w:rsid w:val="214E5D5C"/>
    <w:rsid w:val="2164ACE5"/>
    <w:rsid w:val="21BC2E4E"/>
    <w:rsid w:val="21C60976"/>
    <w:rsid w:val="21DBDFAF"/>
    <w:rsid w:val="21DD4075"/>
    <w:rsid w:val="21F5981B"/>
    <w:rsid w:val="22145317"/>
    <w:rsid w:val="2217EDAF"/>
    <w:rsid w:val="2229BF48"/>
    <w:rsid w:val="222E52CF"/>
    <w:rsid w:val="222FB395"/>
    <w:rsid w:val="22342F20"/>
    <w:rsid w:val="224708EE"/>
    <w:rsid w:val="224C4214"/>
    <w:rsid w:val="2279FCC1"/>
    <w:rsid w:val="227B242C"/>
    <w:rsid w:val="227D8903"/>
    <w:rsid w:val="22892165"/>
    <w:rsid w:val="229C5F0E"/>
    <w:rsid w:val="22AF2437"/>
    <w:rsid w:val="22B76BCC"/>
    <w:rsid w:val="22E06E39"/>
    <w:rsid w:val="2309F27A"/>
    <w:rsid w:val="2315C637"/>
    <w:rsid w:val="232395FF"/>
    <w:rsid w:val="233F9E90"/>
    <w:rsid w:val="2341873C"/>
    <w:rsid w:val="235D0121"/>
    <w:rsid w:val="235F2FEA"/>
    <w:rsid w:val="2363EC39"/>
    <w:rsid w:val="237A3E77"/>
    <w:rsid w:val="238FE2E2"/>
    <w:rsid w:val="23A19533"/>
    <w:rsid w:val="23B1F5A3"/>
    <w:rsid w:val="23C4938A"/>
    <w:rsid w:val="23C7ACEC"/>
    <w:rsid w:val="23EE8E90"/>
    <w:rsid w:val="23FB4DC5"/>
    <w:rsid w:val="23FCF70D"/>
    <w:rsid w:val="24221F82"/>
    <w:rsid w:val="2427817C"/>
    <w:rsid w:val="245BFE4F"/>
    <w:rsid w:val="2462F849"/>
    <w:rsid w:val="2469F350"/>
    <w:rsid w:val="249E378C"/>
    <w:rsid w:val="24A9DD32"/>
    <w:rsid w:val="24B61A71"/>
    <w:rsid w:val="24C83B6B"/>
    <w:rsid w:val="24D0E667"/>
    <w:rsid w:val="24D57AA4"/>
    <w:rsid w:val="24E1483C"/>
    <w:rsid w:val="24E867D3"/>
    <w:rsid w:val="24E9FEF0"/>
    <w:rsid w:val="250CEB2E"/>
    <w:rsid w:val="250CF4AC"/>
    <w:rsid w:val="2515DD56"/>
    <w:rsid w:val="251BA56E"/>
    <w:rsid w:val="2520652A"/>
    <w:rsid w:val="2527182D"/>
    <w:rsid w:val="25431DCC"/>
    <w:rsid w:val="25680956"/>
    <w:rsid w:val="2590AE8A"/>
    <w:rsid w:val="25A6887B"/>
    <w:rsid w:val="25BDAC0C"/>
    <w:rsid w:val="25C0103E"/>
    <w:rsid w:val="25D6E5F1"/>
    <w:rsid w:val="26371BC1"/>
    <w:rsid w:val="2651B0B2"/>
    <w:rsid w:val="266193FC"/>
    <w:rsid w:val="2662D1FF"/>
    <w:rsid w:val="26649500"/>
    <w:rsid w:val="267ACC22"/>
    <w:rsid w:val="26810AEF"/>
    <w:rsid w:val="2683B416"/>
    <w:rsid w:val="2689A863"/>
    <w:rsid w:val="26B01374"/>
    <w:rsid w:val="26C23EB7"/>
    <w:rsid w:val="26DEEE2D"/>
    <w:rsid w:val="26EFB43A"/>
    <w:rsid w:val="26F4A616"/>
    <w:rsid w:val="270A8AE9"/>
    <w:rsid w:val="2716BFCB"/>
    <w:rsid w:val="272406CF"/>
    <w:rsid w:val="27289A56"/>
    <w:rsid w:val="275566B8"/>
    <w:rsid w:val="27569742"/>
    <w:rsid w:val="276A856E"/>
    <w:rsid w:val="2773FF18"/>
    <w:rsid w:val="27775854"/>
    <w:rsid w:val="2777D708"/>
    <w:rsid w:val="2785C6FE"/>
    <w:rsid w:val="278D1296"/>
    <w:rsid w:val="279782F0"/>
    <w:rsid w:val="27C5B527"/>
    <w:rsid w:val="27CD8096"/>
    <w:rsid w:val="27FE6FA4"/>
    <w:rsid w:val="28000CEC"/>
    <w:rsid w:val="28097761"/>
    <w:rsid w:val="28127785"/>
    <w:rsid w:val="2826E139"/>
    <w:rsid w:val="28335112"/>
    <w:rsid w:val="283BB5F4"/>
    <w:rsid w:val="28569993"/>
    <w:rsid w:val="28688747"/>
    <w:rsid w:val="2899376F"/>
    <w:rsid w:val="289E16AF"/>
    <w:rsid w:val="28E1E71C"/>
    <w:rsid w:val="28FEBBDD"/>
    <w:rsid w:val="2902FAE8"/>
    <w:rsid w:val="2903D200"/>
    <w:rsid w:val="2919E60C"/>
    <w:rsid w:val="2933D74B"/>
    <w:rsid w:val="29479BB0"/>
    <w:rsid w:val="2958E1C3"/>
    <w:rsid w:val="295D332F"/>
    <w:rsid w:val="295FE3AC"/>
    <w:rsid w:val="29655F2C"/>
    <w:rsid w:val="2981A78B"/>
    <w:rsid w:val="2992A0EB"/>
    <w:rsid w:val="29A8B840"/>
    <w:rsid w:val="29AF3FCF"/>
    <w:rsid w:val="29B1E47A"/>
    <w:rsid w:val="29B95C9A"/>
    <w:rsid w:val="29BCAF9B"/>
    <w:rsid w:val="29CFF10B"/>
    <w:rsid w:val="29D77C2A"/>
    <w:rsid w:val="29E14E94"/>
    <w:rsid w:val="29E7BAE2"/>
    <w:rsid w:val="2A11778E"/>
    <w:rsid w:val="2A1AE038"/>
    <w:rsid w:val="2A2A5101"/>
    <w:rsid w:val="2A2D7ACB"/>
    <w:rsid w:val="2A2F2A0D"/>
    <w:rsid w:val="2A5C51A3"/>
    <w:rsid w:val="2A6F4C91"/>
    <w:rsid w:val="2A7930A4"/>
    <w:rsid w:val="2A9FC1D8"/>
    <w:rsid w:val="2AA31F8D"/>
    <w:rsid w:val="2AB50812"/>
    <w:rsid w:val="2AB7BB45"/>
    <w:rsid w:val="2ACB1DFC"/>
    <w:rsid w:val="2ACE1BBA"/>
    <w:rsid w:val="2AD19811"/>
    <w:rsid w:val="2B06B3A0"/>
    <w:rsid w:val="2B2EBB3E"/>
    <w:rsid w:val="2B3E0B82"/>
    <w:rsid w:val="2B52CFD1"/>
    <w:rsid w:val="2B5C39E6"/>
    <w:rsid w:val="2B83398D"/>
    <w:rsid w:val="2B98D5F2"/>
    <w:rsid w:val="2BC05009"/>
    <w:rsid w:val="2BCC7EF7"/>
    <w:rsid w:val="2BE422CB"/>
    <w:rsid w:val="2BE70764"/>
    <w:rsid w:val="2C01FFC6"/>
    <w:rsid w:val="2C051A56"/>
    <w:rsid w:val="2C0A1DD3"/>
    <w:rsid w:val="2C12FBA9"/>
    <w:rsid w:val="2C1C1DDF"/>
    <w:rsid w:val="2C1E7540"/>
    <w:rsid w:val="2C23AAD7"/>
    <w:rsid w:val="2C260A06"/>
    <w:rsid w:val="2C39AE0B"/>
    <w:rsid w:val="2C530788"/>
    <w:rsid w:val="2C57044D"/>
    <w:rsid w:val="2C6B13E6"/>
    <w:rsid w:val="2C787D26"/>
    <w:rsid w:val="2C96BC8B"/>
    <w:rsid w:val="2C9BB0DD"/>
    <w:rsid w:val="2C9D7E4A"/>
    <w:rsid w:val="2CACF724"/>
    <w:rsid w:val="2CB73BA1"/>
    <w:rsid w:val="2CE8E749"/>
    <w:rsid w:val="2CED1F30"/>
    <w:rsid w:val="2CEFE177"/>
    <w:rsid w:val="2CFA1788"/>
    <w:rsid w:val="2CFE3162"/>
    <w:rsid w:val="2D06C35C"/>
    <w:rsid w:val="2D0B1474"/>
    <w:rsid w:val="2D1857DE"/>
    <w:rsid w:val="2D2BDA5C"/>
    <w:rsid w:val="2D3BE94E"/>
    <w:rsid w:val="2D3CA74E"/>
    <w:rsid w:val="2D4BC1AE"/>
    <w:rsid w:val="2D61B845"/>
    <w:rsid w:val="2D632DE7"/>
    <w:rsid w:val="2DA805E6"/>
    <w:rsid w:val="2DB565A3"/>
    <w:rsid w:val="2DB910CD"/>
    <w:rsid w:val="2DBCF4B0"/>
    <w:rsid w:val="2DE8FE73"/>
    <w:rsid w:val="2DEC517C"/>
    <w:rsid w:val="2DF6DDBF"/>
    <w:rsid w:val="2DFD81BB"/>
    <w:rsid w:val="2E07ACC9"/>
    <w:rsid w:val="2E4DCB1B"/>
    <w:rsid w:val="2E7F11D9"/>
    <w:rsid w:val="2E90FCBC"/>
    <w:rsid w:val="2EB376E1"/>
    <w:rsid w:val="2EBA6168"/>
    <w:rsid w:val="2EBE9152"/>
    <w:rsid w:val="2EBEE462"/>
    <w:rsid w:val="2ED1C4AC"/>
    <w:rsid w:val="2ED5582A"/>
    <w:rsid w:val="2EDE755D"/>
    <w:rsid w:val="2EE1D428"/>
    <w:rsid w:val="2F1BC38D"/>
    <w:rsid w:val="2F2437CC"/>
    <w:rsid w:val="2F294CB4"/>
    <w:rsid w:val="2F4916A8"/>
    <w:rsid w:val="2F4B0E30"/>
    <w:rsid w:val="2F649B34"/>
    <w:rsid w:val="2F702952"/>
    <w:rsid w:val="2F70B69F"/>
    <w:rsid w:val="2F780BB2"/>
    <w:rsid w:val="2F99B6ED"/>
    <w:rsid w:val="2F9F8B0E"/>
    <w:rsid w:val="2FA53CBB"/>
    <w:rsid w:val="2FB47F54"/>
    <w:rsid w:val="2FBAE586"/>
    <w:rsid w:val="2FCBBE81"/>
    <w:rsid w:val="2FD22327"/>
    <w:rsid w:val="2FD29CDF"/>
    <w:rsid w:val="2FD43376"/>
    <w:rsid w:val="2FD87489"/>
    <w:rsid w:val="2FEA0023"/>
    <w:rsid w:val="30007DDD"/>
    <w:rsid w:val="30196897"/>
    <w:rsid w:val="301DE3F9"/>
    <w:rsid w:val="30206E55"/>
    <w:rsid w:val="3031B9D3"/>
    <w:rsid w:val="3033B6E1"/>
    <w:rsid w:val="304E7863"/>
    <w:rsid w:val="307CD6AB"/>
    <w:rsid w:val="3080081D"/>
    <w:rsid w:val="3085D073"/>
    <w:rsid w:val="308EE663"/>
    <w:rsid w:val="30A777FE"/>
    <w:rsid w:val="30B560DC"/>
    <w:rsid w:val="30B5EF98"/>
    <w:rsid w:val="30CCED9C"/>
    <w:rsid w:val="30D93BD1"/>
    <w:rsid w:val="30E4132C"/>
    <w:rsid w:val="30F03535"/>
    <w:rsid w:val="30F1A791"/>
    <w:rsid w:val="31204FA5"/>
    <w:rsid w:val="313DABAB"/>
    <w:rsid w:val="3175C553"/>
    <w:rsid w:val="318A78EA"/>
    <w:rsid w:val="3195FD96"/>
    <w:rsid w:val="31AC73C3"/>
    <w:rsid w:val="31B07A6A"/>
    <w:rsid w:val="31B99846"/>
    <w:rsid w:val="31BD6E1B"/>
    <w:rsid w:val="31BF4380"/>
    <w:rsid w:val="31CB10AE"/>
    <w:rsid w:val="31D53143"/>
    <w:rsid w:val="3215A4D9"/>
    <w:rsid w:val="3226C4F9"/>
    <w:rsid w:val="32284F47"/>
    <w:rsid w:val="323A57B5"/>
    <w:rsid w:val="32448BA7"/>
    <w:rsid w:val="325E3573"/>
    <w:rsid w:val="3261C108"/>
    <w:rsid w:val="3267E866"/>
    <w:rsid w:val="32B83ABB"/>
    <w:rsid w:val="32C38BDD"/>
    <w:rsid w:val="32D69611"/>
    <w:rsid w:val="32ED8A6A"/>
    <w:rsid w:val="330459CB"/>
    <w:rsid w:val="3310B5D2"/>
    <w:rsid w:val="33190800"/>
    <w:rsid w:val="331E2BC7"/>
    <w:rsid w:val="33200E04"/>
    <w:rsid w:val="33583539"/>
    <w:rsid w:val="33608250"/>
    <w:rsid w:val="33641CFD"/>
    <w:rsid w:val="33682A1C"/>
    <w:rsid w:val="337EBA37"/>
    <w:rsid w:val="339330AF"/>
    <w:rsid w:val="339D36A6"/>
    <w:rsid w:val="33A7AEE5"/>
    <w:rsid w:val="33B34829"/>
    <w:rsid w:val="33C37407"/>
    <w:rsid w:val="33C8196D"/>
    <w:rsid w:val="33CCFF6C"/>
    <w:rsid w:val="33D09FBA"/>
    <w:rsid w:val="3411F76E"/>
    <w:rsid w:val="3414230C"/>
    <w:rsid w:val="341D1E8D"/>
    <w:rsid w:val="34335248"/>
    <w:rsid w:val="343D380C"/>
    <w:rsid w:val="344E654B"/>
    <w:rsid w:val="34552AC1"/>
    <w:rsid w:val="34598F2F"/>
    <w:rsid w:val="347D5363"/>
    <w:rsid w:val="347E0575"/>
    <w:rsid w:val="348042F8"/>
    <w:rsid w:val="34868CB1"/>
    <w:rsid w:val="3490DA1C"/>
    <w:rsid w:val="349891D1"/>
    <w:rsid w:val="34A87185"/>
    <w:rsid w:val="34AC2BD7"/>
    <w:rsid w:val="34BC2464"/>
    <w:rsid w:val="34C55F82"/>
    <w:rsid w:val="34D28FC8"/>
    <w:rsid w:val="34DFDB0D"/>
    <w:rsid w:val="34E014D4"/>
    <w:rsid w:val="34E510A4"/>
    <w:rsid w:val="34E85ADF"/>
    <w:rsid w:val="34F079AD"/>
    <w:rsid w:val="35075DEA"/>
    <w:rsid w:val="35090F37"/>
    <w:rsid w:val="350A5671"/>
    <w:rsid w:val="353EDBD7"/>
    <w:rsid w:val="354FA755"/>
    <w:rsid w:val="3551CF7E"/>
    <w:rsid w:val="3554DB55"/>
    <w:rsid w:val="35641EA4"/>
    <w:rsid w:val="3591A850"/>
    <w:rsid w:val="35940DDF"/>
    <w:rsid w:val="359F6E4B"/>
    <w:rsid w:val="35AEC5BC"/>
    <w:rsid w:val="35B95395"/>
    <w:rsid w:val="35E03227"/>
    <w:rsid w:val="3615F00E"/>
    <w:rsid w:val="3617D788"/>
    <w:rsid w:val="361942E6"/>
    <w:rsid w:val="36263C7E"/>
    <w:rsid w:val="365539B1"/>
    <w:rsid w:val="365805CD"/>
    <w:rsid w:val="36625201"/>
    <w:rsid w:val="36787EDB"/>
    <w:rsid w:val="3680B9C7"/>
    <w:rsid w:val="3681A499"/>
    <w:rsid w:val="368C0AE9"/>
    <w:rsid w:val="3698A8F0"/>
    <w:rsid w:val="369D3C77"/>
    <w:rsid w:val="369F465B"/>
    <w:rsid w:val="36A1816D"/>
    <w:rsid w:val="36CF42E6"/>
    <w:rsid w:val="36E86B6F"/>
    <w:rsid w:val="36EE8AEB"/>
    <w:rsid w:val="36F307FC"/>
    <w:rsid w:val="36F92E6A"/>
    <w:rsid w:val="36FC51AC"/>
    <w:rsid w:val="36FCC16B"/>
    <w:rsid w:val="36FCDC00"/>
    <w:rsid w:val="3701B4B7"/>
    <w:rsid w:val="37173968"/>
    <w:rsid w:val="372AC64D"/>
    <w:rsid w:val="372CF496"/>
    <w:rsid w:val="372EB239"/>
    <w:rsid w:val="37324343"/>
    <w:rsid w:val="37502ED9"/>
    <w:rsid w:val="3750D9A8"/>
    <w:rsid w:val="3753C1E1"/>
    <w:rsid w:val="376A82C7"/>
    <w:rsid w:val="379D9AD3"/>
    <w:rsid w:val="37A326D8"/>
    <w:rsid w:val="37C95570"/>
    <w:rsid w:val="37CA6761"/>
    <w:rsid w:val="37E59D99"/>
    <w:rsid w:val="380B1337"/>
    <w:rsid w:val="38151777"/>
    <w:rsid w:val="3831BA9D"/>
    <w:rsid w:val="384C8123"/>
    <w:rsid w:val="384C9D1E"/>
    <w:rsid w:val="385A56E0"/>
    <w:rsid w:val="387B29B7"/>
    <w:rsid w:val="387F3168"/>
    <w:rsid w:val="388E0E5F"/>
    <w:rsid w:val="3892DF4F"/>
    <w:rsid w:val="38A356B7"/>
    <w:rsid w:val="38C129B6"/>
    <w:rsid w:val="391F8421"/>
    <w:rsid w:val="39235F6D"/>
    <w:rsid w:val="3923E6DC"/>
    <w:rsid w:val="39386A35"/>
    <w:rsid w:val="395AD2B5"/>
    <w:rsid w:val="3985B92A"/>
    <w:rsid w:val="39A25583"/>
    <w:rsid w:val="39A51298"/>
    <w:rsid w:val="39A87794"/>
    <w:rsid w:val="39B030E9"/>
    <w:rsid w:val="39B22E55"/>
    <w:rsid w:val="39BD7213"/>
    <w:rsid w:val="39CDD553"/>
    <w:rsid w:val="39D73A1E"/>
    <w:rsid w:val="39E31E35"/>
    <w:rsid w:val="39F011B5"/>
    <w:rsid w:val="39F21AB6"/>
    <w:rsid w:val="3A1E9A4A"/>
    <w:rsid w:val="3A4FBC05"/>
    <w:rsid w:val="3A5D918F"/>
    <w:rsid w:val="3A62670F"/>
    <w:rsid w:val="3A64B9FA"/>
    <w:rsid w:val="3A6CB633"/>
    <w:rsid w:val="3A74FED2"/>
    <w:rsid w:val="3A8C7076"/>
    <w:rsid w:val="3A924E2C"/>
    <w:rsid w:val="3A92CF2F"/>
    <w:rsid w:val="3A9A419F"/>
    <w:rsid w:val="3A9A6E75"/>
    <w:rsid w:val="3AB49ADB"/>
    <w:rsid w:val="3AB797E1"/>
    <w:rsid w:val="3AD8216D"/>
    <w:rsid w:val="3ADEAFCB"/>
    <w:rsid w:val="3AE52C25"/>
    <w:rsid w:val="3B026DAF"/>
    <w:rsid w:val="3B02B73F"/>
    <w:rsid w:val="3B23008D"/>
    <w:rsid w:val="3B23335E"/>
    <w:rsid w:val="3B26933E"/>
    <w:rsid w:val="3B3A747C"/>
    <w:rsid w:val="3B58B4E3"/>
    <w:rsid w:val="3B597EB7"/>
    <w:rsid w:val="3B5E8266"/>
    <w:rsid w:val="3B6A083C"/>
    <w:rsid w:val="3B76A1E7"/>
    <w:rsid w:val="3B898BAC"/>
    <w:rsid w:val="3BC51EBF"/>
    <w:rsid w:val="3BF3C142"/>
    <w:rsid w:val="3C1079BA"/>
    <w:rsid w:val="3C161B44"/>
    <w:rsid w:val="3C40F41A"/>
    <w:rsid w:val="3C47B074"/>
    <w:rsid w:val="3C4D881E"/>
    <w:rsid w:val="3C5E8D04"/>
    <w:rsid w:val="3C62B36E"/>
    <w:rsid w:val="3C6C8FE9"/>
    <w:rsid w:val="3C72BC9A"/>
    <w:rsid w:val="3C79B93E"/>
    <w:rsid w:val="3C8D7200"/>
    <w:rsid w:val="3C93664D"/>
    <w:rsid w:val="3C99F885"/>
    <w:rsid w:val="3CB27653"/>
    <w:rsid w:val="3CB90F72"/>
    <w:rsid w:val="3CCBFCA1"/>
    <w:rsid w:val="3CFF6671"/>
    <w:rsid w:val="3D175509"/>
    <w:rsid w:val="3D24DC0F"/>
    <w:rsid w:val="3D268972"/>
    <w:rsid w:val="3D2A2E4C"/>
    <w:rsid w:val="3D420131"/>
    <w:rsid w:val="3D548277"/>
    <w:rsid w:val="3D63DEB1"/>
    <w:rsid w:val="3D81CF93"/>
    <w:rsid w:val="3D84D532"/>
    <w:rsid w:val="3D8B92D7"/>
    <w:rsid w:val="3D8BF874"/>
    <w:rsid w:val="3D954632"/>
    <w:rsid w:val="3DA140DA"/>
    <w:rsid w:val="3DBF1ECF"/>
    <w:rsid w:val="3DD2E1BE"/>
    <w:rsid w:val="3DEFD01B"/>
    <w:rsid w:val="3E10186C"/>
    <w:rsid w:val="3E60577D"/>
    <w:rsid w:val="3E63561E"/>
    <w:rsid w:val="3E6748E4"/>
    <w:rsid w:val="3E7AB962"/>
    <w:rsid w:val="3E99A65B"/>
    <w:rsid w:val="3EBEA197"/>
    <w:rsid w:val="3EC12C6E"/>
    <w:rsid w:val="3ED29E36"/>
    <w:rsid w:val="3EE09BB1"/>
    <w:rsid w:val="3F0D8FEA"/>
    <w:rsid w:val="3F39B9C9"/>
    <w:rsid w:val="3F3BA808"/>
    <w:rsid w:val="3F4081B9"/>
    <w:rsid w:val="3FAC81DD"/>
    <w:rsid w:val="3FB198B4"/>
    <w:rsid w:val="3FD1F77B"/>
    <w:rsid w:val="3FEBFD4E"/>
    <w:rsid w:val="3FF26539"/>
    <w:rsid w:val="3FF60C53"/>
    <w:rsid w:val="3FFF0106"/>
    <w:rsid w:val="400092D8"/>
    <w:rsid w:val="400BE3FA"/>
    <w:rsid w:val="4026945B"/>
    <w:rsid w:val="40346AF2"/>
    <w:rsid w:val="403738B5"/>
    <w:rsid w:val="404BDFE4"/>
    <w:rsid w:val="405F8329"/>
    <w:rsid w:val="40619C3D"/>
    <w:rsid w:val="40620C77"/>
    <w:rsid w:val="40776A9A"/>
    <w:rsid w:val="40841DDD"/>
    <w:rsid w:val="4087EAAE"/>
    <w:rsid w:val="408AB538"/>
    <w:rsid w:val="40A65894"/>
    <w:rsid w:val="40A97FC2"/>
    <w:rsid w:val="40AD5D10"/>
    <w:rsid w:val="40B47F97"/>
    <w:rsid w:val="40C684B7"/>
    <w:rsid w:val="40DB55FB"/>
    <w:rsid w:val="40E0F1A4"/>
    <w:rsid w:val="40E250AB"/>
    <w:rsid w:val="40F7ADCE"/>
    <w:rsid w:val="410C24F9"/>
    <w:rsid w:val="4118F7D7"/>
    <w:rsid w:val="4131DF22"/>
    <w:rsid w:val="41324528"/>
    <w:rsid w:val="414E1DFE"/>
    <w:rsid w:val="41595B3F"/>
    <w:rsid w:val="4160FDFE"/>
    <w:rsid w:val="417F43FD"/>
    <w:rsid w:val="418658C1"/>
    <w:rsid w:val="41BCE351"/>
    <w:rsid w:val="41C38A63"/>
    <w:rsid w:val="41C3BAEA"/>
    <w:rsid w:val="41C84C4A"/>
    <w:rsid w:val="41C8EFE8"/>
    <w:rsid w:val="41E0E9EE"/>
    <w:rsid w:val="41FF8BFC"/>
    <w:rsid w:val="4208B1D9"/>
    <w:rsid w:val="422D68C1"/>
    <w:rsid w:val="42441EF9"/>
    <w:rsid w:val="424570BC"/>
    <w:rsid w:val="424A7AA7"/>
    <w:rsid w:val="4252AE8E"/>
    <w:rsid w:val="42667865"/>
    <w:rsid w:val="427035F0"/>
    <w:rsid w:val="427DB221"/>
    <w:rsid w:val="42830B13"/>
    <w:rsid w:val="4295D3D2"/>
    <w:rsid w:val="42CC2AE3"/>
    <w:rsid w:val="42CC3A73"/>
    <w:rsid w:val="42EA486E"/>
    <w:rsid w:val="42F9E16F"/>
    <w:rsid w:val="4304AF4B"/>
    <w:rsid w:val="430CBF6B"/>
    <w:rsid w:val="432537B0"/>
    <w:rsid w:val="433009FA"/>
    <w:rsid w:val="4338346B"/>
    <w:rsid w:val="434C9B4F"/>
    <w:rsid w:val="43628B4B"/>
    <w:rsid w:val="436D5E0B"/>
    <w:rsid w:val="437A2C9E"/>
    <w:rsid w:val="438D975C"/>
    <w:rsid w:val="439D91CE"/>
    <w:rsid w:val="43B89712"/>
    <w:rsid w:val="43E59494"/>
    <w:rsid w:val="43E6F55A"/>
    <w:rsid w:val="43EDB2A1"/>
    <w:rsid w:val="43F00F8E"/>
    <w:rsid w:val="44073FA5"/>
    <w:rsid w:val="442ED7DD"/>
    <w:rsid w:val="4456F03E"/>
    <w:rsid w:val="44578905"/>
    <w:rsid w:val="44683C87"/>
    <w:rsid w:val="44770A56"/>
    <w:rsid w:val="4488CFC3"/>
    <w:rsid w:val="448DF978"/>
    <w:rsid w:val="44B2B3AF"/>
    <w:rsid w:val="44B3ECF2"/>
    <w:rsid w:val="44BC9973"/>
    <w:rsid w:val="44FBA2CA"/>
    <w:rsid w:val="45165B22"/>
    <w:rsid w:val="4544C0E9"/>
    <w:rsid w:val="45536B54"/>
    <w:rsid w:val="4559273F"/>
    <w:rsid w:val="455D6F94"/>
    <w:rsid w:val="457768B2"/>
    <w:rsid w:val="4581C99C"/>
    <w:rsid w:val="458D626E"/>
    <w:rsid w:val="45AAEC44"/>
    <w:rsid w:val="45B0230C"/>
    <w:rsid w:val="45CC12C8"/>
    <w:rsid w:val="45E28C7F"/>
    <w:rsid w:val="45E3800B"/>
    <w:rsid w:val="45FF2B12"/>
    <w:rsid w:val="460981D3"/>
    <w:rsid w:val="461F4030"/>
    <w:rsid w:val="46315FE9"/>
    <w:rsid w:val="463C164A"/>
    <w:rsid w:val="4667DC3E"/>
    <w:rsid w:val="4675AC06"/>
    <w:rsid w:val="467BC371"/>
    <w:rsid w:val="4686E03A"/>
    <w:rsid w:val="4689C7C3"/>
    <w:rsid w:val="469567EF"/>
    <w:rsid w:val="46A94E71"/>
    <w:rsid w:val="46BAA2F5"/>
    <w:rsid w:val="46DFC4FC"/>
    <w:rsid w:val="470552B0"/>
    <w:rsid w:val="472AEDA1"/>
    <w:rsid w:val="4745691C"/>
    <w:rsid w:val="4760D101"/>
    <w:rsid w:val="47641129"/>
    <w:rsid w:val="477A01BD"/>
    <w:rsid w:val="478E3535"/>
    <w:rsid w:val="478ED626"/>
    <w:rsid w:val="47C9016A"/>
    <w:rsid w:val="47D1CBE0"/>
    <w:rsid w:val="480C93F2"/>
    <w:rsid w:val="4817D55B"/>
    <w:rsid w:val="481E9D45"/>
    <w:rsid w:val="4824407D"/>
    <w:rsid w:val="4826EF78"/>
    <w:rsid w:val="483082E3"/>
    <w:rsid w:val="48320D31"/>
    <w:rsid w:val="483A7DDA"/>
    <w:rsid w:val="483C5CB8"/>
    <w:rsid w:val="484AA6B0"/>
    <w:rsid w:val="4867F35D"/>
    <w:rsid w:val="48680EB4"/>
    <w:rsid w:val="48697B0D"/>
    <w:rsid w:val="48792E34"/>
    <w:rsid w:val="48848051"/>
    <w:rsid w:val="488B0CCC"/>
    <w:rsid w:val="488DECA0"/>
    <w:rsid w:val="48A0BBA4"/>
    <w:rsid w:val="48BA0880"/>
    <w:rsid w:val="48C664D8"/>
    <w:rsid w:val="48D05095"/>
    <w:rsid w:val="48F08075"/>
    <w:rsid w:val="48F3EE9E"/>
    <w:rsid w:val="48F74854"/>
    <w:rsid w:val="48F89E82"/>
    <w:rsid w:val="48F9E01A"/>
    <w:rsid w:val="48FAA6B4"/>
    <w:rsid w:val="490FC213"/>
    <w:rsid w:val="491BAB14"/>
    <w:rsid w:val="491CD386"/>
    <w:rsid w:val="49237244"/>
    <w:rsid w:val="493D5658"/>
    <w:rsid w:val="493DE80D"/>
    <w:rsid w:val="49446505"/>
    <w:rsid w:val="49626953"/>
    <w:rsid w:val="496F3C40"/>
    <w:rsid w:val="49A1FAA3"/>
    <w:rsid w:val="49A2D84E"/>
    <w:rsid w:val="49A6F5F7"/>
    <w:rsid w:val="49B4E806"/>
    <w:rsid w:val="49D5CA1D"/>
    <w:rsid w:val="49DBBE6A"/>
    <w:rsid w:val="49DF7D10"/>
    <w:rsid w:val="49F19121"/>
    <w:rsid w:val="4A0D7113"/>
    <w:rsid w:val="4A1454BE"/>
    <w:rsid w:val="4A6BA9DE"/>
    <w:rsid w:val="4A6D609A"/>
    <w:rsid w:val="4A7899AA"/>
    <w:rsid w:val="4A7AB05D"/>
    <w:rsid w:val="4A8EC8B5"/>
    <w:rsid w:val="4ABEFA58"/>
    <w:rsid w:val="4AC6151F"/>
    <w:rsid w:val="4AC9DFBE"/>
    <w:rsid w:val="4ACD237D"/>
    <w:rsid w:val="4AE998F7"/>
    <w:rsid w:val="4AEECE8E"/>
    <w:rsid w:val="4AF46039"/>
    <w:rsid w:val="4AF47941"/>
    <w:rsid w:val="4B034342"/>
    <w:rsid w:val="4B5B8D68"/>
    <w:rsid w:val="4B5E993F"/>
    <w:rsid w:val="4B700330"/>
    <w:rsid w:val="4B87FAEA"/>
    <w:rsid w:val="4B901FB0"/>
    <w:rsid w:val="4BA8AF9A"/>
    <w:rsid w:val="4BABAE3B"/>
    <w:rsid w:val="4BB953F4"/>
    <w:rsid w:val="4BC3117F"/>
    <w:rsid w:val="4BCA3CE4"/>
    <w:rsid w:val="4BD4D5D0"/>
    <w:rsid w:val="4C0E14C9"/>
    <w:rsid w:val="4C1073B8"/>
    <w:rsid w:val="4C2FFA68"/>
    <w:rsid w:val="4C3505F0"/>
    <w:rsid w:val="4C3879ED"/>
    <w:rsid w:val="4C3D23FD"/>
    <w:rsid w:val="4C50D1E4"/>
    <w:rsid w:val="4C7C269F"/>
    <w:rsid w:val="4C803ECB"/>
    <w:rsid w:val="4C890A1C"/>
    <w:rsid w:val="4C99B1B7"/>
    <w:rsid w:val="4CB41AD2"/>
    <w:rsid w:val="4CB5EC9F"/>
    <w:rsid w:val="4CC2C655"/>
    <w:rsid w:val="4D024A80"/>
    <w:rsid w:val="4D1BE905"/>
    <w:rsid w:val="4D2AB748"/>
    <w:rsid w:val="4D2F3BA3"/>
    <w:rsid w:val="4D3D4481"/>
    <w:rsid w:val="4D52F389"/>
    <w:rsid w:val="4D6EEC78"/>
    <w:rsid w:val="4D73E159"/>
    <w:rsid w:val="4D82119B"/>
    <w:rsid w:val="4D889FF7"/>
    <w:rsid w:val="4DA2B338"/>
    <w:rsid w:val="4DA58E4E"/>
    <w:rsid w:val="4DC9F3F7"/>
    <w:rsid w:val="4DCB46AB"/>
    <w:rsid w:val="4DF6E41D"/>
    <w:rsid w:val="4E2D035B"/>
    <w:rsid w:val="4E36A154"/>
    <w:rsid w:val="4E5FB824"/>
    <w:rsid w:val="4E61266C"/>
    <w:rsid w:val="4E6E0A0E"/>
    <w:rsid w:val="4E6F3182"/>
    <w:rsid w:val="4E8AE7BF"/>
    <w:rsid w:val="4EAD3600"/>
    <w:rsid w:val="4EB820F7"/>
    <w:rsid w:val="4EC2A00B"/>
    <w:rsid w:val="4EC400A8"/>
    <w:rsid w:val="4EF2C5B6"/>
    <w:rsid w:val="4F27184B"/>
    <w:rsid w:val="4F4538D6"/>
    <w:rsid w:val="4F4DF060"/>
    <w:rsid w:val="4F5C33DA"/>
    <w:rsid w:val="4F64909F"/>
    <w:rsid w:val="4F798B6B"/>
    <w:rsid w:val="4FB3B556"/>
    <w:rsid w:val="4FB6FB2C"/>
    <w:rsid w:val="4FC60A3E"/>
    <w:rsid w:val="4FD32AD5"/>
    <w:rsid w:val="4FD3F983"/>
    <w:rsid w:val="4FE1CD56"/>
    <w:rsid w:val="4FE3A830"/>
    <w:rsid w:val="4FF64091"/>
    <w:rsid w:val="50052B54"/>
    <w:rsid w:val="5020B04C"/>
    <w:rsid w:val="502A8334"/>
    <w:rsid w:val="502CBDE1"/>
    <w:rsid w:val="503AFD50"/>
    <w:rsid w:val="5041E2A5"/>
    <w:rsid w:val="504A03CF"/>
    <w:rsid w:val="505979EF"/>
    <w:rsid w:val="50623F66"/>
    <w:rsid w:val="50711B72"/>
    <w:rsid w:val="507870B8"/>
    <w:rsid w:val="5082150A"/>
    <w:rsid w:val="508D96F9"/>
    <w:rsid w:val="509B59EA"/>
    <w:rsid w:val="50BE38D8"/>
    <w:rsid w:val="50C1EC8D"/>
    <w:rsid w:val="50E238DD"/>
    <w:rsid w:val="50E5E9EB"/>
    <w:rsid w:val="50EA5688"/>
    <w:rsid w:val="50F4D9E7"/>
    <w:rsid w:val="50FA04B3"/>
    <w:rsid w:val="51077BAA"/>
    <w:rsid w:val="513A9401"/>
    <w:rsid w:val="513F9620"/>
    <w:rsid w:val="51454F36"/>
    <w:rsid w:val="514A622B"/>
    <w:rsid w:val="514F97C2"/>
    <w:rsid w:val="5166D01F"/>
    <w:rsid w:val="517A8003"/>
    <w:rsid w:val="518600BA"/>
    <w:rsid w:val="518A4FBA"/>
    <w:rsid w:val="51DD9226"/>
    <w:rsid w:val="5207A0C2"/>
    <w:rsid w:val="521793B2"/>
    <w:rsid w:val="52192AA6"/>
    <w:rsid w:val="5222AC75"/>
    <w:rsid w:val="5234C9A8"/>
    <w:rsid w:val="52672691"/>
    <w:rsid w:val="52764DD3"/>
    <w:rsid w:val="529910AE"/>
    <w:rsid w:val="529AF7D9"/>
    <w:rsid w:val="529D2437"/>
    <w:rsid w:val="529D757E"/>
    <w:rsid w:val="52B6B13B"/>
    <w:rsid w:val="52C0642E"/>
    <w:rsid w:val="52C26A4E"/>
    <w:rsid w:val="52CA21B9"/>
    <w:rsid w:val="52D20FF5"/>
    <w:rsid w:val="52D79DEA"/>
    <w:rsid w:val="52DB5352"/>
    <w:rsid w:val="52E3121C"/>
    <w:rsid w:val="5309245B"/>
    <w:rsid w:val="5311C19E"/>
    <w:rsid w:val="531204E5"/>
    <w:rsid w:val="531E3097"/>
    <w:rsid w:val="532142C2"/>
    <w:rsid w:val="532A8A90"/>
    <w:rsid w:val="533E3FEA"/>
    <w:rsid w:val="5340ACC2"/>
    <w:rsid w:val="536D9C9B"/>
    <w:rsid w:val="538CB95A"/>
    <w:rsid w:val="538E894A"/>
    <w:rsid w:val="53A08E6A"/>
    <w:rsid w:val="53BB0013"/>
    <w:rsid w:val="53E07798"/>
    <w:rsid w:val="53EE96F1"/>
    <w:rsid w:val="53F4B1D1"/>
    <w:rsid w:val="54066D78"/>
    <w:rsid w:val="540B3B8A"/>
    <w:rsid w:val="542C0FDF"/>
    <w:rsid w:val="54479E6A"/>
    <w:rsid w:val="5477E8AE"/>
    <w:rsid w:val="547FDC83"/>
    <w:rsid w:val="54873E4A"/>
    <w:rsid w:val="54AB7F55"/>
    <w:rsid w:val="54DC5C20"/>
    <w:rsid w:val="54DC8EF1"/>
    <w:rsid w:val="54E678EB"/>
    <w:rsid w:val="54EE2379"/>
    <w:rsid w:val="551C56E5"/>
    <w:rsid w:val="551F988F"/>
    <w:rsid w:val="55205D68"/>
    <w:rsid w:val="554691BC"/>
    <w:rsid w:val="554DFE49"/>
    <w:rsid w:val="555740F9"/>
    <w:rsid w:val="5578DB00"/>
    <w:rsid w:val="5584334F"/>
    <w:rsid w:val="55899175"/>
    <w:rsid w:val="558F9CEA"/>
    <w:rsid w:val="55906698"/>
    <w:rsid w:val="55CB5DAE"/>
    <w:rsid w:val="55D4E16D"/>
    <w:rsid w:val="55E389FF"/>
    <w:rsid w:val="5605A32C"/>
    <w:rsid w:val="5615A1E4"/>
    <w:rsid w:val="562B1CAE"/>
    <w:rsid w:val="562C8767"/>
    <w:rsid w:val="563CD888"/>
    <w:rsid w:val="5640F69F"/>
    <w:rsid w:val="56419EE1"/>
    <w:rsid w:val="565E4E30"/>
    <w:rsid w:val="566BCA61"/>
    <w:rsid w:val="5672240B"/>
    <w:rsid w:val="568BDBBB"/>
    <w:rsid w:val="56917EF3"/>
    <w:rsid w:val="56AC764F"/>
    <w:rsid w:val="56B63304"/>
    <w:rsid w:val="56BE3D81"/>
    <w:rsid w:val="56BEB1BA"/>
    <w:rsid w:val="56CB3719"/>
    <w:rsid w:val="56D042A1"/>
    <w:rsid w:val="56D860AE"/>
    <w:rsid w:val="56DB774C"/>
    <w:rsid w:val="56E2621D"/>
    <w:rsid w:val="56E513E5"/>
    <w:rsid w:val="57055E30"/>
    <w:rsid w:val="570CA1C4"/>
    <w:rsid w:val="5713E67C"/>
    <w:rsid w:val="571F073A"/>
    <w:rsid w:val="5722B5C1"/>
    <w:rsid w:val="5728BA69"/>
    <w:rsid w:val="5729A4DE"/>
    <w:rsid w:val="573192B8"/>
    <w:rsid w:val="5747567E"/>
    <w:rsid w:val="574DCCCC"/>
    <w:rsid w:val="575A1BE1"/>
    <w:rsid w:val="576335EE"/>
    <w:rsid w:val="5786E7C2"/>
    <w:rsid w:val="57963536"/>
    <w:rsid w:val="57A07B52"/>
    <w:rsid w:val="57A1066D"/>
    <w:rsid w:val="57C1A7B4"/>
    <w:rsid w:val="57CA109A"/>
    <w:rsid w:val="57D41EA7"/>
    <w:rsid w:val="57E2F023"/>
    <w:rsid w:val="57EC8D60"/>
    <w:rsid w:val="57EF78C8"/>
    <w:rsid w:val="57F73364"/>
    <w:rsid w:val="57FC5CD7"/>
    <w:rsid w:val="580DC091"/>
    <w:rsid w:val="58110D21"/>
    <w:rsid w:val="583726AB"/>
    <w:rsid w:val="5840F955"/>
    <w:rsid w:val="5855DF02"/>
    <w:rsid w:val="586C77A9"/>
    <w:rsid w:val="587E327E"/>
    <w:rsid w:val="58981465"/>
    <w:rsid w:val="58A09DCA"/>
    <w:rsid w:val="58A3E585"/>
    <w:rsid w:val="58A6F15C"/>
    <w:rsid w:val="58C2ED16"/>
    <w:rsid w:val="58C32932"/>
    <w:rsid w:val="59057B9B"/>
    <w:rsid w:val="590B699C"/>
    <w:rsid w:val="590BFF56"/>
    <w:rsid w:val="5915D9F6"/>
    <w:rsid w:val="5955B425"/>
    <w:rsid w:val="59646937"/>
    <w:rsid w:val="5969ED8F"/>
    <w:rsid w:val="59785285"/>
    <w:rsid w:val="59807AA3"/>
    <w:rsid w:val="5981C397"/>
    <w:rsid w:val="598BFB6C"/>
    <w:rsid w:val="59A74FB8"/>
    <w:rsid w:val="59A8027D"/>
    <w:rsid w:val="59D131F3"/>
    <w:rsid w:val="59D2CFCE"/>
    <w:rsid w:val="59DE3BDA"/>
    <w:rsid w:val="59FFCD50"/>
    <w:rsid w:val="5A19E788"/>
    <w:rsid w:val="5A35F81C"/>
    <w:rsid w:val="5A3968D9"/>
    <w:rsid w:val="5A44C43F"/>
    <w:rsid w:val="5A53CABE"/>
    <w:rsid w:val="5A641D57"/>
    <w:rsid w:val="5A811548"/>
    <w:rsid w:val="5A8448E5"/>
    <w:rsid w:val="5A9BF048"/>
    <w:rsid w:val="5AB3BA0F"/>
    <w:rsid w:val="5AC0B3A7"/>
    <w:rsid w:val="5AE54080"/>
    <w:rsid w:val="5AF441C8"/>
    <w:rsid w:val="5AFA454B"/>
    <w:rsid w:val="5B0D450C"/>
    <w:rsid w:val="5B12E25C"/>
    <w:rsid w:val="5B1DDDCC"/>
    <w:rsid w:val="5B3BE78C"/>
    <w:rsid w:val="5B4A6EB4"/>
    <w:rsid w:val="5B5E8A04"/>
    <w:rsid w:val="5B5FBEE2"/>
    <w:rsid w:val="5B833E14"/>
    <w:rsid w:val="5B859339"/>
    <w:rsid w:val="5B8A26C0"/>
    <w:rsid w:val="5B972058"/>
    <w:rsid w:val="5B97BE6C"/>
    <w:rsid w:val="5BA5D072"/>
    <w:rsid w:val="5BBBCE37"/>
    <w:rsid w:val="5BCAD0DA"/>
    <w:rsid w:val="5BD5D0B2"/>
    <w:rsid w:val="5BDD5896"/>
    <w:rsid w:val="5BE02466"/>
    <w:rsid w:val="5BE4F556"/>
    <w:rsid w:val="5BEA0B79"/>
    <w:rsid w:val="5BF05DED"/>
    <w:rsid w:val="5BF1B56B"/>
    <w:rsid w:val="5C0E2F79"/>
    <w:rsid w:val="5C133FBD"/>
    <w:rsid w:val="5C13AA54"/>
    <w:rsid w:val="5C39CC35"/>
    <w:rsid w:val="5C719A28"/>
    <w:rsid w:val="5C847206"/>
    <w:rsid w:val="5C8F5F9D"/>
    <w:rsid w:val="5C9F96C9"/>
    <w:rsid w:val="5CA4DA50"/>
    <w:rsid w:val="5CB81B65"/>
    <w:rsid w:val="5CC460DF"/>
    <w:rsid w:val="5CF440EF"/>
    <w:rsid w:val="5CF7289F"/>
    <w:rsid w:val="5CF88909"/>
    <w:rsid w:val="5D12EB4A"/>
    <w:rsid w:val="5D19131E"/>
    <w:rsid w:val="5D2B7101"/>
    <w:rsid w:val="5D3B9814"/>
    <w:rsid w:val="5D4BAF41"/>
    <w:rsid w:val="5D824512"/>
    <w:rsid w:val="5D83556D"/>
    <w:rsid w:val="5D99B0FF"/>
    <w:rsid w:val="5DD44704"/>
    <w:rsid w:val="5DD9BE91"/>
    <w:rsid w:val="5DF00FEC"/>
    <w:rsid w:val="5E0FC223"/>
    <w:rsid w:val="5E253274"/>
    <w:rsid w:val="5E2E0096"/>
    <w:rsid w:val="5E2EE567"/>
    <w:rsid w:val="5E5870A3"/>
    <w:rsid w:val="5EB05728"/>
    <w:rsid w:val="5EBE301A"/>
    <w:rsid w:val="5EC359CA"/>
    <w:rsid w:val="5ECD82A5"/>
    <w:rsid w:val="5ED703CB"/>
    <w:rsid w:val="5F2F61E4"/>
    <w:rsid w:val="5F49A5A8"/>
    <w:rsid w:val="5F6C2EFE"/>
    <w:rsid w:val="5F6D9396"/>
    <w:rsid w:val="5F708303"/>
    <w:rsid w:val="5F8F25FD"/>
    <w:rsid w:val="5F9F9E25"/>
    <w:rsid w:val="5FA6F78D"/>
    <w:rsid w:val="5FB25D1E"/>
    <w:rsid w:val="5FDF8807"/>
    <w:rsid w:val="5FE41B8E"/>
    <w:rsid w:val="5FE57C54"/>
    <w:rsid w:val="5FF45671"/>
    <w:rsid w:val="5FF98261"/>
    <w:rsid w:val="6001F7CA"/>
    <w:rsid w:val="600B2579"/>
    <w:rsid w:val="601E12A8"/>
    <w:rsid w:val="6040993E"/>
    <w:rsid w:val="60560FFF"/>
    <w:rsid w:val="605CC302"/>
    <w:rsid w:val="606F40CC"/>
    <w:rsid w:val="6071614C"/>
    <w:rsid w:val="6072A78A"/>
    <w:rsid w:val="6076F216"/>
    <w:rsid w:val="607FDAC0"/>
    <w:rsid w:val="608A44E5"/>
    <w:rsid w:val="609806FE"/>
    <w:rsid w:val="609A6B79"/>
    <w:rsid w:val="60B0006B"/>
    <w:rsid w:val="60C13EBA"/>
    <w:rsid w:val="60C1D485"/>
    <w:rsid w:val="60CFD309"/>
    <w:rsid w:val="60D4F9E8"/>
    <w:rsid w:val="60D65D05"/>
    <w:rsid w:val="60F356E1"/>
    <w:rsid w:val="610731D2"/>
    <w:rsid w:val="6109836E"/>
    <w:rsid w:val="611744CF"/>
    <w:rsid w:val="612C56D4"/>
    <w:rsid w:val="6132A389"/>
    <w:rsid w:val="61486568"/>
    <w:rsid w:val="614CEAEB"/>
    <w:rsid w:val="61597A32"/>
    <w:rsid w:val="616673CA"/>
    <w:rsid w:val="61AB9D69"/>
    <w:rsid w:val="61B26D84"/>
    <w:rsid w:val="61BB9DDB"/>
    <w:rsid w:val="61BD384C"/>
    <w:rsid w:val="61D4DD94"/>
    <w:rsid w:val="61D9B2D3"/>
    <w:rsid w:val="621F5BDC"/>
    <w:rsid w:val="62220402"/>
    <w:rsid w:val="622B535C"/>
    <w:rsid w:val="622CBEBA"/>
    <w:rsid w:val="6268B585"/>
    <w:rsid w:val="62878881"/>
    <w:rsid w:val="62A573D7"/>
    <w:rsid w:val="62A9A9ED"/>
    <w:rsid w:val="62B5D7B7"/>
    <w:rsid w:val="62C1331D"/>
    <w:rsid w:val="62E3A97E"/>
    <w:rsid w:val="62F3E988"/>
    <w:rsid w:val="62F95842"/>
    <w:rsid w:val="6315308B"/>
    <w:rsid w:val="631A6D3C"/>
    <w:rsid w:val="63422C46"/>
    <w:rsid w:val="6348225A"/>
    <w:rsid w:val="63524B9F"/>
    <w:rsid w:val="63532377"/>
    <w:rsid w:val="635DFA01"/>
    <w:rsid w:val="636F1756"/>
    <w:rsid w:val="6376B429"/>
    <w:rsid w:val="637AC93C"/>
    <w:rsid w:val="637CE508"/>
    <w:rsid w:val="63897D24"/>
    <w:rsid w:val="638F4309"/>
    <w:rsid w:val="63A9D902"/>
    <w:rsid w:val="63CFBAB0"/>
    <w:rsid w:val="63D50495"/>
    <w:rsid w:val="63DAF8E2"/>
    <w:rsid w:val="63E047E6"/>
    <w:rsid w:val="63E691B4"/>
    <w:rsid w:val="63F3724D"/>
    <w:rsid w:val="6430CEFD"/>
    <w:rsid w:val="643466B2"/>
    <w:rsid w:val="644678EB"/>
    <w:rsid w:val="64563B5C"/>
    <w:rsid w:val="645F4474"/>
    <w:rsid w:val="64628791"/>
    <w:rsid w:val="646AE456"/>
    <w:rsid w:val="646C6EA4"/>
    <w:rsid w:val="648FF656"/>
    <w:rsid w:val="649B0A01"/>
    <w:rsid w:val="64AA3253"/>
    <w:rsid w:val="64AB7146"/>
    <w:rsid w:val="6515D0F1"/>
    <w:rsid w:val="6516F969"/>
    <w:rsid w:val="651C9D1F"/>
    <w:rsid w:val="651ED7BE"/>
    <w:rsid w:val="6528B4D9"/>
    <w:rsid w:val="6532FFF5"/>
    <w:rsid w:val="653CAD48"/>
    <w:rsid w:val="654765D1"/>
    <w:rsid w:val="654F9EFE"/>
    <w:rsid w:val="6565F1C4"/>
    <w:rsid w:val="657A4931"/>
    <w:rsid w:val="657F7EC8"/>
    <w:rsid w:val="65B34578"/>
    <w:rsid w:val="65B88E6C"/>
    <w:rsid w:val="65C24BF7"/>
    <w:rsid w:val="65E7AA1B"/>
    <w:rsid w:val="65ED661A"/>
    <w:rsid w:val="65FA38D9"/>
    <w:rsid w:val="6614212F"/>
    <w:rsid w:val="661E40EA"/>
    <w:rsid w:val="6620CFEA"/>
    <w:rsid w:val="6644BB3A"/>
    <w:rsid w:val="6653C1B9"/>
    <w:rsid w:val="665402EE"/>
    <w:rsid w:val="665E3213"/>
    <w:rsid w:val="665ED572"/>
    <w:rsid w:val="666337D9"/>
    <w:rsid w:val="668FFDE3"/>
    <w:rsid w:val="66A90F4C"/>
    <w:rsid w:val="66BD32DD"/>
    <w:rsid w:val="66BF01D8"/>
    <w:rsid w:val="66C0051F"/>
    <w:rsid w:val="66C2CE2B"/>
    <w:rsid w:val="66CD9C07"/>
    <w:rsid w:val="66DA3E2C"/>
    <w:rsid w:val="66DF35F4"/>
    <w:rsid w:val="66E49ADD"/>
    <w:rsid w:val="66E5B1D9"/>
    <w:rsid w:val="66F1B843"/>
    <w:rsid w:val="671AA6A1"/>
    <w:rsid w:val="67210C16"/>
    <w:rsid w:val="672403DE"/>
    <w:rsid w:val="673FC8A8"/>
    <w:rsid w:val="674F4222"/>
    <w:rsid w:val="675955AC"/>
    <w:rsid w:val="67640F56"/>
    <w:rsid w:val="677B38C1"/>
    <w:rsid w:val="67A99F0C"/>
    <w:rsid w:val="67B24296"/>
    <w:rsid w:val="67BAEA06"/>
    <w:rsid w:val="67D6E274"/>
    <w:rsid w:val="67DAE5CA"/>
    <w:rsid w:val="67E01B61"/>
    <w:rsid w:val="67E8D535"/>
    <w:rsid w:val="6804C9B6"/>
    <w:rsid w:val="680E1802"/>
    <w:rsid w:val="68163559"/>
    <w:rsid w:val="681EE8C3"/>
    <w:rsid w:val="684C450D"/>
    <w:rsid w:val="6854B5C1"/>
    <w:rsid w:val="685AEC80"/>
    <w:rsid w:val="686AE4FA"/>
    <w:rsid w:val="68719423"/>
    <w:rsid w:val="68A5815B"/>
    <w:rsid w:val="68A6E221"/>
    <w:rsid w:val="68B3ED96"/>
    <w:rsid w:val="68B45E52"/>
    <w:rsid w:val="68C7F709"/>
    <w:rsid w:val="68C97EB9"/>
    <w:rsid w:val="68D0FD72"/>
    <w:rsid w:val="68D3DFA3"/>
    <w:rsid w:val="68DCC072"/>
    <w:rsid w:val="68F6E984"/>
    <w:rsid w:val="691E28CF"/>
    <w:rsid w:val="69359612"/>
    <w:rsid w:val="693D920A"/>
    <w:rsid w:val="6944D8AB"/>
    <w:rsid w:val="6958D398"/>
    <w:rsid w:val="695B97DA"/>
    <w:rsid w:val="69694235"/>
    <w:rsid w:val="69775A85"/>
    <w:rsid w:val="698375F0"/>
    <w:rsid w:val="698A035B"/>
    <w:rsid w:val="69A68AD1"/>
    <w:rsid w:val="69B9F245"/>
    <w:rsid w:val="69D849D3"/>
    <w:rsid w:val="69DC6B7C"/>
    <w:rsid w:val="69EABA54"/>
    <w:rsid w:val="69FF14AD"/>
    <w:rsid w:val="6A08D047"/>
    <w:rsid w:val="6A142C7C"/>
    <w:rsid w:val="6A201D20"/>
    <w:rsid w:val="6A31DB03"/>
    <w:rsid w:val="6A36882D"/>
    <w:rsid w:val="6A4A9993"/>
    <w:rsid w:val="6A4D418E"/>
    <w:rsid w:val="6A4EB9F8"/>
    <w:rsid w:val="6A50C51B"/>
    <w:rsid w:val="6A5B4367"/>
    <w:rsid w:val="6A61C33B"/>
    <w:rsid w:val="6A907068"/>
    <w:rsid w:val="6A98B056"/>
    <w:rsid w:val="6AB462F8"/>
    <w:rsid w:val="6AB62730"/>
    <w:rsid w:val="6AB77994"/>
    <w:rsid w:val="6B1B1771"/>
    <w:rsid w:val="6B2C6449"/>
    <w:rsid w:val="6B386242"/>
    <w:rsid w:val="6B47889D"/>
    <w:rsid w:val="6B5463E5"/>
    <w:rsid w:val="6B79A6B2"/>
    <w:rsid w:val="6B8AA3F6"/>
    <w:rsid w:val="6BBB9114"/>
    <w:rsid w:val="6C0265A0"/>
    <w:rsid w:val="6C22B0BD"/>
    <w:rsid w:val="6C39A41D"/>
    <w:rsid w:val="6C493A67"/>
    <w:rsid w:val="6C4AB489"/>
    <w:rsid w:val="6C4B7F26"/>
    <w:rsid w:val="6C56F461"/>
    <w:rsid w:val="6C86169E"/>
    <w:rsid w:val="6C8FD611"/>
    <w:rsid w:val="6CC7FB6B"/>
    <w:rsid w:val="6CD2612D"/>
    <w:rsid w:val="6CDFF4D8"/>
    <w:rsid w:val="6CE1C545"/>
    <w:rsid w:val="6CE91053"/>
    <w:rsid w:val="6CE983E0"/>
    <w:rsid w:val="6CF5F479"/>
    <w:rsid w:val="6CF92895"/>
    <w:rsid w:val="6D06FE0D"/>
    <w:rsid w:val="6D12E558"/>
    <w:rsid w:val="6D3A4041"/>
    <w:rsid w:val="6D56026B"/>
    <w:rsid w:val="6D60E59C"/>
    <w:rsid w:val="6D61463E"/>
    <w:rsid w:val="6D98CE3E"/>
    <w:rsid w:val="6D9A5493"/>
    <w:rsid w:val="6D9D39E2"/>
    <w:rsid w:val="6DAA393C"/>
    <w:rsid w:val="6DF23CB8"/>
    <w:rsid w:val="6DF9D4A5"/>
    <w:rsid w:val="6E0C37D6"/>
    <w:rsid w:val="6E0F3030"/>
    <w:rsid w:val="6E182B26"/>
    <w:rsid w:val="6E258073"/>
    <w:rsid w:val="6E2B3DA7"/>
    <w:rsid w:val="6E3BAEFE"/>
    <w:rsid w:val="6E3C3C9C"/>
    <w:rsid w:val="6E40E495"/>
    <w:rsid w:val="6E467640"/>
    <w:rsid w:val="6E8FCB21"/>
    <w:rsid w:val="6EADA36F"/>
    <w:rsid w:val="6EB9CC72"/>
    <w:rsid w:val="6EC853F6"/>
    <w:rsid w:val="6ECF352E"/>
    <w:rsid w:val="6EE235B7"/>
    <w:rsid w:val="6EFDC442"/>
    <w:rsid w:val="6F0F308E"/>
    <w:rsid w:val="6F1093FF"/>
    <w:rsid w:val="6F16884C"/>
    <w:rsid w:val="6F1D18DC"/>
    <w:rsid w:val="6F36EB39"/>
    <w:rsid w:val="6F42BB31"/>
    <w:rsid w:val="6F4385CE"/>
    <w:rsid w:val="6F4839E5"/>
    <w:rsid w:val="6F4B666D"/>
    <w:rsid w:val="6F5B8003"/>
    <w:rsid w:val="6F82106F"/>
    <w:rsid w:val="6F841020"/>
    <w:rsid w:val="6F871BF7"/>
    <w:rsid w:val="6F8EEB6A"/>
    <w:rsid w:val="6F963084"/>
    <w:rsid w:val="6FAC1E08"/>
    <w:rsid w:val="6FC095C6"/>
    <w:rsid w:val="6FC639F0"/>
    <w:rsid w:val="701EC3B1"/>
    <w:rsid w:val="7030C6AF"/>
    <w:rsid w:val="7058AFF1"/>
    <w:rsid w:val="705E35A9"/>
    <w:rsid w:val="70857AA2"/>
    <w:rsid w:val="708A86E0"/>
    <w:rsid w:val="70911140"/>
    <w:rsid w:val="70D883C1"/>
    <w:rsid w:val="70EDCAC2"/>
    <w:rsid w:val="70F96EC4"/>
    <w:rsid w:val="710A3D81"/>
    <w:rsid w:val="710D4822"/>
    <w:rsid w:val="71270FA5"/>
    <w:rsid w:val="712FF310"/>
    <w:rsid w:val="7148A3EF"/>
    <w:rsid w:val="7170EB68"/>
    <w:rsid w:val="7175C41F"/>
    <w:rsid w:val="718CF4F4"/>
    <w:rsid w:val="71910D73"/>
    <w:rsid w:val="71B9EA74"/>
    <w:rsid w:val="71EEB340"/>
    <w:rsid w:val="71FF4C07"/>
    <w:rsid w:val="721CFDA7"/>
    <w:rsid w:val="725AF8BE"/>
    <w:rsid w:val="729F4894"/>
    <w:rsid w:val="72AE49E1"/>
    <w:rsid w:val="72E2F56A"/>
    <w:rsid w:val="7300E689"/>
    <w:rsid w:val="730C04DA"/>
    <w:rsid w:val="7335BE37"/>
    <w:rsid w:val="734A640C"/>
    <w:rsid w:val="73516FC1"/>
    <w:rsid w:val="7357566E"/>
    <w:rsid w:val="736B3462"/>
    <w:rsid w:val="73973279"/>
    <w:rsid w:val="73C1325A"/>
    <w:rsid w:val="73C88A24"/>
    <w:rsid w:val="73D6EDA3"/>
    <w:rsid w:val="74055829"/>
    <w:rsid w:val="740D831C"/>
    <w:rsid w:val="74140294"/>
    <w:rsid w:val="7415635A"/>
    <w:rsid w:val="741E2A51"/>
    <w:rsid w:val="74472E71"/>
    <w:rsid w:val="7451DF2D"/>
    <w:rsid w:val="745CB40E"/>
    <w:rsid w:val="747F074F"/>
    <w:rsid w:val="7488D4E3"/>
    <w:rsid w:val="74A1ADC9"/>
    <w:rsid w:val="74BAD53F"/>
    <w:rsid w:val="74BF055A"/>
    <w:rsid w:val="74E3024C"/>
    <w:rsid w:val="74E886FB"/>
    <w:rsid w:val="74F15E62"/>
    <w:rsid w:val="74F1F729"/>
    <w:rsid w:val="74FE4EAE"/>
    <w:rsid w:val="753C5FCC"/>
    <w:rsid w:val="754A5D47"/>
    <w:rsid w:val="754CFBE6"/>
    <w:rsid w:val="754E4BD6"/>
    <w:rsid w:val="754EFC16"/>
    <w:rsid w:val="755F6257"/>
    <w:rsid w:val="75639C83"/>
    <w:rsid w:val="7575F0BA"/>
    <w:rsid w:val="757AFBF5"/>
    <w:rsid w:val="757B3A35"/>
    <w:rsid w:val="75870F9B"/>
    <w:rsid w:val="758EC8B7"/>
    <w:rsid w:val="75A35F7D"/>
    <w:rsid w:val="75B93C98"/>
    <w:rsid w:val="75BCE167"/>
    <w:rsid w:val="75C25303"/>
    <w:rsid w:val="75C69E28"/>
    <w:rsid w:val="75C863DA"/>
    <w:rsid w:val="75EDD978"/>
    <w:rsid w:val="75EF3A3E"/>
    <w:rsid w:val="75F9B50B"/>
    <w:rsid w:val="761C37C0"/>
    <w:rsid w:val="76240298"/>
    <w:rsid w:val="76447CB6"/>
    <w:rsid w:val="765B3A62"/>
    <w:rsid w:val="765E22D8"/>
    <w:rsid w:val="765FCDE9"/>
    <w:rsid w:val="7680099C"/>
    <w:rsid w:val="7680B000"/>
    <w:rsid w:val="769BB921"/>
    <w:rsid w:val="76A97FFF"/>
    <w:rsid w:val="76BFB2A2"/>
    <w:rsid w:val="76D227B7"/>
    <w:rsid w:val="76D59808"/>
    <w:rsid w:val="76F11A23"/>
    <w:rsid w:val="76F2A471"/>
    <w:rsid w:val="76F8D31C"/>
    <w:rsid w:val="76FB7101"/>
    <w:rsid w:val="7700C0E0"/>
    <w:rsid w:val="77056B18"/>
    <w:rsid w:val="770BD8DD"/>
    <w:rsid w:val="770DAD92"/>
    <w:rsid w:val="77216D5E"/>
    <w:rsid w:val="772A124D"/>
    <w:rsid w:val="772DEFC5"/>
    <w:rsid w:val="773E6DBC"/>
    <w:rsid w:val="77512864"/>
    <w:rsid w:val="775EA495"/>
    <w:rsid w:val="777119AA"/>
    <w:rsid w:val="7778B097"/>
    <w:rsid w:val="777CEC2F"/>
    <w:rsid w:val="77828FE5"/>
    <w:rsid w:val="7799B471"/>
    <w:rsid w:val="779AA6DF"/>
    <w:rsid w:val="77A39B84"/>
    <w:rsid w:val="77BC2B6E"/>
    <w:rsid w:val="77CF21F5"/>
    <w:rsid w:val="77E40984"/>
    <w:rsid w:val="780531B3"/>
    <w:rsid w:val="78204EA0"/>
    <w:rsid w:val="782AD0A1"/>
    <w:rsid w:val="782E7227"/>
    <w:rsid w:val="782EA4F8"/>
    <w:rsid w:val="7848E6B1"/>
    <w:rsid w:val="784942E8"/>
    <w:rsid w:val="78509FD1"/>
    <w:rsid w:val="7872736F"/>
    <w:rsid w:val="788F1258"/>
    <w:rsid w:val="7895341E"/>
    <w:rsid w:val="7897D27B"/>
    <w:rsid w:val="789DCE4C"/>
    <w:rsid w:val="78BC8F19"/>
    <w:rsid w:val="78C4A7DC"/>
    <w:rsid w:val="78CE4933"/>
    <w:rsid w:val="78D92FCD"/>
    <w:rsid w:val="78ED183C"/>
    <w:rsid w:val="78F0F58A"/>
    <w:rsid w:val="78F5AC8C"/>
    <w:rsid w:val="78FD6C78"/>
    <w:rsid w:val="79165EC6"/>
    <w:rsid w:val="791EEE75"/>
    <w:rsid w:val="795562E9"/>
    <w:rsid w:val="795BA35A"/>
    <w:rsid w:val="79656393"/>
    <w:rsid w:val="7967B7EB"/>
    <w:rsid w:val="797AD9A3"/>
    <w:rsid w:val="7982684C"/>
    <w:rsid w:val="79915BD5"/>
    <w:rsid w:val="79930CA6"/>
    <w:rsid w:val="79BDE068"/>
    <w:rsid w:val="79D3DD80"/>
    <w:rsid w:val="79E42562"/>
    <w:rsid w:val="79E6F245"/>
    <w:rsid w:val="7A11B44E"/>
    <w:rsid w:val="7A3729EC"/>
    <w:rsid w:val="7A4C4A53"/>
    <w:rsid w:val="7A4F562A"/>
    <w:rsid w:val="7A58A590"/>
    <w:rsid w:val="7A74CBC8"/>
    <w:rsid w:val="7A75F8D6"/>
    <w:rsid w:val="7A8D6BD5"/>
    <w:rsid w:val="7A996C85"/>
    <w:rsid w:val="7AB1DF91"/>
    <w:rsid w:val="7ABE4975"/>
    <w:rsid w:val="7AC14A9B"/>
    <w:rsid w:val="7ACCCF11"/>
    <w:rsid w:val="7AD7DA05"/>
    <w:rsid w:val="7AF29159"/>
    <w:rsid w:val="7AF773BB"/>
    <w:rsid w:val="7B0A92C8"/>
    <w:rsid w:val="7B13BDBB"/>
    <w:rsid w:val="7B151E81"/>
    <w:rsid w:val="7B19FC74"/>
    <w:rsid w:val="7B6F2A44"/>
    <w:rsid w:val="7B84071B"/>
    <w:rsid w:val="7B8608D2"/>
    <w:rsid w:val="7B893CB2"/>
    <w:rsid w:val="7BBE8DB0"/>
    <w:rsid w:val="7BDF2A97"/>
    <w:rsid w:val="7BF72404"/>
    <w:rsid w:val="7BF90763"/>
    <w:rsid w:val="7BFE39E5"/>
    <w:rsid w:val="7C00BC55"/>
    <w:rsid w:val="7C0A04D1"/>
    <w:rsid w:val="7C0C01A6"/>
    <w:rsid w:val="7C2F853D"/>
    <w:rsid w:val="7C461C5F"/>
    <w:rsid w:val="7C5A73CC"/>
    <w:rsid w:val="7C5D7FA3"/>
    <w:rsid w:val="7C6728C9"/>
    <w:rsid w:val="7C68935C"/>
    <w:rsid w:val="7C6C3B28"/>
    <w:rsid w:val="7C6F6E59"/>
    <w:rsid w:val="7CB4F786"/>
    <w:rsid w:val="7CC4A2F0"/>
    <w:rsid w:val="7CD91FF2"/>
    <w:rsid w:val="7CE65D62"/>
    <w:rsid w:val="7CF965BF"/>
    <w:rsid w:val="7CF97F40"/>
    <w:rsid w:val="7D1DD60E"/>
    <w:rsid w:val="7D2347FA"/>
    <w:rsid w:val="7D445CE2"/>
    <w:rsid w:val="7D4E0FD5"/>
    <w:rsid w:val="7D58C57E"/>
    <w:rsid w:val="7D5DDDFF"/>
    <w:rsid w:val="7D624A9C"/>
    <w:rsid w:val="7D631396"/>
    <w:rsid w:val="7D8B7EE0"/>
    <w:rsid w:val="7D93FE5E"/>
    <w:rsid w:val="7D9C044A"/>
    <w:rsid w:val="7DB004B7"/>
    <w:rsid w:val="7DED4DC5"/>
    <w:rsid w:val="7E05D016"/>
    <w:rsid w:val="7E103F09"/>
    <w:rsid w:val="7E2915B8"/>
    <w:rsid w:val="7E2F8852"/>
    <w:rsid w:val="7E4D8B19"/>
    <w:rsid w:val="7E65277F"/>
    <w:rsid w:val="7E72DC7C"/>
    <w:rsid w:val="7E78F42D"/>
    <w:rsid w:val="7EA094DA"/>
    <w:rsid w:val="7EAAF270"/>
    <w:rsid w:val="7EB0A00B"/>
    <w:rsid w:val="7EB94385"/>
    <w:rsid w:val="7ECE1887"/>
    <w:rsid w:val="7EEE0FFA"/>
    <w:rsid w:val="7F0941D6"/>
    <w:rsid w:val="7F0B2407"/>
    <w:rsid w:val="7F1B3F69"/>
    <w:rsid w:val="7F370B5D"/>
    <w:rsid w:val="7F3983FC"/>
    <w:rsid w:val="7F3CED5D"/>
    <w:rsid w:val="7F47A424"/>
    <w:rsid w:val="7F60DCF8"/>
    <w:rsid w:val="7F6555C4"/>
    <w:rsid w:val="7F8060C3"/>
    <w:rsid w:val="7F81186F"/>
    <w:rsid w:val="7F8283CD"/>
    <w:rsid w:val="7FC0C10D"/>
    <w:rsid w:val="7FC3B02F"/>
    <w:rsid w:val="7FD8B3A8"/>
    <w:rsid w:val="7FF1ACD0"/>
    <w:rsid w:val="7FF53223"/>
    <w:rsid w:val="7FF5F5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0C785"/>
  <w15:chartTrackingRefBased/>
  <w15:docId w15:val="{5CF73772-B096-4E65-A6FE-B057FE2A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441A2"/>
    <w:pPr>
      <w:keepNext/>
      <w:keepLines/>
      <w:numPr>
        <w:numId w:val="29"/>
      </w:numPr>
      <w:spacing w:line="276" w:lineRule="auto"/>
      <w:jc w:val="both"/>
      <w:outlineLvl w:val="1"/>
    </w:pPr>
    <w:rPr>
      <w:rFonts w:asciiTheme="majorHAnsi" w:eastAsiaTheme="majorEastAsia" w:hAnsiTheme="majorHAnsi" w:cstheme="majorBidi"/>
      <w:b/>
      <w:bCs/>
    </w:rPr>
  </w:style>
  <w:style w:type="paragraph" w:styleId="Heading3">
    <w:name w:val="heading 3"/>
    <w:basedOn w:val="Heading2"/>
    <w:next w:val="Normal"/>
    <w:link w:val="Heading3Char"/>
    <w:uiPriority w:val="4"/>
    <w:unhideWhenUsed/>
    <w:qFormat/>
    <w:rsid w:val="008441A2"/>
    <w:pPr>
      <w:numPr>
        <w:ilvl w:val="1"/>
      </w:numPr>
      <w:outlineLvl w:val="2"/>
    </w:pPr>
  </w:style>
  <w:style w:type="paragraph" w:styleId="Heading4">
    <w:name w:val="heading 4"/>
    <w:basedOn w:val="Normal"/>
    <w:next w:val="Normal"/>
    <w:link w:val="Heading4Char"/>
    <w:uiPriority w:val="4"/>
    <w:unhideWhenUsed/>
    <w:qFormat/>
    <w:rsid w:val="008441A2"/>
    <w:pPr>
      <w:keepNext/>
      <w:keepLines/>
      <w:numPr>
        <w:ilvl w:val="2"/>
        <w:numId w:val="29"/>
      </w:numPr>
      <w:ind w:left="1224"/>
      <w:outlineLvl w:val="3"/>
    </w:pPr>
    <w:rPr>
      <w:rFonts w:asciiTheme="majorHAnsi" w:eastAsiaTheme="majorEastAsia" w:hAnsiTheme="majorHAnsi" w:cstheme="majorBidi"/>
      <w:b/>
      <w:bCs/>
    </w:rPr>
  </w:style>
  <w:style w:type="paragraph" w:styleId="Heading5">
    <w:name w:val="heading 5"/>
    <w:basedOn w:val="Heading4"/>
    <w:next w:val="Normal"/>
    <w:link w:val="Heading5Char"/>
    <w:uiPriority w:val="4"/>
    <w:unhideWhenUsed/>
    <w:qFormat/>
    <w:rsid w:val="008441A2"/>
    <w:pPr>
      <w:numPr>
        <w:ilvl w:val="3"/>
      </w:numPr>
      <w:outlineLvl w:val="4"/>
    </w:p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441A2"/>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8441A2"/>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441A2"/>
    <w:rPr>
      <w:rFonts w:asciiTheme="majorHAnsi" w:eastAsiaTheme="majorEastAsia" w:hAnsiTheme="majorHAnsi" w:cstheme="majorBidi"/>
      <w:b/>
      <w:bCs/>
      <w:kern w:val="24"/>
    </w:rPr>
  </w:style>
  <w:style w:type="character" w:customStyle="1" w:styleId="Heading5Char">
    <w:name w:val="Heading 5 Char"/>
    <w:basedOn w:val="DefaultParagraphFont"/>
    <w:link w:val="Heading5"/>
    <w:uiPriority w:val="4"/>
    <w:rsid w:val="008441A2"/>
    <w:rPr>
      <w:rFonts w:asciiTheme="majorHAnsi" w:eastAsiaTheme="majorEastAsia" w:hAnsiTheme="majorHAnsi" w:cstheme="majorBidi"/>
      <w:b/>
      <w:b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1"/>
      </w:numPr>
      <w:contextualSpacing/>
    </w:pPr>
  </w:style>
  <w:style w:type="paragraph" w:styleId="ListBullet2">
    <w:name w:val="List Bullet 2"/>
    <w:basedOn w:val="Normal"/>
    <w:uiPriority w:val="99"/>
    <w:semiHidden/>
    <w:unhideWhenUsed/>
    <w:pPr>
      <w:numPr>
        <w:numId w:val="12"/>
      </w:numPr>
      <w:ind w:firstLine="0"/>
      <w:contextualSpacing/>
    </w:pPr>
  </w:style>
  <w:style w:type="paragraph" w:styleId="ListBullet3">
    <w:name w:val="List Bullet 3"/>
    <w:basedOn w:val="Normal"/>
    <w:uiPriority w:val="99"/>
    <w:semiHidden/>
    <w:unhideWhenUsed/>
    <w:pPr>
      <w:numPr>
        <w:numId w:val="13"/>
      </w:numPr>
      <w:ind w:firstLine="0"/>
      <w:contextualSpacing/>
    </w:pPr>
  </w:style>
  <w:style w:type="paragraph" w:styleId="ListBullet4">
    <w:name w:val="List Bullet 4"/>
    <w:basedOn w:val="Normal"/>
    <w:uiPriority w:val="99"/>
    <w:semiHidden/>
    <w:unhideWhenUsed/>
    <w:pPr>
      <w:numPr>
        <w:numId w:val="14"/>
      </w:numPr>
      <w:ind w:firstLine="0"/>
      <w:contextualSpacing/>
    </w:pPr>
  </w:style>
  <w:style w:type="paragraph" w:styleId="ListBullet5">
    <w:name w:val="List Bullet 5"/>
    <w:basedOn w:val="Normal"/>
    <w:uiPriority w:val="99"/>
    <w:semiHidden/>
    <w:unhideWhenUsed/>
    <w:pPr>
      <w:numPr>
        <w:numId w:val="1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6"/>
      </w:numPr>
      <w:contextualSpacing/>
    </w:pPr>
  </w:style>
  <w:style w:type="paragraph" w:styleId="ListNumber2">
    <w:name w:val="List Number 2"/>
    <w:basedOn w:val="Normal"/>
    <w:uiPriority w:val="99"/>
    <w:semiHidden/>
    <w:unhideWhenUsed/>
    <w:pPr>
      <w:numPr>
        <w:numId w:val="17"/>
      </w:numPr>
      <w:ind w:firstLine="0"/>
      <w:contextualSpacing/>
    </w:pPr>
  </w:style>
  <w:style w:type="paragraph" w:styleId="ListNumber3">
    <w:name w:val="List Number 3"/>
    <w:basedOn w:val="Normal"/>
    <w:uiPriority w:val="99"/>
    <w:semiHidden/>
    <w:unhideWhenUsed/>
    <w:pPr>
      <w:numPr>
        <w:numId w:val="18"/>
      </w:numPr>
      <w:ind w:firstLine="0"/>
      <w:contextualSpacing/>
    </w:pPr>
  </w:style>
  <w:style w:type="paragraph" w:styleId="ListNumber4">
    <w:name w:val="List Number 4"/>
    <w:basedOn w:val="Normal"/>
    <w:uiPriority w:val="99"/>
    <w:semiHidden/>
    <w:unhideWhenUsed/>
    <w:pPr>
      <w:numPr>
        <w:numId w:val="19"/>
      </w:numPr>
      <w:ind w:firstLine="0"/>
      <w:contextualSpacing/>
    </w:pPr>
  </w:style>
  <w:style w:type="paragraph" w:styleId="ListNumber5">
    <w:name w:val="List Number 5"/>
    <w:basedOn w:val="Normal"/>
    <w:uiPriority w:val="99"/>
    <w:semiHidden/>
    <w:unhideWhenUsed/>
    <w:pPr>
      <w:numPr>
        <w:numId w:val="2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TOCHeading"/>
    <w:uiPriority w:val="1"/>
    <w:qFormat/>
    <w:rsid w:val="008441A2"/>
    <w:pPr>
      <w:spacing w:line="276" w:lineRule="auto"/>
      <w:jc w:val="both"/>
    </w:pPr>
  </w:style>
  <w:style w:type="table" w:styleId="GridTable4">
    <w:name w:val="Grid Table 4"/>
    <w:basedOn w:val="TableNormal"/>
    <w:uiPriority w:val="49"/>
    <w:rsid w:val="0020563A"/>
    <w:pPr>
      <w:spacing w:line="240" w:lineRule="auto"/>
      <w:ind w:firstLine="0"/>
    </w:pPr>
    <w:rPr>
      <w:rFonts w:eastAsiaTheme="minorHAns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25F74"/>
    <w:pPr>
      <w:tabs>
        <w:tab w:val="right" w:leader="dot" w:pos="9350"/>
      </w:tabs>
      <w:spacing w:after="100"/>
    </w:pPr>
  </w:style>
  <w:style w:type="paragraph" w:styleId="TOC2">
    <w:name w:val="toc 2"/>
    <w:basedOn w:val="Normal"/>
    <w:next w:val="Normal"/>
    <w:autoRedefine/>
    <w:uiPriority w:val="39"/>
    <w:unhideWhenUsed/>
    <w:rsid w:val="009E051B"/>
    <w:pPr>
      <w:tabs>
        <w:tab w:val="left" w:pos="1560"/>
        <w:tab w:val="right" w:leader="dot" w:pos="9350"/>
      </w:tabs>
      <w:spacing w:after="100"/>
      <w:ind w:firstLine="0"/>
    </w:pPr>
  </w:style>
  <w:style w:type="character" w:styleId="Hyperlink">
    <w:name w:val="Hyperlink"/>
    <w:basedOn w:val="DefaultParagraphFont"/>
    <w:uiPriority w:val="99"/>
    <w:unhideWhenUsed/>
    <w:rsid w:val="00CC0830"/>
    <w:rPr>
      <w:color w:val="5F5F5F" w:themeColor="hyperlink"/>
      <w:u w:val="single"/>
    </w:rPr>
  </w:style>
  <w:style w:type="paragraph" w:styleId="TOC3">
    <w:name w:val="toc 3"/>
    <w:basedOn w:val="Normal"/>
    <w:next w:val="Normal"/>
    <w:autoRedefine/>
    <w:uiPriority w:val="39"/>
    <w:unhideWhenUsed/>
    <w:rsid w:val="00696350"/>
    <w:pPr>
      <w:spacing w:after="100"/>
      <w:ind w:left="480"/>
    </w:pPr>
  </w:style>
  <w:style w:type="character" w:styleId="UnresolvedMention">
    <w:name w:val="Unresolved Mention"/>
    <w:basedOn w:val="DefaultParagraphFont"/>
    <w:uiPriority w:val="99"/>
    <w:semiHidden/>
    <w:unhideWhenUsed/>
    <w:rsid w:val="00BD5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51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06951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17239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55525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17684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805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educba.com/what-is-eigr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tudy-ccna.com/what-is-vt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pcisco.com/lesson/basic-terms-for-interne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echtarget.com/searchnetworking/definition/local-area-network-LAN" TargetMode="External"/><Relationship Id="rId20" Type="http://schemas.openxmlformats.org/officeDocument/2006/relationships/hyperlink" Target="https://www.techtarget.com/searchnetworking/definition/spanning-tree-protoco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geeksforgeeks.org/hot-standby-router-protocol-hsr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6B5092C6BC474A87EBFE8AC8F1D71E"/>
        <w:category>
          <w:name w:val="General"/>
          <w:gallery w:val="placeholder"/>
        </w:category>
        <w:types>
          <w:type w:val="bbPlcHdr"/>
        </w:types>
        <w:behaviors>
          <w:behavior w:val="content"/>
        </w:behaviors>
        <w:guid w:val="{56DBF584-EFF4-44DA-B4F3-E32688942740}"/>
      </w:docPartPr>
      <w:docPartBody>
        <w:p w:rsidR="00335063" w:rsidRDefault="00335063">
          <w:pPr>
            <w:pStyle w:val="4F6B5092C6BC474A87EBFE8AC8F1D71E"/>
          </w:pPr>
          <w:r>
            <w:t>[Title Here, up to 12 Words, on One to Two Lines]</w:t>
          </w:r>
        </w:p>
      </w:docPartBody>
    </w:docPart>
    <w:docPart>
      <w:docPartPr>
        <w:name w:val="B7C23F718388455DB3F3D1EEDF792255"/>
        <w:category>
          <w:name w:val="General"/>
          <w:gallery w:val="placeholder"/>
        </w:category>
        <w:types>
          <w:type w:val="bbPlcHdr"/>
        </w:types>
        <w:behaviors>
          <w:behavior w:val="content"/>
        </w:behaviors>
        <w:guid w:val="{0B391B49-616F-407C-B705-5A77E86F0C6E}"/>
      </w:docPartPr>
      <w:docPartBody>
        <w:p w:rsidR="003408F0" w:rsidRDefault="00335063">
          <w:pPr>
            <w:pStyle w:val="B7C23F718388455DB3F3D1EEDF792255"/>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63"/>
    <w:rsid w:val="00111987"/>
    <w:rsid w:val="0018545E"/>
    <w:rsid w:val="00217BE8"/>
    <w:rsid w:val="00335063"/>
    <w:rsid w:val="003408F0"/>
    <w:rsid w:val="00442153"/>
    <w:rsid w:val="005B52FF"/>
    <w:rsid w:val="00610EEA"/>
    <w:rsid w:val="009A017E"/>
    <w:rsid w:val="00CD241B"/>
    <w:rsid w:val="00D757CC"/>
    <w:rsid w:val="00D86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B5092C6BC474A87EBFE8AC8F1D71E">
    <w:name w:val="4F6B5092C6BC474A87EBFE8AC8F1D71E"/>
  </w:style>
  <w:style w:type="character" w:styleId="Emphasis">
    <w:name w:val="Emphasis"/>
    <w:basedOn w:val="DefaultParagraphFont"/>
    <w:uiPriority w:val="4"/>
    <w:unhideWhenUsed/>
    <w:qFormat/>
    <w:rPr>
      <w:i/>
      <w:iCs/>
    </w:rPr>
  </w:style>
  <w:style w:type="paragraph" w:customStyle="1" w:styleId="5567D53BCCF0440083D8CC156535656A">
    <w:name w:val="5567D53BCCF0440083D8CC156535656A"/>
  </w:style>
  <w:style w:type="paragraph" w:customStyle="1" w:styleId="B7C23F718388455DB3F3D1EEDF792255">
    <w:name w:val="B7C23F718388455DB3F3D1EEDF792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NETWORK ARCHITECTURE DESIGN REPORT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AF32B3CB661E45973F9D848622CBE1" ma:contentTypeVersion="10" ma:contentTypeDescription="Create a new document." ma:contentTypeScope="" ma:versionID="f71229404965953df16172e9f3aef271">
  <xsd:schema xmlns:xsd="http://www.w3.org/2001/XMLSchema" xmlns:xs="http://www.w3.org/2001/XMLSchema" xmlns:p="http://schemas.microsoft.com/office/2006/metadata/properties" xmlns:ns3="435f0f50-36fe-4b2b-979a-0ed0e26765d6" xmlns:ns4="6382b1d0-6e1b-4100-a90b-60c5a92f4695" targetNamespace="http://schemas.microsoft.com/office/2006/metadata/properties" ma:root="true" ma:fieldsID="33574e55a38b05773a4df572d37d0534" ns3:_="" ns4:_="">
    <xsd:import namespace="435f0f50-36fe-4b2b-979a-0ed0e26765d6"/>
    <xsd:import namespace="6382b1d0-6e1b-4100-a90b-60c5a92f46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f0f50-36fe-4b2b-979a-0ed0e2676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82b1d0-6e1b-4100-a90b-60c5a92f46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_activity xmlns="435f0f50-36fe-4b2b-979a-0ed0e26765d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17C56-9E92-4BF3-BA47-B4319FE051D0}">
  <ds:schemaRefs>
    <ds:schemaRef ds:uri="http://schemas.microsoft.com/sharepoint/v3/contenttype/forms"/>
  </ds:schemaRefs>
</ds:datastoreItem>
</file>

<file path=customXml/itemProps3.xml><?xml version="1.0" encoding="utf-8"?>
<ds:datastoreItem xmlns:ds="http://schemas.openxmlformats.org/officeDocument/2006/customXml" ds:itemID="{3BA3767D-2BDE-4845-AB4C-815FB7374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f0f50-36fe-4b2b-979a-0ed0e26765d6"/>
    <ds:schemaRef ds:uri="6382b1d0-6e1b-4100-a90b-60c5a92f4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30294696-5E92-4D11-8F9B-08B1426833FE}">
  <ds:schemaRefs>
    <ds:schemaRef ds:uri="http://schemas.microsoft.com/office/2006/metadata/properties"/>
    <ds:schemaRef ds:uri="http://schemas.microsoft.com/office/infopath/2007/PartnerControls"/>
    <ds:schemaRef ds:uri="435f0f50-36fe-4b2b-979a-0ed0e26765d6"/>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26</TotalTime>
  <Pages>18</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Network Architecture Design Report</vt:lpstr>
    </vt:vector>
  </TitlesOfParts>
  <Company/>
  <LinksUpToDate>false</LinksUpToDate>
  <CharactersWithSpaces>22450</CharactersWithSpaces>
  <SharedDoc>false</SharedDoc>
  <HLinks>
    <vt:vector size="126" baseType="variant">
      <vt:variant>
        <vt:i4>7209072</vt:i4>
      </vt:variant>
      <vt:variant>
        <vt:i4>108</vt:i4>
      </vt:variant>
      <vt:variant>
        <vt:i4>0</vt:i4>
      </vt:variant>
      <vt:variant>
        <vt:i4>5</vt:i4>
      </vt:variant>
      <vt:variant>
        <vt:lpwstr>https://study-ccna.com/what-is-vtp/</vt:lpwstr>
      </vt:variant>
      <vt:variant>
        <vt:lpwstr/>
      </vt:variant>
      <vt:variant>
        <vt:i4>7536686</vt:i4>
      </vt:variant>
      <vt:variant>
        <vt:i4>105</vt:i4>
      </vt:variant>
      <vt:variant>
        <vt:i4>0</vt:i4>
      </vt:variant>
      <vt:variant>
        <vt:i4>5</vt:i4>
      </vt:variant>
      <vt:variant>
        <vt:lpwstr>https://www.techtarget.com/searchnetworking/definition/spanning-tree-protocol</vt:lpwstr>
      </vt:variant>
      <vt:variant>
        <vt:lpwstr>:~:text=Spanning%20Tree%20Protocol%20(STP)%20is,LAN)%20that%20contains%20redundant%20paths</vt:lpwstr>
      </vt:variant>
      <vt:variant>
        <vt:i4>6291560</vt:i4>
      </vt:variant>
      <vt:variant>
        <vt:i4>102</vt:i4>
      </vt:variant>
      <vt:variant>
        <vt:i4>0</vt:i4>
      </vt:variant>
      <vt:variant>
        <vt:i4>5</vt:i4>
      </vt:variant>
      <vt:variant>
        <vt:lpwstr>https://www.geeksforgeeks.org/hot-standby-router-protocol-hsrp/</vt:lpwstr>
      </vt:variant>
      <vt:variant>
        <vt:lpwstr/>
      </vt:variant>
      <vt:variant>
        <vt:i4>1703967</vt:i4>
      </vt:variant>
      <vt:variant>
        <vt:i4>99</vt:i4>
      </vt:variant>
      <vt:variant>
        <vt:i4>0</vt:i4>
      </vt:variant>
      <vt:variant>
        <vt:i4>5</vt:i4>
      </vt:variant>
      <vt:variant>
        <vt:lpwstr>https://www.educba.com/what-is-eigrp/</vt:lpwstr>
      </vt:variant>
      <vt:variant>
        <vt:lpwstr/>
      </vt:variant>
      <vt:variant>
        <vt:i4>4915284</vt:i4>
      </vt:variant>
      <vt:variant>
        <vt:i4>96</vt:i4>
      </vt:variant>
      <vt:variant>
        <vt:i4>0</vt:i4>
      </vt:variant>
      <vt:variant>
        <vt:i4>5</vt:i4>
      </vt:variant>
      <vt:variant>
        <vt:lpwstr>https://ipcisco.com/lesson/basic-terms-for-internet/</vt:lpwstr>
      </vt:variant>
      <vt:variant>
        <vt:lpwstr/>
      </vt:variant>
      <vt:variant>
        <vt:i4>1245265</vt:i4>
      </vt:variant>
      <vt:variant>
        <vt:i4>93</vt:i4>
      </vt:variant>
      <vt:variant>
        <vt:i4>0</vt:i4>
      </vt:variant>
      <vt:variant>
        <vt:i4>5</vt:i4>
      </vt:variant>
      <vt:variant>
        <vt:lpwstr>https://www.techtarget.com/searchnetworking/definition/local-area-network-LAN</vt:lpwstr>
      </vt:variant>
      <vt:variant>
        <vt:lpwstr/>
      </vt:variant>
      <vt:variant>
        <vt:i4>1114169</vt:i4>
      </vt:variant>
      <vt:variant>
        <vt:i4>86</vt:i4>
      </vt:variant>
      <vt:variant>
        <vt:i4>0</vt:i4>
      </vt:variant>
      <vt:variant>
        <vt:i4>5</vt:i4>
      </vt:variant>
      <vt:variant>
        <vt:lpwstr/>
      </vt:variant>
      <vt:variant>
        <vt:lpwstr>_Toc122094300</vt:lpwstr>
      </vt:variant>
      <vt:variant>
        <vt:i4>1572920</vt:i4>
      </vt:variant>
      <vt:variant>
        <vt:i4>80</vt:i4>
      </vt:variant>
      <vt:variant>
        <vt:i4>0</vt:i4>
      </vt:variant>
      <vt:variant>
        <vt:i4>5</vt:i4>
      </vt:variant>
      <vt:variant>
        <vt:lpwstr/>
      </vt:variant>
      <vt:variant>
        <vt:lpwstr>_Toc122094299</vt:lpwstr>
      </vt:variant>
      <vt:variant>
        <vt:i4>1572920</vt:i4>
      </vt:variant>
      <vt:variant>
        <vt:i4>74</vt:i4>
      </vt:variant>
      <vt:variant>
        <vt:i4>0</vt:i4>
      </vt:variant>
      <vt:variant>
        <vt:i4>5</vt:i4>
      </vt:variant>
      <vt:variant>
        <vt:lpwstr/>
      </vt:variant>
      <vt:variant>
        <vt:lpwstr>_Toc122094298</vt:lpwstr>
      </vt:variant>
      <vt:variant>
        <vt:i4>1572920</vt:i4>
      </vt:variant>
      <vt:variant>
        <vt:i4>68</vt:i4>
      </vt:variant>
      <vt:variant>
        <vt:i4>0</vt:i4>
      </vt:variant>
      <vt:variant>
        <vt:i4>5</vt:i4>
      </vt:variant>
      <vt:variant>
        <vt:lpwstr/>
      </vt:variant>
      <vt:variant>
        <vt:lpwstr>_Toc122094297</vt:lpwstr>
      </vt:variant>
      <vt:variant>
        <vt:i4>1572920</vt:i4>
      </vt:variant>
      <vt:variant>
        <vt:i4>62</vt:i4>
      </vt:variant>
      <vt:variant>
        <vt:i4>0</vt:i4>
      </vt:variant>
      <vt:variant>
        <vt:i4>5</vt:i4>
      </vt:variant>
      <vt:variant>
        <vt:lpwstr/>
      </vt:variant>
      <vt:variant>
        <vt:lpwstr>_Toc122094296</vt:lpwstr>
      </vt:variant>
      <vt:variant>
        <vt:i4>1572920</vt:i4>
      </vt:variant>
      <vt:variant>
        <vt:i4>56</vt:i4>
      </vt:variant>
      <vt:variant>
        <vt:i4>0</vt:i4>
      </vt:variant>
      <vt:variant>
        <vt:i4>5</vt:i4>
      </vt:variant>
      <vt:variant>
        <vt:lpwstr/>
      </vt:variant>
      <vt:variant>
        <vt:lpwstr>_Toc122094295</vt:lpwstr>
      </vt:variant>
      <vt:variant>
        <vt:i4>1572920</vt:i4>
      </vt:variant>
      <vt:variant>
        <vt:i4>50</vt:i4>
      </vt:variant>
      <vt:variant>
        <vt:i4>0</vt:i4>
      </vt:variant>
      <vt:variant>
        <vt:i4>5</vt:i4>
      </vt:variant>
      <vt:variant>
        <vt:lpwstr/>
      </vt:variant>
      <vt:variant>
        <vt:lpwstr>_Toc122094294</vt:lpwstr>
      </vt:variant>
      <vt:variant>
        <vt:i4>1572920</vt:i4>
      </vt:variant>
      <vt:variant>
        <vt:i4>44</vt:i4>
      </vt:variant>
      <vt:variant>
        <vt:i4>0</vt:i4>
      </vt:variant>
      <vt:variant>
        <vt:i4>5</vt:i4>
      </vt:variant>
      <vt:variant>
        <vt:lpwstr/>
      </vt:variant>
      <vt:variant>
        <vt:lpwstr>_Toc122094293</vt:lpwstr>
      </vt:variant>
      <vt:variant>
        <vt:i4>1572920</vt:i4>
      </vt:variant>
      <vt:variant>
        <vt:i4>38</vt:i4>
      </vt:variant>
      <vt:variant>
        <vt:i4>0</vt:i4>
      </vt:variant>
      <vt:variant>
        <vt:i4>5</vt:i4>
      </vt:variant>
      <vt:variant>
        <vt:lpwstr/>
      </vt:variant>
      <vt:variant>
        <vt:lpwstr>_Toc122094292</vt:lpwstr>
      </vt:variant>
      <vt:variant>
        <vt:i4>1572920</vt:i4>
      </vt:variant>
      <vt:variant>
        <vt:i4>32</vt:i4>
      </vt:variant>
      <vt:variant>
        <vt:i4>0</vt:i4>
      </vt:variant>
      <vt:variant>
        <vt:i4>5</vt:i4>
      </vt:variant>
      <vt:variant>
        <vt:lpwstr/>
      </vt:variant>
      <vt:variant>
        <vt:lpwstr>_Toc122094291</vt:lpwstr>
      </vt:variant>
      <vt:variant>
        <vt:i4>1572920</vt:i4>
      </vt:variant>
      <vt:variant>
        <vt:i4>26</vt:i4>
      </vt:variant>
      <vt:variant>
        <vt:i4>0</vt:i4>
      </vt:variant>
      <vt:variant>
        <vt:i4>5</vt:i4>
      </vt:variant>
      <vt:variant>
        <vt:lpwstr/>
      </vt:variant>
      <vt:variant>
        <vt:lpwstr>_Toc122094290</vt:lpwstr>
      </vt:variant>
      <vt:variant>
        <vt:i4>1638456</vt:i4>
      </vt:variant>
      <vt:variant>
        <vt:i4>20</vt:i4>
      </vt:variant>
      <vt:variant>
        <vt:i4>0</vt:i4>
      </vt:variant>
      <vt:variant>
        <vt:i4>5</vt:i4>
      </vt:variant>
      <vt:variant>
        <vt:lpwstr/>
      </vt:variant>
      <vt:variant>
        <vt:lpwstr>_Toc122094289</vt:lpwstr>
      </vt:variant>
      <vt:variant>
        <vt:i4>1638456</vt:i4>
      </vt:variant>
      <vt:variant>
        <vt:i4>14</vt:i4>
      </vt:variant>
      <vt:variant>
        <vt:i4>0</vt:i4>
      </vt:variant>
      <vt:variant>
        <vt:i4>5</vt:i4>
      </vt:variant>
      <vt:variant>
        <vt:lpwstr/>
      </vt:variant>
      <vt:variant>
        <vt:lpwstr>_Toc122094288</vt:lpwstr>
      </vt:variant>
      <vt:variant>
        <vt:i4>1638456</vt:i4>
      </vt:variant>
      <vt:variant>
        <vt:i4>8</vt:i4>
      </vt:variant>
      <vt:variant>
        <vt:i4>0</vt:i4>
      </vt:variant>
      <vt:variant>
        <vt:i4>5</vt:i4>
      </vt:variant>
      <vt:variant>
        <vt:lpwstr/>
      </vt:variant>
      <vt:variant>
        <vt:lpwstr>_Toc122094287</vt:lpwstr>
      </vt:variant>
      <vt:variant>
        <vt:i4>1638456</vt:i4>
      </vt:variant>
      <vt:variant>
        <vt:i4>2</vt:i4>
      </vt:variant>
      <vt:variant>
        <vt:i4>0</vt:i4>
      </vt:variant>
      <vt:variant>
        <vt:i4>5</vt:i4>
      </vt:variant>
      <vt:variant>
        <vt:lpwstr/>
      </vt:variant>
      <vt:variant>
        <vt:lpwstr>_Toc122094286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Architecture Design Report</dc:title>
  <dc:subject/>
  <dc:creator>ASUS</dc:creator>
  <cp:keywords/>
  <dc:description/>
  <cp:lastModifiedBy>NGUYEN DUC TU</cp:lastModifiedBy>
  <cp:revision>235</cp:revision>
  <dcterms:created xsi:type="dcterms:W3CDTF">2022-12-17T10:00:00Z</dcterms:created>
  <dcterms:modified xsi:type="dcterms:W3CDTF">2022-12-16T08:13:00Z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0x0101006EAF32B3CB661E45973F9D848622CBE1</vt:lpwstr>
  </property>
</Properties>
</file>